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CA329B" w14:textId="77777777" w:rsidR="002577A7" w:rsidRDefault="002577A7" w:rsidP="002577A7">
      <w:pPr>
        <w:pStyle w:val="AKBStyle"/>
        <w:jc w:val="center"/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11AB0803" wp14:editId="35900F54">
            <wp:extent cx="5231958" cy="1325729"/>
            <wp:effectExtent l="0" t="0" r="6985" b="8255"/>
            <wp:docPr id="16492618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084" cy="133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407B" w14:textId="77777777" w:rsidR="002577A7" w:rsidRDefault="002577A7" w:rsidP="00A72185">
      <w:pPr>
        <w:pStyle w:val="AKBStyle"/>
        <w:rPr>
          <w:b/>
          <w:bCs/>
          <w:sz w:val="32"/>
          <w:szCs w:val="28"/>
        </w:rPr>
      </w:pPr>
    </w:p>
    <w:p w14:paraId="17AB1E7A" w14:textId="77777777" w:rsidR="00A72185" w:rsidRPr="00A72185" w:rsidRDefault="00A72185" w:rsidP="00C33E74">
      <w:pPr>
        <w:pStyle w:val="AKBStyle"/>
        <w:jc w:val="center"/>
        <w:rPr>
          <w:b/>
          <w:bCs/>
          <w:sz w:val="30"/>
          <w:szCs w:val="30"/>
        </w:rPr>
      </w:pPr>
      <w:r w:rsidRPr="00A72185">
        <w:rPr>
          <w:b/>
          <w:bCs/>
          <w:sz w:val="30"/>
          <w:szCs w:val="30"/>
        </w:rPr>
        <w:t>SCHOOL OF COMPUTER SCIENCE ENGINEERING</w:t>
      </w:r>
    </w:p>
    <w:p w14:paraId="6C06D6BF" w14:textId="26480707" w:rsidR="00A72185" w:rsidRPr="00A72185" w:rsidRDefault="00A72185" w:rsidP="00C33E74">
      <w:pPr>
        <w:pStyle w:val="AKBStyle"/>
        <w:jc w:val="center"/>
        <w:rPr>
          <w:b/>
          <w:bCs/>
          <w:sz w:val="30"/>
          <w:szCs w:val="30"/>
        </w:rPr>
      </w:pPr>
      <w:r w:rsidRPr="00A72185">
        <w:rPr>
          <w:b/>
          <w:bCs/>
          <w:sz w:val="30"/>
          <w:szCs w:val="30"/>
        </w:rPr>
        <w:t>AND INFORMATION SYSTEMS</w:t>
      </w:r>
    </w:p>
    <w:p w14:paraId="2FBA6E72" w14:textId="77777777" w:rsidR="00A72185" w:rsidRPr="00A72185" w:rsidRDefault="00A72185" w:rsidP="00A72185">
      <w:pPr>
        <w:pStyle w:val="AKBStyle"/>
        <w:jc w:val="center"/>
        <w:rPr>
          <w:b/>
          <w:bCs/>
          <w:sz w:val="44"/>
          <w:szCs w:val="44"/>
        </w:rPr>
      </w:pPr>
    </w:p>
    <w:p w14:paraId="7596860C" w14:textId="4AB75B5F" w:rsidR="00C33112" w:rsidRPr="00A72185" w:rsidRDefault="004C0BD0" w:rsidP="00C33E74">
      <w:pPr>
        <w:pStyle w:val="AKBStyle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WINTER</w:t>
      </w:r>
      <w:r w:rsidR="00C33112" w:rsidRPr="00A72185">
        <w:rPr>
          <w:b/>
          <w:bCs/>
          <w:sz w:val="30"/>
          <w:szCs w:val="30"/>
        </w:rPr>
        <w:t xml:space="preserve"> SEMESTER 2024-2025</w:t>
      </w:r>
    </w:p>
    <w:p w14:paraId="0EB705C5" w14:textId="3E28949F" w:rsidR="004525DB" w:rsidRPr="00A72185" w:rsidRDefault="00C33112" w:rsidP="00A72185">
      <w:pPr>
        <w:pStyle w:val="AKBStyle"/>
        <w:jc w:val="center"/>
        <w:rPr>
          <w:b/>
          <w:bCs/>
          <w:sz w:val="30"/>
          <w:szCs w:val="30"/>
        </w:rPr>
      </w:pPr>
      <w:r w:rsidRPr="00A72185">
        <w:rPr>
          <w:b/>
          <w:bCs/>
          <w:sz w:val="30"/>
          <w:szCs w:val="30"/>
        </w:rPr>
        <w:t>PMCA</w:t>
      </w:r>
      <w:r w:rsidR="002635A0">
        <w:rPr>
          <w:b/>
          <w:bCs/>
          <w:sz w:val="30"/>
          <w:szCs w:val="30"/>
        </w:rPr>
        <w:t>601</w:t>
      </w:r>
      <w:r w:rsidRPr="00A72185">
        <w:rPr>
          <w:b/>
          <w:bCs/>
          <w:sz w:val="30"/>
          <w:szCs w:val="30"/>
        </w:rPr>
        <w:t xml:space="preserve">P – </w:t>
      </w:r>
      <w:r w:rsidR="002635A0">
        <w:rPr>
          <w:b/>
          <w:bCs/>
          <w:sz w:val="30"/>
          <w:szCs w:val="30"/>
        </w:rPr>
        <w:t>FULL STACK WEB DEVELOPMENT</w:t>
      </w:r>
      <w:r w:rsidR="004C0BD0">
        <w:rPr>
          <w:b/>
          <w:bCs/>
          <w:sz w:val="30"/>
          <w:szCs w:val="30"/>
        </w:rPr>
        <w:t xml:space="preserve"> LAB</w:t>
      </w:r>
    </w:p>
    <w:p w14:paraId="15D808A6" w14:textId="77777777" w:rsidR="00A72185" w:rsidRPr="00A72185" w:rsidRDefault="00A72185" w:rsidP="00A72185">
      <w:pPr>
        <w:pStyle w:val="AKBStyle"/>
        <w:jc w:val="center"/>
        <w:rPr>
          <w:b/>
          <w:bCs/>
          <w:sz w:val="44"/>
          <w:szCs w:val="44"/>
        </w:rPr>
      </w:pPr>
    </w:p>
    <w:p w14:paraId="287254D0" w14:textId="1776DD7D" w:rsidR="002577A7" w:rsidRDefault="002635A0" w:rsidP="00C33E74">
      <w:pPr>
        <w:pStyle w:val="AKBStyle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CYCLESHEET</w:t>
      </w:r>
      <w:r w:rsidR="001D60D0">
        <w:rPr>
          <w:b/>
          <w:bCs/>
          <w:sz w:val="30"/>
          <w:szCs w:val="30"/>
        </w:rPr>
        <w:t xml:space="preserve">  PAT</w:t>
      </w:r>
      <w:r w:rsidR="00A72185" w:rsidRPr="00A72185">
        <w:rPr>
          <w:b/>
          <w:bCs/>
          <w:sz w:val="30"/>
          <w:szCs w:val="30"/>
        </w:rPr>
        <w:t xml:space="preserve"> </w:t>
      </w:r>
      <w:r w:rsidR="00A72185">
        <w:rPr>
          <w:b/>
          <w:bCs/>
          <w:sz w:val="30"/>
          <w:szCs w:val="30"/>
        </w:rPr>
        <w:t>–</w:t>
      </w:r>
      <w:r w:rsidR="009E442B">
        <w:rPr>
          <w:b/>
          <w:bCs/>
          <w:sz w:val="30"/>
          <w:szCs w:val="30"/>
        </w:rPr>
        <w:t xml:space="preserve">  </w:t>
      </w:r>
      <w:r w:rsidR="007007AB">
        <w:rPr>
          <w:b/>
          <w:bCs/>
          <w:sz w:val="30"/>
          <w:szCs w:val="30"/>
        </w:rPr>
        <w:t>1</w:t>
      </w:r>
    </w:p>
    <w:p w14:paraId="28376798" w14:textId="0DF865D9" w:rsidR="00A72185" w:rsidRPr="00A72185" w:rsidRDefault="00A72185" w:rsidP="00C33E74">
      <w:pPr>
        <w:pStyle w:val="AKBStyle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SUBMITTED ON: </w:t>
      </w:r>
      <w:r w:rsidR="00AE18A8">
        <w:rPr>
          <w:b/>
          <w:bCs/>
          <w:sz w:val="30"/>
          <w:szCs w:val="30"/>
        </w:rPr>
        <w:t xml:space="preserve"> </w:t>
      </w:r>
      <w:r w:rsidR="009E442B">
        <w:rPr>
          <w:b/>
          <w:bCs/>
          <w:sz w:val="30"/>
          <w:szCs w:val="30"/>
        </w:rPr>
        <w:t>0</w:t>
      </w:r>
      <w:r w:rsidR="009317EC">
        <w:rPr>
          <w:b/>
          <w:bCs/>
          <w:sz w:val="30"/>
          <w:szCs w:val="30"/>
        </w:rPr>
        <w:t>6</w:t>
      </w:r>
      <w:r>
        <w:rPr>
          <w:b/>
          <w:bCs/>
          <w:sz w:val="30"/>
          <w:szCs w:val="30"/>
        </w:rPr>
        <w:t xml:space="preserve"> – </w:t>
      </w:r>
      <w:r w:rsidR="009317EC">
        <w:rPr>
          <w:b/>
          <w:bCs/>
          <w:sz w:val="30"/>
          <w:szCs w:val="30"/>
        </w:rPr>
        <w:t>JAN</w:t>
      </w:r>
      <w:r>
        <w:rPr>
          <w:b/>
          <w:bCs/>
          <w:sz w:val="30"/>
          <w:szCs w:val="30"/>
        </w:rPr>
        <w:t xml:space="preserve"> - 202</w:t>
      </w:r>
      <w:r w:rsidR="009317EC">
        <w:rPr>
          <w:b/>
          <w:bCs/>
          <w:sz w:val="30"/>
          <w:szCs w:val="30"/>
        </w:rPr>
        <w:t>5</w:t>
      </w:r>
    </w:p>
    <w:p w14:paraId="452C7159" w14:textId="77777777" w:rsidR="00C33112" w:rsidRDefault="00C33112" w:rsidP="00C33E74">
      <w:pPr>
        <w:pStyle w:val="AKBStyle"/>
        <w:jc w:val="center"/>
        <w:rPr>
          <w:b/>
          <w:bCs/>
          <w:sz w:val="32"/>
          <w:szCs w:val="28"/>
        </w:rPr>
      </w:pPr>
    </w:p>
    <w:p w14:paraId="55054F9A" w14:textId="77777777" w:rsidR="00C33112" w:rsidRPr="00C33112" w:rsidRDefault="00C33112" w:rsidP="00C33E74">
      <w:pPr>
        <w:pStyle w:val="AKBStyle"/>
        <w:jc w:val="center"/>
        <w:rPr>
          <w:b/>
          <w:bCs/>
          <w:sz w:val="32"/>
          <w:szCs w:val="28"/>
        </w:rPr>
      </w:pPr>
    </w:p>
    <w:p w14:paraId="47CBB2D8" w14:textId="7A24630C" w:rsidR="00C33112" w:rsidRPr="00A72185" w:rsidRDefault="00C33112" w:rsidP="001C2A55">
      <w:pPr>
        <w:pStyle w:val="AKBStyle"/>
        <w:jc w:val="center"/>
        <w:rPr>
          <w:b/>
          <w:bCs/>
          <w:sz w:val="30"/>
          <w:szCs w:val="30"/>
        </w:rPr>
      </w:pPr>
      <w:r w:rsidRPr="00A72185">
        <w:rPr>
          <w:b/>
          <w:bCs/>
          <w:sz w:val="30"/>
          <w:szCs w:val="30"/>
        </w:rPr>
        <w:t>SUBMITTED BY</w:t>
      </w:r>
      <w:r w:rsidR="006B1BE2">
        <w:rPr>
          <w:b/>
          <w:bCs/>
          <w:sz w:val="30"/>
          <w:szCs w:val="30"/>
        </w:rPr>
        <w:t>-</w:t>
      </w:r>
    </w:p>
    <w:p w14:paraId="6C98D185" w14:textId="77777777" w:rsidR="00C33112" w:rsidRPr="00B51B4F" w:rsidRDefault="00C33112" w:rsidP="001C2A55">
      <w:pPr>
        <w:pStyle w:val="AKBStyle"/>
        <w:jc w:val="center"/>
        <w:rPr>
          <w:b/>
          <w:bCs/>
          <w:sz w:val="30"/>
          <w:szCs w:val="30"/>
          <w:lang w:val="pl-PL"/>
        </w:rPr>
      </w:pPr>
      <w:r w:rsidRPr="00B51B4F">
        <w:rPr>
          <w:b/>
          <w:bCs/>
          <w:sz w:val="30"/>
          <w:szCs w:val="30"/>
          <w:lang w:val="pl-PL"/>
        </w:rPr>
        <w:t>AKASH KUMAR BANIK</w:t>
      </w:r>
    </w:p>
    <w:p w14:paraId="59D39EE3" w14:textId="07FB078C" w:rsidR="001C2A55" w:rsidRPr="00B51B4F" w:rsidRDefault="001C2A55" w:rsidP="001C2A55">
      <w:pPr>
        <w:pStyle w:val="AKBStyle"/>
        <w:jc w:val="center"/>
        <w:rPr>
          <w:b/>
          <w:bCs/>
          <w:sz w:val="30"/>
          <w:szCs w:val="30"/>
          <w:lang w:val="pl-PL"/>
        </w:rPr>
      </w:pPr>
      <w:r w:rsidRPr="00B51B4F">
        <w:rPr>
          <w:b/>
          <w:bCs/>
          <w:sz w:val="30"/>
          <w:szCs w:val="30"/>
          <w:lang w:val="pl-PL"/>
        </w:rPr>
        <w:t>PROGRAM:  MCA</w:t>
      </w:r>
    </w:p>
    <w:p w14:paraId="2AAF1DD6" w14:textId="78F4AF69" w:rsidR="00A7627B" w:rsidRPr="007007AB" w:rsidRDefault="006B1BE2" w:rsidP="001C2A55">
      <w:pPr>
        <w:pStyle w:val="AKBStyle"/>
        <w:jc w:val="center"/>
        <w:rPr>
          <w:b/>
          <w:bCs/>
          <w:sz w:val="30"/>
          <w:szCs w:val="30"/>
          <w:lang w:val="pl-PL"/>
        </w:rPr>
      </w:pPr>
      <w:r w:rsidRPr="007007AB">
        <w:rPr>
          <w:b/>
          <w:bCs/>
          <w:sz w:val="30"/>
          <w:szCs w:val="30"/>
          <w:lang w:val="pl-PL"/>
        </w:rPr>
        <w:t xml:space="preserve">REGISTER No.:  </w:t>
      </w:r>
      <w:r w:rsidR="00C33112" w:rsidRPr="007007AB">
        <w:rPr>
          <w:b/>
          <w:bCs/>
          <w:sz w:val="30"/>
          <w:szCs w:val="30"/>
          <w:lang w:val="pl-PL"/>
        </w:rPr>
        <w:t>24MCA0242</w:t>
      </w:r>
    </w:p>
    <w:p w14:paraId="3F3D1CFF" w14:textId="77777777" w:rsidR="00A72185" w:rsidRPr="007007AB" w:rsidRDefault="00A72185" w:rsidP="004D3F26">
      <w:pPr>
        <w:pStyle w:val="AKBStyle"/>
        <w:rPr>
          <w:b/>
          <w:bCs/>
          <w:sz w:val="30"/>
          <w:szCs w:val="30"/>
          <w:lang w:val="pl-PL"/>
        </w:rPr>
      </w:pPr>
    </w:p>
    <w:p w14:paraId="3AE79181" w14:textId="1D2FBC98" w:rsidR="00A72185" w:rsidRPr="007007AB" w:rsidRDefault="00A72185" w:rsidP="00A72185">
      <w:pPr>
        <w:pStyle w:val="AKBStyle"/>
        <w:rPr>
          <w:b/>
          <w:bCs/>
          <w:sz w:val="30"/>
          <w:szCs w:val="30"/>
          <w:lang w:val="pl-PL"/>
        </w:rPr>
        <w:sectPr w:rsidR="00A72185" w:rsidRPr="007007AB" w:rsidSect="00656070">
          <w:headerReference w:type="default" r:id="rId9"/>
          <w:footerReference w:type="default" r:id="rId10"/>
          <w:pgSz w:w="11906" w:h="16838" w:code="9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</w:p>
    <w:p w14:paraId="2829310E" w14:textId="7BBC9E30" w:rsidR="0077337E" w:rsidRPr="00B51B4F" w:rsidRDefault="0077337E" w:rsidP="0077337E">
      <w:pPr>
        <w:pStyle w:val="AKBStyle"/>
        <w:jc w:val="center"/>
        <w:rPr>
          <w:b/>
          <w:bCs/>
          <w:sz w:val="28"/>
          <w:szCs w:val="24"/>
          <w:u w:val="single"/>
          <w:lang w:val="en-IN"/>
        </w:rPr>
      </w:pPr>
      <w:r w:rsidRPr="00B51B4F">
        <w:rPr>
          <w:b/>
          <w:bCs/>
          <w:sz w:val="28"/>
          <w:szCs w:val="24"/>
          <w:u w:val="single"/>
          <w:lang w:val="en-IN"/>
        </w:rPr>
        <w:lastRenderedPageBreak/>
        <w:t>HTML  EXERCISES</w:t>
      </w:r>
    </w:p>
    <w:p w14:paraId="12E97CF8" w14:textId="77777777" w:rsidR="0077337E" w:rsidRPr="004A1ADC" w:rsidRDefault="0077337E" w:rsidP="0077337E">
      <w:pPr>
        <w:pStyle w:val="AKBStyle"/>
        <w:rPr>
          <w:b/>
          <w:bCs/>
          <w:sz w:val="28"/>
          <w:szCs w:val="24"/>
          <w:lang w:val="en-IN"/>
        </w:rPr>
      </w:pPr>
      <w:r w:rsidRPr="004A1ADC">
        <w:rPr>
          <w:b/>
          <w:bCs/>
          <w:sz w:val="28"/>
          <w:szCs w:val="24"/>
          <w:lang w:val="en-IN"/>
        </w:rPr>
        <w:t xml:space="preserve">1. HTML Text formatting  </w:t>
      </w:r>
    </w:p>
    <w:p w14:paraId="226BFC61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 xml:space="preserve">a. Print the squares of the numbers 1 - 20. Each number should be on a separate line, next to it the number 2 superscripted, an equal sign and the result. </w:t>
      </w:r>
    </w:p>
    <w:p w14:paraId="5BFEA0D0" w14:textId="7E4B58BE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CODE:</w:t>
      </w:r>
    </w:p>
    <w:p w14:paraId="62C6E087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&lt;!DOCTYPE html&gt;</w:t>
      </w:r>
    </w:p>
    <w:p w14:paraId="02A08239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&lt;html lang="</w:t>
      </w:r>
      <w:proofErr w:type="spellStart"/>
      <w:r w:rsidRPr="0077337E">
        <w:rPr>
          <w:lang w:val="en-IN"/>
        </w:rPr>
        <w:t>en</w:t>
      </w:r>
      <w:proofErr w:type="spellEnd"/>
      <w:r w:rsidRPr="0077337E">
        <w:rPr>
          <w:lang w:val="en-IN"/>
        </w:rPr>
        <w:t>"&gt;</w:t>
      </w:r>
    </w:p>
    <w:p w14:paraId="62B07CC0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&lt;head&gt;</w:t>
      </w:r>
    </w:p>
    <w:p w14:paraId="27AECCDD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&lt;meta charset="UTF-8"&gt;</w:t>
      </w:r>
    </w:p>
    <w:p w14:paraId="77F5EF1B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&lt;meta name="viewport" content="width=device-width, initial-scale=1.0"&gt;</w:t>
      </w:r>
    </w:p>
    <w:p w14:paraId="30E2E12F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&lt;title&gt;Document&lt;/title&gt;</w:t>
      </w:r>
    </w:p>
    <w:p w14:paraId="0AE5A404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&lt;/head&gt;</w:t>
      </w:r>
    </w:p>
    <w:p w14:paraId="26D1DC0F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&lt;body&gt;</w:t>
      </w:r>
    </w:p>
    <w:p w14:paraId="5BF4048A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&lt;h2&gt;Squares of 1 - 20&lt;/h2&gt;</w:t>
      </w:r>
    </w:p>
    <w:p w14:paraId="3B5EFAD9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 &lt;sup&gt;2&lt;/sup&gt;=1&lt;/p&gt;</w:t>
      </w:r>
    </w:p>
    <w:p w14:paraId="45CA3312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&lt;p&gt;2 &lt;sup&gt;2&lt;/sup&gt;=4&lt;/p&gt;</w:t>
      </w:r>
    </w:p>
    <w:p w14:paraId="79160404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&lt;p&gt;3 &lt;sup&gt;2&lt;/sup&gt;=9&lt;/p&gt;</w:t>
      </w:r>
    </w:p>
    <w:p w14:paraId="5CA4FC6C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&lt;p&gt;4 &lt;sup&gt;2&lt;/sup&gt;=16&lt;/p&gt;</w:t>
      </w:r>
    </w:p>
    <w:p w14:paraId="40749586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&lt;p&gt;5 &lt;sup&gt;2&lt;/sup&gt;=25&lt;/p&gt;</w:t>
      </w:r>
    </w:p>
    <w:p w14:paraId="53990ACC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&lt;p&gt;6 &lt;sup&gt;2&lt;/sup&gt;=36&lt;/p&gt;</w:t>
      </w:r>
    </w:p>
    <w:p w14:paraId="31401B23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&lt;p&gt;7 &lt;sup&gt;2&lt;/sup&gt;=49&lt;/p&gt;</w:t>
      </w:r>
    </w:p>
    <w:p w14:paraId="035DDE31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&lt;p&gt;8 &lt;sup&gt;2&lt;/sup&gt;=64&lt;/p&gt;</w:t>
      </w:r>
    </w:p>
    <w:p w14:paraId="4321B46C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&lt;p&gt;9 &lt;sup&gt;2&lt;/sup&gt;=81&lt;/p&gt;</w:t>
      </w:r>
    </w:p>
    <w:p w14:paraId="7F137D08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&lt;p&gt;10 &lt;sup&gt;2&lt;/sup&gt;=100&lt;/p&gt;</w:t>
      </w:r>
    </w:p>
    <w:p w14:paraId="29B08808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&lt;p&gt;11 &lt;sup&gt;2&lt;/sup&gt;=121&lt;/p&gt;</w:t>
      </w:r>
    </w:p>
    <w:p w14:paraId="745F5293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lastRenderedPageBreak/>
        <w:t>    &lt;p&gt;12 &lt;sup&gt;2&lt;/sup&gt;=144&lt;/p&gt;</w:t>
      </w:r>
    </w:p>
    <w:p w14:paraId="07EFD009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&lt;p&gt;13 &lt;sup&gt;2&lt;/sup&gt;=169&lt;/p&gt;</w:t>
      </w:r>
    </w:p>
    <w:p w14:paraId="160C9BD9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&lt;p&gt;14 &lt;sup&gt;2&lt;/sup&gt;=196&lt;/p&gt;</w:t>
      </w:r>
    </w:p>
    <w:p w14:paraId="7CC39E9B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&lt;p&gt;15 &lt;sup&gt;2&lt;/sup&gt;=225&lt;/p&gt;</w:t>
      </w:r>
    </w:p>
    <w:p w14:paraId="77A8AB26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&lt;p&gt;16 &lt;sup&gt;2&lt;/sup&gt;=256&lt;/p&gt;</w:t>
      </w:r>
    </w:p>
    <w:p w14:paraId="1CBAC0FA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&lt;p&gt;17 &lt;sup&gt;2&lt;/sup&gt;=289&lt;/p&gt;</w:t>
      </w:r>
    </w:p>
    <w:p w14:paraId="4389E726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&lt;p&gt;18 &lt;sup&gt;2&lt;/sup&gt;=324&lt;/p&gt;</w:t>
      </w:r>
    </w:p>
    <w:p w14:paraId="1C757CB7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&lt;p&gt;19 &lt;sup&gt;2&lt;/sup&gt;=361&lt;/p&gt;</w:t>
      </w:r>
    </w:p>
    <w:p w14:paraId="623E3F23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    &lt;p&gt;20 &lt;sup&gt;2&lt;/sup&gt;=400&lt;/p&gt;</w:t>
      </w:r>
    </w:p>
    <w:p w14:paraId="09090692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&lt;/body&gt;</w:t>
      </w:r>
    </w:p>
    <w:p w14:paraId="3A4DD53F" w14:textId="77777777" w:rsidR="0077337E" w:rsidRPr="0077337E" w:rsidRDefault="0077337E" w:rsidP="0077337E">
      <w:pPr>
        <w:pStyle w:val="AKBStyle"/>
        <w:rPr>
          <w:lang w:val="en-IN"/>
        </w:rPr>
      </w:pPr>
      <w:r w:rsidRPr="0077337E">
        <w:rPr>
          <w:lang w:val="en-IN"/>
        </w:rPr>
        <w:t>&lt;/html&gt;</w:t>
      </w:r>
    </w:p>
    <w:p w14:paraId="0F2053B8" w14:textId="106D60ED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OUTPUT:</w:t>
      </w:r>
    </w:p>
    <w:p w14:paraId="4C4516E2" w14:textId="44B7D821" w:rsidR="0077337E" w:rsidRPr="0077337E" w:rsidRDefault="00B51B4F" w:rsidP="00365954">
      <w:pPr>
        <w:pStyle w:val="AKBStyle"/>
        <w:jc w:val="center"/>
        <w:rPr>
          <w:lang w:val="en-IN"/>
        </w:rPr>
      </w:pPr>
      <w:r w:rsidRPr="00B51B4F">
        <w:rPr>
          <w:noProof/>
          <w:lang w:val="en-IN"/>
        </w:rPr>
        <w:drawing>
          <wp:inline distT="0" distB="0" distL="0" distR="0" wp14:anchorId="0C0E406C" wp14:editId="4723D539">
            <wp:extent cx="2724150" cy="4447617"/>
            <wp:effectExtent l="19050" t="19050" r="19050" b="10160"/>
            <wp:docPr id="199227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714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6397" cy="450026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BDD741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lastRenderedPageBreak/>
        <w:t xml:space="preserve">b. Print two lists with any information you want. One list should be an ordered list, the other list should be an unordered list. </w:t>
      </w:r>
    </w:p>
    <w:p w14:paraId="1CB9E5D9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CODE:</w:t>
      </w:r>
    </w:p>
    <w:p w14:paraId="5FB9F7A7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&lt;!DOCTYPE html&gt;</w:t>
      </w:r>
    </w:p>
    <w:p w14:paraId="7C5EA4CB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&lt;html lang="</w:t>
      </w:r>
      <w:proofErr w:type="spellStart"/>
      <w:r w:rsidRPr="00B51B4F">
        <w:rPr>
          <w:lang w:val="en-IN"/>
        </w:rPr>
        <w:t>en</w:t>
      </w:r>
      <w:proofErr w:type="spellEnd"/>
      <w:r w:rsidRPr="00B51B4F">
        <w:rPr>
          <w:lang w:val="en-IN"/>
        </w:rPr>
        <w:t>"&gt;</w:t>
      </w:r>
    </w:p>
    <w:p w14:paraId="55E50BDC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&lt;head&gt;</w:t>
      </w:r>
    </w:p>
    <w:p w14:paraId="4F04EA89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&lt;meta charset="UTF-8"&gt;</w:t>
      </w:r>
    </w:p>
    <w:p w14:paraId="0AA66E07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&lt;meta name="viewport" content="width=device-width, initial-scale=1.0"&gt;</w:t>
      </w:r>
    </w:p>
    <w:p w14:paraId="2DD7B75E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&lt;title&gt;Document&lt;/title&gt;</w:t>
      </w:r>
    </w:p>
    <w:p w14:paraId="47A26D29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&lt;/head&gt;</w:t>
      </w:r>
    </w:p>
    <w:p w14:paraId="3D4299D5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&lt;body&gt;</w:t>
      </w:r>
    </w:p>
    <w:p w14:paraId="3F145559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&lt;h2&gt;Operators in C&lt;/h2&gt;</w:t>
      </w:r>
    </w:p>
    <w:p w14:paraId="0A1B106D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&lt;</w:t>
      </w:r>
      <w:proofErr w:type="spellStart"/>
      <w:r w:rsidRPr="00B51B4F">
        <w:rPr>
          <w:lang w:val="en-IN"/>
        </w:rPr>
        <w:t>ol</w:t>
      </w:r>
      <w:proofErr w:type="spellEnd"/>
      <w:r w:rsidRPr="00B51B4F">
        <w:rPr>
          <w:lang w:val="en-IN"/>
        </w:rPr>
        <w:t>&gt;</w:t>
      </w:r>
    </w:p>
    <w:p w14:paraId="4B51D7F3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    &lt;li&gt;Arithmetic Operators&lt;/li&gt;</w:t>
      </w:r>
    </w:p>
    <w:p w14:paraId="1DD66184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    &lt;li&gt;Relational Operators&lt;/li&gt;</w:t>
      </w:r>
    </w:p>
    <w:p w14:paraId="4467CF6F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    &lt;li&gt;Logical Operators&lt;/li&gt;</w:t>
      </w:r>
    </w:p>
    <w:p w14:paraId="5D8D9DEE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    &lt;li&gt;Assignment Operators&lt;/li&gt;</w:t>
      </w:r>
    </w:p>
    <w:p w14:paraId="1CF08DAD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    &lt;li&gt;Ternary Operator&lt;/li&gt;</w:t>
      </w:r>
    </w:p>
    <w:p w14:paraId="5377F3FF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    &lt;li&gt;Bitwise Operator&lt;/li&gt;</w:t>
      </w:r>
    </w:p>
    <w:p w14:paraId="7838B71D" w14:textId="3A076CB8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&lt;/</w:t>
      </w:r>
      <w:proofErr w:type="spellStart"/>
      <w:r w:rsidRPr="00B51B4F">
        <w:rPr>
          <w:lang w:val="en-IN"/>
        </w:rPr>
        <w:t>ol</w:t>
      </w:r>
      <w:proofErr w:type="spellEnd"/>
      <w:r w:rsidRPr="00B51B4F">
        <w:rPr>
          <w:lang w:val="en-IN"/>
        </w:rPr>
        <w:t>&gt;</w:t>
      </w:r>
    </w:p>
    <w:p w14:paraId="32D5DA68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 xml:space="preserve">    &lt;h2&gt;Computer Brands&lt;/h2&gt;</w:t>
      </w:r>
    </w:p>
    <w:p w14:paraId="51289FD2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en-IN"/>
        </w:rPr>
        <w:t xml:space="preserve">    </w:t>
      </w:r>
      <w:r w:rsidRPr="00B51B4F">
        <w:rPr>
          <w:lang w:val="pl-PL"/>
        </w:rPr>
        <w:t>&lt;ul&gt;</w:t>
      </w:r>
    </w:p>
    <w:p w14:paraId="1E88258A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 xml:space="preserve">        &lt;li&gt;DELL&lt;/li&gt;</w:t>
      </w:r>
    </w:p>
    <w:p w14:paraId="6814E856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 xml:space="preserve">        &lt;li&gt;HP&lt;/li&gt;</w:t>
      </w:r>
    </w:p>
    <w:p w14:paraId="052216D8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 xml:space="preserve">        &lt;li&gt;Alienware&lt;/li&gt;</w:t>
      </w:r>
    </w:p>
    <w:p w14:paraId="07D309A7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lastRenderedPageBreak/>
        <w:t xml:space="preserve">        &lt;li&gt;Asus&lt;/li&gt;</w:t>
      </w:r>
    </w:p>
    <w:p w14:paraId="46261373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 xml:space="preserve">        &lt;li&gt;msi&lt;/li&gt;</w:t>
      </w:r>
    </w:p>
    <w:p w14:paraId="3DC4FD11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 xml:space="preserve">        &lt;li&gt;Acer&lt;/li&gt;</w:t>
      </w:r>
    </w:p>
    <w:p w14:paraId="492D4A4B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 xml:space="preserve">        &lt;li&gt;Lenovo&lt;/li&gt;</w:t>
      </w:r>
    </w:p>
    <w:p w14:paraId="4FF27ECA" w14:textId="77777777" w:rsidR="00B51B4F" w:rsidRDefault="00B51B4F" w:rsidP="00B51B4F">
      <w:pPr>
        <w:pStyle w:val="AKBStyle"/>
        <w:rPr>
          <w:lang w:val="en-IN"/>
        </w:rPr>
      </w:pPr>
      <w:r w:rsidRPr="00B51B4F">
        <w:rPr>
          <w:lang w:val="pl-PL"/>
        </w:rPr>
        <w:t xml:space="preserve">    </w:t>
      </w:r>
      <w:r w:rsidRPr="00B51B4F">
        <w:rPr>
          <w:lang w:val="en-IN"/>
        </w:rPr>
        <w:t>&lt;/</w:t>
      </w:r>
      <w:proofErr w:type="spellStart"/>
      <w:r w:rsidRPr="00B51B4F">
        <w:rPr>
          <w:lang w:val="en-IN"/>
        </w:rPr>
        <w:t>ul</w:t>
      </w:r>
      <w:proofErr w:type="spellEnd"/>
      <w:r w:rsidRPr="00B51B4F">
        <w:rPr>
          <w:lang w:val="en-IN"/>
        </w:rPr>
        <w:t>&gt;</w:t>
      </w:r>
    </w:p>
    <w:p w14:paraId="22657BE8" w14:textId="56FD56A9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&lt;/body&gt;</w:t>
      </w:r>
    </w:p>
    <w:p w14:paraId="5BE69ED0" w14:textId="49E2949A" w:rsidR="0077337E" w:rsidRDefault="00B51B4F" w:rsidP="0077337E">
      <w:pPr>
        <w:pStyle w:val="AKBStyle"/>
        <w:rPr>
          <w:lang w:val="en-IN"/>
        </w:rPr>
      </w:pPr>
      <w:r w:rsidRPr="00B51B4F">
        <w:rPr>
          <w:lang w:val="en-IN"/>
        </w:rPr>
        <w:t>&lt;/html&gt;</w:t>
      </w:r>
    </w:p>
    <w:p w14:paraId="3967778A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OUTPUT:</w:t>
      </w:r>
    </w:p>
    <w:p w14:paraId="49B0BFC6" w14:textId="46EBB9DC" w:rsidR="0077337E" w:rsidRPr="0077337E" w:rsidRDefault="00B51B4F" w:rsidP="00DB64A0">
      <w:pPr>
        <w:pStyle w:val="AKBStyle"/>
        <w:jc w:val="center"/>
        <w:rPr>
          <w:lang w:val="en-IN"/>
        </w:rPr>
      </w:pPr>
      <w:r w:rsidRPr="00B51B4F">
        <w:rPr>
          <w:noProof/>
          <w:lang w:val="en-IN"/>
        </w:rPr>
        <w:drawing>
          <wp:inline distT="0" distB="0" distL="0" distR="0" wp14:anchorId="6D0535EA" wp14:editId="4D755735">
            <wp:extent cx="2016484" cy="3136752"/>
            <wp:effectExtent l="19050" t="19050" r="22225" b="26035"/>
            <wp:docPr id="80921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132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3052" cy="31469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78D10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 xml:space="preserve">c. Print a list which starts with 7 with the type </w:t>
      </w:r>
      <w:proofErr w:type="spellStart"/>
      <w:r w:rsidRPr="0077337E">
        <w:rPr>
          <w:b/>
          <w:bCs/>
          <w:lang w:val="en-IN"/>
        </w:rPr>
        <w:t>i</w:t>
      </w:r>
      <w:proofErr w:type="spellEnd"/>
      <w:r w:rsidRPr="0077337E">
        <w:rPr>
          <w:b/>
          <w:bCs/>
          <w:lang w:val="en-IN"/>
        </w:rPr>
        <w:t xml:space="preserve">. </w:t>
      </w:r>
    </w:p>
    <w:p w14:paraId="1421B891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CODE:</w:t>
      </w:r>
    </w:p>
    <w:p w14:paraId="3B485EEF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&lt;!DOCTYPE html&gt;</w:t>
      </w:r>
    </w:p>
    <w:p w14:paraId="626EDD66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&lt;html lang="</w:t>
      </w:r>
      <w:proofErr w:type="spellStart"/>
      <w:r w:rsidRPr="00B51B4F">
        <w:rPr>
          <w:lang w:val="en-IN"/>
        </w:rPr>
        <w:t>en</w:t>
      </w:r>
      <w:proofErr w:type="spellEnd"/>
      <w:r w:rsidRPr="00B51B4F">
        <w:rPr>
          <w:lang w:val="en-IN"/>
        </w:rPr>
        <w:t>"&gt;</w:t>
      </w:r>
    </w:p>
    <w:p w14:paraId="52308572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&lt;head&gt;</w:t>
      </w:r>
    </w:p>
    <w:p w14:paraId="2A7C35C4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    &lt;meta charset="UTF-8"&gt;</w:t>
      </w:r>
    </w:p>
    <w:p w14:paraId="7A276163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    &lt;meta name="viewport" content="width=device-width, initial-scale=1.0"&gt;</w:t>
      </w:r>
    </w:p>
    <w:p w14:paraId="53D01437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lastRenderedPageBreak/>
        <w:t>    &lt;title&gt;Document&lt;/title&gt;</w:t>
      </w:r>
    </w:p>
    <w:p w14:paraId="70A4688E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&lt;/head&gt;</w:t>
      </w:r>
    </w:p>
    <w:p w14:paraId="6E4C02F9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&lt;body&gt;</w:t>
      </w:r>
    </w:p>
    <w:p w14:paraId="751B002B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    &lt;h2&gt;Computer Brands&lt;/h2&gt;</w:t>
      </w:r>
    </w:p>
    <w:p w14:paraId="27E25940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    &lt;</w:t>
      </w:r>
      <w:proofErr w:type="spellStart"/>
      <w:r w:rsidRPr="00B51B4F">
        <w:rPr>
          <w:lang w:val="en-IN"/>
        </w:rPr>
        <w:t>ol</w:t>
      </w:r>
      <w:proofErr w:type="spellEnd"/>
      <w:r w:rsidRPr="00B51B4F">
        <w:rPr>
          <w:lang w:val="en-IN"/>
        </w:rPr>
        <w:t xml:space="preserve"> type="</w:t>
      </w:r>
      <w:proofErr w:type="spellStart"/>
      <w:r w:rsidRPr="00B51B4F">
        <w:rPr>
          <w:lang w:val="en-IN"/>
        </w:rPr>
        <w:t>i</w:t>
      </w:r>
      <w:proofErr w:type="spellEnd"/>
      <w:r w:rsidRPr="00B51B4F">
        <w:rPr>
          <w:lang w:val="en-IN"/>
        </w:rPr>
        <w:t>" start="7"&gt;</w:t>
      </w:r>
    </w:p>
    <w:p w14:paraId="3186A7D2" w14:textId="77777777" w:rsidR="00B51B4F" w:rsidRPr="009604A4" w:rsidRDefault="00B51B4F" w:rsidP="00B51B4F">
      <w:pPr>
        <w:pStyle w:val="AKBStyle"/>
        <w:rPr>
          <w:lang w:val="pl-PL"/>
        </w:rPr>
      </w:pPr>
      <w:r w:rsidRPr="00B51B4F">
        <w:rPr>
          <w:lang w:val="en-IN"/>
        </w:rPr>
        <w:t xml:space="preserve">        </w:t>
      </w:r>
      <w:r w:rsidRPr="009604A4">
        <w:rPr>
          <w:lang w:val="pl-PL"/>
        </w:rPr>
        <w:t>&lt;li&gt;DELL&lt;/li&gt;</w:t>
      </w:r>
    </w:p>
    <w:p w14:paraId="15E0E647" w14:textId="77777777" w:rsidR="00B51B4F" w:rsidRPr="00B51B4F" w:rsidRDefault="00B51B4F" w:rsidP="00B51B4F">
      <w:pPr>
        <w:pStyle w:val="AKBStyle"/>
        <w:rPr>
          <w:lang w:val="pl-PL"/>
        </w:rPr>
      </w:pPr>
      <w:r w:rsidRPr="009604A4">
        <w:rPr>
          <w:lang w:val="pl-PL"/>
        </w:rPr>
        <w:t xml:space="preserve">        </w:t>
      </w:r>
      <w:r w:rsidRPr="00B51B4F">
        <w:rPr>
          <w:lang w:val="pl-PL"/>
        </w:rPr>
        <w:t>&lt;li&gt;HP&lt;/li&gt;</w:t>
      </w:r>
    </w:p>
    <w:p w14:paraId="6FEEF41A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>        &lt;li&gt;Alienware&lt;/li&gt;</w:t>
      </w:r>
    </w:p>
    <w:p w14:paraId="3D178022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>        &lt;li&gt;Asus&lt;/li&gt;</w:t>
      </w:r>
    </w:p>
    <w:p w14:paraId="499B6767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>        &lt;li&gt;msi&lt;/li&gt;</w:t>
      </w:r>
    </w:p>
    <w:p w14:paraId="69DAA618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>        &lt;li&gt;Acer&lt;/li&gt;</w:t>
      </w:r>
    </w:p>
    <w:p w14:paraId="0422D218" w14:textId="77777777" w:rsidR="00B51B4F" w:rsidRPr="00B51B4F" w:rsidRDefault="00B51B4F" w:rsidP="00B51B4F">
      <w:pPr>
        <w:pStyle w:val="AKBStyle"/>
        <w:rPr>
          <w:lang w:val="pl-PL"/>
        </w:rPr>
      </w:pPr>
      <w:r w:rsidRPr="00B51B4F">
        <w:rPr>
          <w:lang w:val="pl-PL"/>
        </w:rPr>
        <w:t>        &lt;li&gt;Lenovo&lt;/li&gt;</w:t>
      </w:r>
    </w:p>
    <w:p w14:paraId="7F551A90" w14:textId="6AEB280D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pl-PL"/>
        </w:rPr>
        <w:t xml:space="preserve">    </w:t>
      </w:r>
      <w:r w:rsidRPr="00B51B4F">
        <w:rPr>
          <w:lang w:val="en-IN"/>
        </w:rPr>
        <w:t>&lt;/</w:t>
      </w:r>
      <w:proofErr w:type="spellStart"/>
      <w:r w:rsidRPr="00B51B4F">
        <w:rPr>
          <w:lang w:val="en-IN"/>
        </w:rPr>
        <w:t>ol</w:t>
      </w:r>
      <w:proofErr w:type="spellEnd"/>
      <w:r w:rsidRPr="00B51B4F">
        <w:rPr>
          <w:lang w:val="en-IN"/>
        </w:rPr>
        <w:t>&gt;</w:t>
      </w:r>
    </w:p>
    <w:p w14:paraId="7EE905D6" w14:textId="77777777" w:rsidR="00B51B4F" w:rsidRPr="00B51B4F" w:rsidRDefault="00B51B4F" w:rsidP="00B51B4F">
      <w:pPr>
        <w:pStyle w:val="AKBStyle"/>
        <w:rPr>
          <w:lang w:val="en-IN"/>
        </w:rPr>
      </w:pPr>
      <w:r w:rsidRPr="00B51B4F">
        <w:rPr>
          <w:lang w:val="en-IN"/>
        </w:rPr>
        <w:t>&lt;/body&gt;</w:t>
      </w:r>
    </w:p>
    <w:p w14:paraId="11D4CE54" w14:textId="5A6C7B26" w:rsidR="0077337E" w:rsidRDefault="00B51B4F" w:rsidP="0077337E">
      <w:pPr>
        <w:pStyle w:val="AKBStyle"/>
        <w:rPr>
          <w:lang w:val="en-IN"/>
        </w:rPr>
      </w:pPr>
      <w:r w:rsidRPr="00B51B4F">
        <w:rPr>
          <w:lang w:val="en-IN"/>
        </w:rPr>
        <w:t>&lt;/html&gt;</w:t>
      </w:r>
    </w:p>
    <w:p w14:paraId="61545CFC" w14:textId="7C801256" w:rsidR="00B51B4F" w:rsidRPr="00B51B4F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OUTPUT:</w:t>
      </w:r>
    </w:p>
    <w:p w14:paraId="054F8353" w14:textId="241C00B8" w:rsidR="0077337E" w:rsidRDefault="00B51B4F" w:rsidP="00DB64A0">
      <w:pPr>
        <w:pStyle w:val="AKBStyle"/>
        <w:jc w:val="center"/>
        <w:rPr>
          <w:lang w:val="en-IN"/>
        </w:rPr>
      </w:pPr>
      <w:r w:rsidRPr="00B51B4F">
        <w:rPr>
          <w:noProof/>
          <w:lang w:val="en-IN"/>
        </w:rPr>
        <w:drawing>
          <wp:inline distT="0" distB="0" distL="0" distR="0" wp14:anchorId="019DECEE" wp14:editId="0706E07A">
            <wp:extent cx="2562142" cy="2514600"/>
            <wp:effectExtent l="19050" t="19050" r="10160" b="19050"/>
            <wp:docPr id="89771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1314" name=""/>
                    <pic:cNvPicPr/>
                  </pic:nvPicPr>
                  <pic:blipFill rotWithShape="1">
                    <a:blip r:embed="rId13"/>
                    <a:srcRect l="1828"/>
                    <a:stretch/>
                  </pic:blipFill>
                  <pic:spPr bwMode="auto">
                    <a:xfrm>
                      <a:off x="0" y="0"/>
                      <a:ext cx="2562500" cy="25149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A8D76" w14:textId="77777777" w:rsidR="0077337E" w:rsidRPr="0077337E" w:rsidRDefault="0077337E" w:rsidP="0077337E">
      <w:pPr>
        <w:pStyle w:val="AKBStyle"/>
        <w:rPr>
          <w:lang w:val="en-IN"/>
        </w:rPr>
      </w:pPr>
    </w:p>
    <w:p w14:paraId="67EB7E58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lastRenderedPageBreak/>
        <w:t xml:space="preserve">d. Prints an h1 level heading followed by a horizontal line whose width is 100%. Below the horizontal line print a paragraph relating to the text in the heading. </w:t>
      </w:r>
    </w:p>
    <w:p w14:paraId="04245B02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CODE:</w:t>
      </w:r>
    </w:p>
    <w:p w14:paraId="54EFDB78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>&lt;!DOCTYPE html&gt;</w:t>
      </w:r>
    </w:p>
    <w:p w14:paraId="10C38002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>&lt;html lang="</w:t>
      </w:r>
      <w:proofErr w:type="spellStart"/>
      <w:r w:rsidRPr="00987530">
        <w:rPr>
          <w:lang w:val="en-IN"/>
        </w:rPr>
        <w:t>en</w:t>
      </w:r>
      <w:proofErr w:type="spellEnd"/>
      <w:r w:rsidRPr="00987530">
        <w:rPr>
          <w:lang w:val="en-IN"/>
        </w:rPr>
        <w:t>"&gt;</w:t>
      </w:r>
    </w:p>
    <w:p w14:paraId="37129868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>&lt;head&gt;</w:t>
      </w:r>
    </w:p>
    <w:p w14:paraId="5F6D92CA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&lt;meta charset="UTF-8"&gt;</w:t>
      </w:r>
    </w:p>
    <w:p w14:paraId="09A53464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&lt;meta name="viewport" content="width=device-width, initial-scale=1.0"&gt;</w:t>
      </w:r>
    </w:p>
    <w:p w14:paraId="21D78E1D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&lt;title&gt;Document&lt;/title&gt;</w:t>
      </w:r>
    </w:p>
    <w:p w14:paraId="6573A156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&lt;style&gt;</w:t>
      </w:r>
    </w:p>
    <w:p w14:paraId="20013FEE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    h1{</w:t>
      </w:r>
    </w:p>
    <w:p w14:paraId="6AFE3F36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    text-align: </w:t>
      </w:r>
      <w:proofErr w:type="spellStart"/>
      <w:r w:rsidRPr="00987530">
        <w:rPr>
          <w:lang w:val="en-IN"/>
        </w:rPr>
        <w:t>center</w:t>
      </w:r>
      <w:proofErr w:type="spellEnd"/>
      <w:r w:rsidRPr="00987530">
        <w:rPr>
          <w:lang w:val="en-IN"/>
        </w:rPr>
        <w:t>;</w:t>
      </w:r>
    </w:p>
    <w:p w14:paraId="36CBEBD6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    }</w:t>
      </w:r>
    </w:p>
    <w:p w14:paraId="482335E7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    p{</w:t>
      </w:r>
    </w:p>
    <w:p w14:paraId="09D7AB80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    text-align: justify;</w:t>
      </w:r>
    </w:p>
    <w:p w14:paraId="31DAF30A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    padding: 0 20px 0 20px;</w:t>
      </w:r>
    </w:p>
    <w:p w14:paraId="37AAA08C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    font-size: larger;</w:t>
      </w:r>
    </w:p>
    <w:p w14:paraId="27DDF380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    }</w:t>
      </w:r>
    </w:p>
    <w:p w14:paraId="08D34AC6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&lt;/style&gt;</w:t>
      </w:r>
    </w:p>
    <w:p w14:paraId="2CE8362B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>&lt;/head&gt;</w:t>
      </w:r>
    </w:p>
    <w:p w14:paraId="6372D7DA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>&lt;body&gt;</w:t>
      </w:r>
    </w:p>
    <w:p w14:paraId="47CFA3EE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&lt;h1&gt;Full Stack Web Development&lt;/h1&gt;</w:t>
      </w:r>
    </w:p>
    <w:p w14:paraId="03D0C438" w14:textId="77777777" w:rsidR="00987530" w:rsidRPr="00987530" w:rsidRDefault="00987530" w:rsidP="00DB64A0">
      <w:pPr>
        <w:pStyle w:val="AKBStyle"/>
        <w:spacing w:line="276" w:lineRule="auto"/>
        <w:rPr>
          <w:lang w:val="en-IN"/>
        </w:rPr>
      </w:pPr>
      <w:r w:rsidRPr="00987530">
        <w:rPr>
          <w:lang w:val="en-IN"/>
        </w:rPr>
        <w:t xml:space="preserve">    &lt;hr&gt;</w:t>
      </w:r>
    </w:p>
    <w:p w14:paraId="712DAE51" w14:textId="5E370774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&lt;p&gt;This is Full Stack Web Development Lab class. We are assigned with the task of brushing up our HTML and CSS concepts and creating some basic static web pages.&lt;/p&gt;</w:t>
      </w:r>
    </w:p>
    <w:p w14:paraId="15FD508D" w14:textId="78AB3BEB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&lt;p&gt;Lorem ipsum </w:t>
      </w:r>
      <w:proofErr w:type="spellStart"/>
      <w:r w:rsidRPr="00987530">
        <w:rPr>
          <w:lang w:val="en-IN"/>
        </w:rPr>
        <w:t>dolor</w:t>
      </w:r>
      <w:proofErr w:type="spellEnd"/>
      <w:r w:rsidRPr="00987530">
        <w:rPr>
          <w:lang w:val="en-IN"/>
        </w:rPr>
        <w:t xml:space="preserve"> sit </w:t>
      </w:r>
      <w:proofErr w:type="spellStart"/>
      <w:r w:rsidRPr="00987530">
        <w:rPr>
          <w:lang w:val="en-IN"/>
        </w:rPr>
        <w:t>amet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consectetur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adipisicing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elit</w:t>
      </w:r>
      <w:proofErr w:type="spellEnd"/>
      <w:r w:rsidRPr="00987530">
        <w:rPr>
          <w:lang w:val="en-IN"/>
        </w:rPr>
        <w:t xml:space="preserve">. </w:t>
      </w:r>
      <w:proofErr w:type="spellStart"/>
      <w:r w:rsidRPr="00987530">
        <w:rPr>
          <w:lang w:val="en-IN"/>
        </w:rPr>
        <w:t>Dignissimos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voluptates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commodi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distinctio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impedit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unde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omnis</w:t>
      </w:r>
      <w:proofErr w:type="spellEnd"/>
      <w:r w:rsidRPr="00987530">
        <w:rPr>
          <w:lang w:val="en-IN"/>
        </w:rPr>
        <w:t xml:space="preserve">! Ut </w:t>
      </w:r>
      <w:proofErr w:type="spellStart"/>
      <w:r w:rsidRPr="00987530">
        <w:rPr>
          <w:lang w:val="en-IN"/>
        </w:rPr>
        <w:t>quam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vel</w:t>
      </w:r>
      <w:proofErr w:type="spellEnd"/>
      <w:r w:rsidRPr="00987530">
        <w:rPr>
          <w:lang w:val="en-IN"/>
        </w:rPr>
        <w:t xml:space="preserve"> culpa rem </w:t>
      </w:r>
      <w:proofErr w:type="spellStart"/>
      <w:r w:rsidRPr="00987530">
        <w:rPr>
          <w:lang w:val="en-IN"/>
        </w:rPr>
        <w:t>laborum</w:t>
      </w:r>
      <w:proofErr w:type="spellEnd"/>
      <w:r w:rsidRPr="00987530">
        <w:rPr>
          <w:lang w:val="en-IN"/>
        </w:rPr>
        <w:t xml:space="preserve"> quo. Veritatis </w:t>
      </w:r>
      <w:proofErr w:type="spellStart"/>
      <w:r w:rsidRPr="00987530">
        <w:rPr>
          <w:lang w:val="en-IN"/>
        </w:rPr>
        <w:t>possimus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officia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cupiditate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voluptatum</w:t>
      </w:r>
      <w:proofErr w:type="spellEnd"/>
      <w:r w:rsidRPr="00987530">
        <w:rPr>
          <w:lang w:val="en-IN"/>
        </w:rPr>
        <w:t xml:space="preserve"> corporis minus, </w:t>
      </w:r>
      <w:proofErr w:type="spellStart"/>
      <w:r w:rsidRPr="00987530">
        <w:rPr>
          <w:lang w:val="en-IN"/>
        </w:rPr>
        <w:t>velit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ut</w:t>
      </w:r>
      <w:proofErr w:type="spellEnd"/>
      <w:r w:rsidRPr="00987530">
        <w:rPr>
          <w:lang w:val="en-IN"/>
        </w:rPr>
        <w:t xml:space="preserve"> animi </w:t>
      </w:r>
      <w:proofErr w:type="spellStart"/>
      <w:r w:rsidRPr="00987530">
        <w:rPr>
          <w:lang w:val="en-IN"/>
        </w:rPr>
        <w:t>sint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numquam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aut</w:t>
      </w:r>
      <w:proofErr w:type="spellEnd"/>
      <w:r w:rsidRPr="00987530">
        <w:rPr>
          <w:lang w:val="en-IN"/>
        </w:rPr>
        <w:t xml:space="preserve">. </w:t>
      </w:r>
      <w:proofErr w:type="spellStart"/>
      <w:r w:rsidRPr="00987530">
        <w:rPr>
          <w:lang w:val="en-IN"/>
        </w:rPr>
        <w:t>Nesciunt</w:t>
      </w:r>
      <w:proofErr w:type="spellEnd"/>
      <w:r w:rsidRPr="00987530">
        <w:rPr>
          <w:lang w:val="en-IN"/>
        </w:rPr>
        <w:t xml:space="preserve"> rerum </w:t>
      </w:r>
      <w:proofErr w:type="spellStart"/>
      <w:r w:rsidRPr="00987530">
        <w:rPr>
          <w:lang w:val="en-IN"/>
        </w:rPr>
        <w:t>quaerat</w:t>
      </w:r>
      <w:proofErr w:type="spellEnd"/>
      <w:r w:rsidRPr="00987530">
        <w:rPr>
          <w:lang w:val="en-IN"/>
        </w:rPr>
        <w:t xml:space="preserve"> ad </w:t>
      </w:r>
      <w:proofErr w:type="spellStart"/>
      <w:r w:rsidRPr="00987530">
        <w:rPr>
          <w:lang w:val="en-IN"/>
        </w:rPr>
        <w:t>quam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quidem</w:t>
      </w:r>
      <w:proofErr w:type="spellEnd"/>
      <w:r w:rsidRPr="00987530">
        <w:rPr>
          <w:lang w:val="en-IN"/>
        </w:rPr>
        <w:t xml:space="preserve"> minus </w:t>
      </w:r>
      <w:proofErr w:type="spellStart"/>
      <w:r w:rsidRPr="00987530">
        <w:rPr>
          <w:lang w:val="en-IN"/>
        </w:rPr>
        <w:t>reprehenderit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distinctio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dolor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adipisci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doloremque</w:t>
      </w:r>
      <w:proofErr w:type="spellEnd"/>
      <w:r w:rsidRPr="00987530">
        <w:rPr>
          <w:lang w:val="en-IN"/>
        </w:rPr>
        <w:t xml:space="preserve">, ab quos, nobis </w:t>
      </w:r>
      <w:proofErr w:type="spellStart"/>
      <w:r w:rsidRPr="00987530">
        <w:rPr>
          <w:lang w:val="en-IN"/>
        </w:rPr>
        <w:t>accusantium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quibusdam</w:t>
      </w:r>
      <w:proofErr w:type="spellEnd"/>
      <w:r w:rsidRPr="00987530">
        <w:rPr>
          <w:lang w:val="en-IN"/>
        </w:rPr>
        <w:t xml:space="preserve"> sunt delectus ratione </w:t>
      </w:r>
      <w:proofErr w:type="spellStart"/>
      <w:r w:rsidRPr="00987530">
        <w:rPr>
          <w:lang w:val="en-IN"/>
        </w:rPr>
        <w:t>ullam</w:t>
      </w:r>
      <w:proofErr w:type="spellEnd"/>
      <w:r w:rsidRPr="00987530">
        <w:rPr>
          <w:lang w:val="en-IN"/>
        </w:rPr>
        <w:t xml:space="preserve"> dicta </w:t>
      </w:r>
      <w:proofErr w:type="spellStart"/>
      <w:r w:rsidRPr="00987530">
        <w:rPr>
          <w:lang w:val="en-IN"/>
        </w:rPr>
        <w:t>veritatis</w:t>
      </w:r>
      <w:proofErr w:type="spellEnd"/>
      <w:r w:rsidRPr="00987530">
        <w:rPr>
          <w:lang w:val="en-IN"/>
        </w:rPr>
        <w:t xml:space="preserve">. </w:t>
      </w:r>
      <w:proofErr w:type="spellStart"/>
      <w:r w:rsidRPr="00987530">
        <w:rPr>
          <w:lang w:val="en-IN"/>
        </w:rPr>
        <w:lastRenderedPageBreak/>
        <w:t>Cumque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quia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obcaecati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voluptates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voluptatem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iste</w:t>
      </w:r>
      <w:proofErr w:type="spellEnd"/>
      <w:r w:rsidRPr="00987530">
        <w:rPr>
          <w:lang w:val="en-IN"/>
        </w:rPr>
        <w:t xml:space="preserve"> rem </w:t>
      </w:r>
      <w:proofErr w:type="spellStart"/>
      <w:r w:rsidRPr="00987530">
        <w:rPr>
          <w:lang w:val="en-IN"/>
        </w:rPr>
        <w:t>quidem</w:t>
      </w:r>
      <w:proofErr w:type="spellEnd"/>
      <w:r w:rsidRPr="00987530">
        <w:rPr>
          <w:lang w:val="en-IN"/>
        </w:rPr>
        <w:t xml:space="preserve"> eius quasi fugit </w:t>
      </w:r>
      <w:proofErr w:type="spellStart"/>
      <w:r w:rsidRPr="00987530">
        <w:rPr>
          <w:lang w:val="en-IN"/>
        </w:rPr>
        <w:t>architecto</w:t>
      </w:r>
      <w:proofErr w:type="spellEnd"/>
      <w:r w:rsidRPr="00987530">
        <w:rPr>
          <w:lang w:val="en-IN"/>
        </w:rPr>
        <w:t xml:space="preserve">, ad </w:t>
      </w:r>
      <w:proofErr w:type="spellStart"/>
      <w:r w:rsidRPr="00987530">
        <w:rPr>
          <w:lang w:val="en-IN"/>
        </w:rPr>
        <w:t>nam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maiores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laboriosam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ullam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aperiam</w:t>
      </w:r>
      <w:proofErr w:type="spellEnd"/>
      <w:r w:rsidRPr="00987530">
        <w:rPr>
          <w:lang w:val="en-IN"/>
        </w:rPr>
        <w:t xml:space="preserve"> culpa, </w:t>
      </w:r>
      <w:proofErr w:type="spellStart"/>
      <w:r w:rsidRPr="00987530">
        <w:rPr>
          <w:lang w:val="en-IN"/>
        </w:rPr>
        <w:t>repellat</w:t>
      </w:r>
      <w:proofErr w:type="spellEnd"/>
      <w:r w:rsidRPr="00987530">
        <w:rPr>
          <w:lang w:val="en-IN"/>
        </w:rPr>
        <w:t xml:space="preserve"> id. Beatae </w:t>
      </w:r>
      <w:proofErr w:type="spellStart"/>
      <w:r w:rsidRPr="00987530">
        <w:rPr>
          <w:lang w:val="en-IN"/>
        </w:rPr>
        <w:t>accusamus</w:t>
      </w:r>
      <w:proofErr w:type="spellEnd"/>
      <w:r w:rsidRPr="00987530">
        <w:rPr>
          <w:lang w:val="en-IN"/>
        </w:rPr>
        <w:t xml:space="preserve"> quasi </w:t>
      </w:r>
      <w:proofErr w:type="spellStart"/>
      <w:r w:rsidRPr="00987530">
        <w:rPr>
          <w:lang w:val="en-IN"/>
        </w:rPr>
        <w:t>explicabo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consectetur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necessitatibus</w:t>
      </w:r>
      <w:proofErr w:type="spellEnd"/>
      <w:r w:rsidRPr="00987530">
        <w:rPr>
          <w:lang w:val="en-IN"/>
        </w:rPr>
        <w:t xml:space="preserve"> ex </w:t>
      </w:r>
      <w:proofErr w:type="spellStart"/>
      <w:r w:rsidRPr="00987530">
        <w:rPr>
          <w:lang w:val="en-IN"/>
        </w:rPr>
        <w:t>harum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doloremque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eveniet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doloribus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eos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inventore</w:t>
      </w:r>
      <w:proofErr w:type="spellEnd"/>
      <w:r w:rsidRPr="00987530">
        <w:rPr>
          <w:lang w:val="en-IN"/>
        </w:rPr>
        <w:t xml:space="preserve">! </w:t>
      </w:r>
      <w:proofErr w:type="spellStart"/>
      <w:r w:rsidRPr="00987530">
        <w:rPr>
          <w:lang w:val="en-IN"/>
        </w:rPr>
        <w:t>Repellendus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praesentium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officia</w:t>
      </w:r>
      <w:proofErr w:type="spellEnd"/>
      <w:r w:rsidRPr="00987530">
        <w:rPr>
          <w:lang w:val="en-IN"/>
        </w:rPr>
        <w:t xml:space="preserve"> quos </w:t>
      </w:r>
      <w:proofErr w:type="spellStart"/>
      <w:r w:rsidRPr="00987530">
        <w:rPr>
          <w:lang w:val="en-IN"/>
        </w:rPr>
        <w:t>excepturi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voluptatum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reprehenderit</w:t>
      </w:r>
      <w:proofErr w:type="spellEnd"/>
      <w:r w:rsidRPr="00987530">
        <w:rPr>
          <w:lang w:val="en-IN"/>
        </w:rPr>
        <w:t xml:space="preserve">, nisi </w:t>
      </w:r>
      <w:proofErr w:type="spellStart"/>
      <w:r w:rsidRPr="00987530">
        <w:rPr>
          <w:lang w:val="en-IN"/>
        </w:rPr>
        <w:t>vero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recusandae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aut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obcaecati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doloribus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voluptate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dolorum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similique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architecto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inventore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sapiente</w:t>
      </w:r>
      <w:proofErr w:type="spellEnd"/>
      <w:r w:rsidRPr="00987530">
        <w:rPr>
          <w:lang w:val="en-IN"/>
        </w:rPr>
        <w:t xml:space="preserve">. Nam </w:t>
      </w:r>
      <w:proofErr w:type="spellStart"/>
      <w:r w:rsidRPr="00987530">
        <w:rPr>
          <w:lang w:val="en-IN"/>
        </w:rPr>
        <w:t>possimus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praesentium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quidem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iste</w:t>
      </w:r>
      <w:proofErr w:type="spellEnd"/>
      <w:r w:rsidRPr="00987530">
        <w:rPr>
          <w:lang w:val="en-IN"/>
        </w:rPr>
        <w:t xml:space="preserve"> ab </w:t>
      </w:r>
      <w:proofErr w:type="spellStart"/>
      <w:r w:rsidRPr="00987530">
        <w:rPr>
          <w:lang w:val="en-IN"/>
        </w:rPr>
        <w:t>obcaecati</w:t>
      </w:r>
      <w:proofErr w:type="spellEnd"/>
      <w:r w:rsidRPr="00987530">
        <w:rPr>
          <w:lang w:val="en-IN"/>
        </w:rPr>
        <w:t xml:space="preserve">, porro delectus </w:t>
      </w:r>
      <w:proofErr w:type="spellStart"/>
      <w:r w:rsidRPr="00987530">
        <w:rPr>
          <w:lang w:val="en-IN"/>
        </w:rPr>
        <w:t>facere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doloribus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itaque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modi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necessitatibus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velit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maxime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cumque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tenetur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deserunt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earum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unde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officiis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cupiditate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molestiae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aperiam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laborum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excepturi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similique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incidunt</w:t>
      </w:r>
      <w:proofErr w:type="spellEnd"/>
      <w:r w:rsidRPr="00987530">
        <w:rPr>
          <w:lang w:val="en-IN"/>
        </w:rPr>
        <w:t xml:space="preserve">! Beatae </w:t>
      </w:r>
      <w:proofErr w:type="spellStart"/>
      <w:r w:rsidRPr="00987530">
        <w:rPr>
          <w:lang w:val="en-IN"/>
        </w:rPr>
        <w:t>laudantium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esse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cupiditate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aliquid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iste</w:t>
      </w:r>
      <w:proofErr w:type="spellEnd"/>
      <w:r w:rsidRPr="00987530">
        <w:rPr>
          <w:lang w:val="en-IN"/>
        </w:rPr>
        <w:t xml:space="preserve"> illum rem </w:t>
      </w:r>
      <w:proofErr w:type="spellStart"/>
      <w:r w:rsidRPr="00987530">
        <w:rPr>
          <w:lang w:val="en-IN"/>
        </w:rPr>
        <w:t>repudiandae</w:t>
      </w:r>
      <w:proofErr w:type="spellEnd"/>
      <w:r w:rsidRPr="00987530">
        <w:rPr>
          <w:lang w:val="en-IN"/>
        </w:rPr>
        <w:t xml:space="preserve"> porro libero minus, dolore </w:t>
      </w:r>
      <w:proofErr w:type="spellStart"/>
      <w:r w:rsidRPr="00987530">
        <w:rPr>
          <w:lang w:val="en-IN"/>
        </w:rPr>
        <w:t>modi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odit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aut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doloremque</w:t>
      </w:r>
      <w:proofErr w:type="spellEnd"/>
      <w:r w:rsidRPr="00987530">
        <w:rPr>
          <w:lang w:val="en-IN"/>
        </w:rPr>
        <w:t xml:space="preserve"> corporis </w:t>
      </w:r>
      <w:proofErr w:type="spellStart"/>
      <w:r w:rsidRPr="00987530">
        <w:rPr>
          <w:lang w:val="en-IN"/>
        </w:rPr>
        <w:t>vero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magni</w:t>
      </w:r>
      <w:proofErr w:type="spellEnd"/>
      <w:r w:rsidRPr="00987530">
        <w:rPr>
          <w:lang w:val="en-IN"/>
        </w:rPr>
        <w:t xml:space="preserve"> vitae </w:t>
      </w:r>
      <w:proofErr w:type="spellStart"/>
      <w:r w:rsidRPr="00987530">
        <w:rPr>
          <w:lang w:val="en-IN"/>
        </w:rPr>
        <w:t>voluptate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aliquam</w:t>
      </w:r>
      <w:proofErr w:type="spellEnd"/>
      <w:r w:rsidRPr="00987530">
        <w:rPr>
          <w:lang w:val="en-IN"/>
        </w:rPr>
        <w:t xml:space="preserve"> tempore </w:t>
      </w:r>
      <w:proofErr w:type="spellStart"/>
      <w:r w:rsidRPr="00987530">
        <w:rPr>
          <w:lang w:val="en-IN"/>
        </w:rPr>
        <w:t>magnam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dignissimos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ullam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exercitationem</w:t>
      </w:r>
      <w:proofErr w:type="spellEnd"/>
      <w:r w:rsidRPr="00987530">
        <w:rPr>
          <w:lang w:val="en-IN"/>
        </w:rPr>
        <w:t xml:space="preserve">. A et nihil </w:t>
      </w:r>
      <w:proofErr w:type="spellStart"/>
      <w:r w:rsidRPr="00987530">
        <w:rPr>
          <w:lang w:val="en-IN"/>
        </w:rPr>
        <w:t>officiis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voluptatibus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ad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amet</w:t>
      </w:r>
      <w:proofErr w:type="spellEnd"/>
      <w:r w:rsidRPr="00987530">
        <w:rPr>
          <w:lang w:val="en-IN"/>
        </w:rPr>
        <w:t xml:space="preserve"> ratione </w:t>
      </w:r>
      <w:proofErr w:type="spellStart"/>
      <w:r w:rsidRPr="00987530">
        <w:rPr>
          <w:lang w:val="en-IN"/>
        </w:rPr>
        <w:t>obcaecati</w:t>
      </w:r>
      <w:proofErr w:type="spellEnd"/>
      <w:r w:rsidRPr="00987530">
        <w:rPr>
          <w:lang w:val="en-IN"/>
        </w:rPr>
        <w:t xml:space="preserve"> facilis </w:t>
      </w:r>
      <w:proofErr w:type="spellStart"/>
      <w:r w:rsidRPr="00987530">
        <w:rPr>
          <w:lang w:val="en-IN"/>
        </w:rPr>
        <w:t>earum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similique</w:t>
      </w:r>
      <w:proofErr w:type="spellEnd"/>
      <w:r w:rsidRPr="00987530">
        <w:rPr>
          <w:lang w:val="en-IN"/>
        </w:rPr>
        <w:t xml:space="preserve"> quasi fugit ipsum </w:t>
      </w:r>
      <w:proofErr w:type="spellStart"/>
      <w:r w:rsidRPr="00987530">
        <w:rPr>
          <w:lang w:val="en-IN"/>
        </w:rPr>
        <w:t>odio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accusamus</w:t>
      </w:r>
      <w:proofErr w:type="spellEnd"/>
      <w:r w:rsidRPr="00987530">
        <w:rPr>
          <w:lang w:val="en-IN"/>
        </w:rPr>
        <w:t xml:space="preserve"> quos </w:t>
      </w:r>
      <w:proofErr w:type="spellStart"/>
      <w:r w:rsidRPr="00987530">
        <w:rPr>
          <w:lang w:val="en-IN"/>
        </w:rPr>
        <w:t>dolorum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laboriosam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praesentium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neque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maxime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repudiandae</w:t>
      </w:r>
      <w:proofErr w:type="spellEnd"/>
      <w:r w:rsidRPr="00987530">
        <w:rPr>
          <w:lang w:val="en-IN"/>
        </w:rPr>
        <w:t xml:space="preserve"> ab. Libero </w:t>
      </w:r>
      <w:proofErr w:type="spellStart"/>
      <w:r w:rsidRPr="00987530">
        <w:rPr>
          <w:lang w:val="en-IN"/>
        </w:rPr>
        <w:t>soluta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nam</w:t>
      </w:r>
      <w:proofErr w:type="spellEnd"/>
      <w:r w:rsidRPr="00987530">
        <w:rPr>
          <w:lang w:val="en-IN"/>
        </w:rPr>
        <w:t xml:space="preserve"> error </w:t>
      </w:r>
      <w:proofErr w:type="spellStart"/>
      <w:r w:rsidRPr="00987530">
        <w:rPr>
          <w:lang w:val="en-IN"/>
        </w:rPr>
        <w:t>molestiae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quisquam</w:t>
      </w:r>
      <w:proofErr w:type="spellEnd"/>
      <w:r w:rsidRPr="00987530">
        <w:rPr>
          <w:lang w:val="en-IN"/>
        </w:rPr>
        <w:t xml:space="preserve"> facilis!&lt;/p&gt;</w:t>
      </w:r>
    </w:p>
    <w:p w14:paraId="3207E107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&lt;/body&gt;</w:t>
      </w:r>
    </w:p>
    <w:p w14:paraId="5979B035" w14:textId="0025CD94" w:rsidR="0077337E" w:rsidRDefault="00987530" w:rsidP="0077337E">
      <w:pPr>
        <w:pStyle w:val="AKBStyle"/>
        <w:rPr>
          <w:lang w:val="en-IN"/>
        </w:rPr>
      </w:pPr>
      <w:r w:rsidRPr="00987530">
        <w:rPr>
          <w:lang w:val="en-IN"/>
        </w:rPr>
        <w:t>&lt;/html&gt;</w:t>
      </w:r>
    </w:p>
    <w:p w14:paraId="30B4909D" w14:textId="451285B1" w:rsidR="00DB64A0" w:rsidRPr="00DB64A0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OUTPUT:</w:t>
      </w:r>
    </w:p>
    <w:p w14:paraId="7240AD9A" w14:textId="28C535FA" w:rsidR="0077337E" w:rsidRDefault="00987530" w:rsidP="00DB64A0">
      <w:pPr>
        <w:pStyle w:val="AKBStyle"/>
        <w:jc w:val="center"/>
        <w:rPr>
          <w:lang w:val="en-IN"/>
        </w:rPr>
      </w:pPr>
      <w:r>
        <w:rPr>
          <w:noProof/>
        </w:rPr>
        <w:drawing>
          <wp:inline distT="0" distB="0" distL="0" distR="0" wp14:anchorId="3909DF8D" wp14:editId="45A1FC4E">
            <wp:extent cx="5349087" cy="3741916"/>
            <wp:effectExtent l="19050" t="19050" r="23495" b="11430"/>
            <wp:docPr id="125114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"/>
                    <a:stretch/>
                  </pic:blipFill>
                  <pic:spPr bwMode="auto">
                    <a:xfrm>
                      <a:off x="0" y="0"/>
                      <a:ext cx="5367576" cy="3754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3C048" w14:textId="77777777" w:rsidR="0077337E" w:rsidRPr="0077337E" w:rsidRDefault="0077337E" w:rsidP="0077337E">
      <w:pPr>
        <w:pStyle w:val="AKBStyle"/>
        <w:rPr>
          <w:lang w:val="en-IN"/>
        </w:rPr>
      </w:pPr>
    </w:p>
    <w:p w14:paraId="505AE683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lastRenderedPageBreak/>
        <w:t>e. Print a definition list with 5 items.</w:t>
      </w:r>
    </w:p>
    <w:p w14:paraId="077611AD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CODE:</w:t>
      </w:r>
    </w:p>
    <w:p w14:paraId="66060337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&lt;!DOCTYPE html&gt;</w:t>
      </w:r>
    </w:p>
    <w:p w14:paraId="0FB64680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&lt;html lang="</w:t>
      </w:r>
      <w:proofErr w:type="spellStart"/>
      <w:r w:rsidRPr="00987530">
        <w:rPr>
          <w:lang w:val="en-IN"/>
        </w:rPr>
        <w:t>en</w:t>
      </w:r>
      <w:proofErr w:type="spellEnd"/>
      <w:r w:rsidRPr="00987530">
        <w:rPr>
          <w:lang w:val="en-IN"/>
        </w:rPr>
        <w:t>"&gt;</w:t>
      </w:r>
    </w:p>
    <w:p w14:paraId="5EBB5718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&lt;head&gt;</w:t>
      </w:r>
    </w:p>
    <w:p w14:paraId="54090F35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&lt;meta charset="UTF-8"&gt;</w:t>
      </w:r>
    </w:p>
    <w:p w14:paraId="7A9935C6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&lt;meta name="viewport" content="width=device-width, initial-scale=1.0"&gt;</w:t>
      </w:r>
    </w:p>
    <w:p w14:paraId="62B0DEBE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&lt;title&gt;Document&lt;/title&gt;</w:t>
      </w:r>
    </w:p>
    <w:p w14:paraId="365E1BEE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&lt;/head&gt;</w:t>
      </w:r>
    </w:p>
    <w:p w14:paraId="53624B6E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&lt;body&gt;</w:t>
      </w:r>
    </w:p>
    <w:p w14:paraId="7CF4B038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&lt;h2&gt;Full Stack Web Development&lt;/h2&gt;</w:t>
      </w:r>
    </w:p>
    <w:p w14:paraId="52195ECF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&lt;dl&gt;</w:t>
      </w:r>
    </w:p>
    <w:p w14:paraId="32571ED1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&lt;dt&gt;Front-end&lt;/dt&gt;</w:t>
      </w:r>
    </w:p>
    <w:p w14:paraId="5345F5D1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&lt;dd&gt;This deals with creating the user interface of the website. Technologies used here include: HTML, CSS, JavaScript, ReactJS, AngularJS.&lt;/dd&gt;</w:t>
      </w:r>
    </w:p>
    <w:p w14:paraId="5B99EA8C" w14:textId="164ABC59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</w:t>
      </w:r>
      <w:proofErr w:type="spellStart"/>
      <w:r w:rsidRPr="00987530">
        <w:rPr>
          <w:lang w:val="en-IN"/>
        </w:rPr>
        <w:t>br</w:t>
      </w:r>
      <w:proofErr w:type="spellEnd"/>
      <w:r w:rsidRPr="00987530">
        <w:rPr>
          <w:lang w:val="en-IN"/>
        </w:rPr>
        <w:t>&gt;</w:t>
      </w:r>
    </w:p>
    <w:p w14:paraId="3AC7D8CC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&lt;dt&gt;Back-end&lt;/dt&gt;</w:t>
      </w:r>
    </w:p>
    <w:p w14:paraId="1FD4DF15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&lt;dd&gt;This deals with creating the database and related operations of the website. Technologies used here include: SQL, NoSQL, MongoDB, NodeJS, PostgreSQL.&lt;/dd&gt;</w:t>
      </w:r>
    </w:p>
    <w:p w14:paraId="51B20AC6" w14:textId="39277A78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</w:t>
      </w:r>
      <w:proofErr w:type="spellStart"/>
      <w:r w:rsidRPr="00987530">
        <w:rPr>
          <w:lang w:val="en-IN"/>
        </w:rPr>
        <w:t>br</w:t>
      </w:r>
      <w:proofErr w:type="spellEnd"/>
      <w:r w:rsidRPr="00987530">
        <w:rPr>
          <w:lang w:val="en-IN"/>
        </w:rPr>
        <w:t>&gt;</w:t>
      </w:r>
    </w:p>
    <w:p w14:paraId="36542A2B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&lt;dt&gt;List Heading 3&lt;/dt&gt;</w:t>
      </w:r>
    </w:p>
    <w:p w14:paraId="55E27E19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&lt;dd&gt;Lorem ipsum </w:t>
      </w:r>
      <w:proofErr w:type="spellStart"/>
      <w:r w:rsidRPr="00987530">
        <w:rPr>
          <w:lang w:val="en-IN"/>
        </w:rPr>
        <w:t>dolor</w:t>
      </w:r>
      <w:proofErr w:type="spellEnd"/>
      <w:r w:rsidRPr="00987530">
        <w:rPr>
          <w:lang w:val="en-IN"/>
        </w:rPr>
        <w:t xml:space="preserve"> sit </w:t>
      </w:r>
      <w:proofErr w:type="spellStart"/>
      <w:r w:rsidRPr="00987530">
        <w:rPr>
          <w:lang w:val="en-IN"/>
        </w:rPr>
        <w:t>amet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consectetur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adipisicing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elit</w:t>
      </w:r>
      <w:proofErr w:type="spellEnd"/>
      <w:r w:rsidRPr="00987530">
        <w:rPr>
          <w:lang w:val="en-IN"/>
        </w:rPr>
        <w:t xml:space="preserve">. Quasi, quo </w:t>
      </w:r>
      <w:proofErr w:type="spellStart"/>
      <w:r w:rsidRPr="00987530">
        <w:rPr>
          <w:lang w:val="en-IN"/>
        </w:rPr>
        <w:t>pariatur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ea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incidunt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iustoperspiciatis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distinctio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nulla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dolorum</w:t>
      </w:r>
      <w:proofErr w:type="spellEnd"/>
      <w:r w:rsidRPr="00987530">
        <w:rPr>
          <w:lang w:val="en-IN"/>
        </w:rPr>
        <w:t xml:space="preserve"> at </w:t>
      </w:r>
      <w:proofErr w:type="spellStart"/>
      <w:r w:rsidRPr="00987530">
        <w:rPr>
          <w:lang w:val="en-IN"/>
        </w:rPr>
        <w:t>suscipit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asperiores</w:t>
      </w:r>
      <w:proofErr w:type="spellEnd"/>
      <w:r w:rsidRPr="00987530">
        <w:rPr>
          <w:lang w:val="en-IN"/>
        </w:rPr>
        <w:t xml:space="preserve"> qui </w:t>
      </w:r>
      <w:proofErr w:type="spellStart"/>
      <w:r w:rsidRPr="00987530">
        <w:rPr>
          <w:lang w:val="en-IN"/>
        </w:rPr>
        <w:t>voluptates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officiis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tenetur</w:t>
      </w:r>
      <w:proofErr w:type="spellEnd"/>
      <w:r w:rsidRPr="00987530">
        <w:rPr>
          <w:lang w:val="en-IN"/>
        </w:rPr>
        <w:t xml:space="preserve"> rerum. </w:t>
      </w:r>
      <w:proofErr w:type="spellStart"/>
      <w:r w:rsidRPr="00987530">
        <w:rPr>
          <w:lang w:val="en-IN"/>
        </w:rPr>
        <w:t>Debitis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quibusdam</w:t>
      </w:r>
      <w:proofErr w:type="spellEnd"/>
      <w:r w:rsidRPr="00987530">
        <w:rPr>
          <w:lang w:val="en-IN"/>
        </w:rPr>
        <w:t xml:space="preserve"> rerum libero, </w:t>
      </w:r>
      <w:proofErr w:type="spellStart"/>
      <w:r w:rsidRPr="00987530">
        <w:rPr>
          <w:lang w:val="en-IN"/>
        </w:rPr>
        <w:t>molestias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magnam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ipsam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architecto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voluptate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dignissimos</w:t>
      </w:r>
      <w:proofErr w:type="spellEnd"/>
      <w:r w:rsidRPr="00987530">
        <w:rPr>
          <w:lang w:val="en-IN"/>
        </w:rPr>
        <w:t xml:space="preserve"> nisi </w:t>
      </w:r>
      <w:proofErr w:type="spellStart"/>
      <w:r w:rsidRPr="00987530">
        <w:rPr>
          <w:lang w:val="en-IN"/>
        </w:rPr>
        <w:t>dolorum</w:t>
      </w:r>
      <w:proofErr w:type="spellEnd"/>
      <w:r w:rsidRPr="00987530">
        <w:rPr>
          <w:lang w:val="en-IN"/>
        </w:rPr>
        <w:t xml:space="preserve"> qui </w:t>
      </w:r>
      <w:proofErr w:type="spellStart"/>
      <w:r w:rsidRPr="00987530">
        <w:rPr>
          <w:lang w:val="en-IN"/>
        </w:rPr>
        <w:t>earum</w:t>
      </w:r>
      <w:proofErr w:type="spellEnd"/>
      <w:r w:rsidRPr="00987530">
        <w:rPr>
          <w:lang w:val="en-IN"/>
        </w:rPr>
        <w:t xml:space="preserve">. </w:t>
      </w:r>
      <w:proofErr w:type="spellStart"/>
      <w:r w:rsidRPr="00987530">
        <w:rPr>
          <w:lang w:val="en-IN"/>
        </w:rPr>
        <w:t>Fugiat</w:t>
      </w:r>
      <w:proofErr w:type="spellEnd"/>
      <w:r w:rsidRPr="00987530">
        <w:rPr>
          <w:lang w:val="en-IN"/>
        </w:rPr>
        <w:t xml:space="preserve"> error </w:t>
      </w:r>
      <w:proofErr w:type="spellStart"/>
      <w:r w:rsidRPr="00987530">
        <w:rPr>
          <w:lang w:val="en-IN"/>
        </w:rPr>
        <w:t>est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atque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explicabo</w:t>
      </w:r>
      <w:proofErr w:type="spellEnd"/>
      <w:r w:rsidRPr="00987530">
        <w:rPr>
          <w:lang w:val="en-IN"/>
        </w:rPr>
        <w:t xml:space="preserve">, autem </w:t>
      </w:r>
      <w:proofErr w:type="spellStart"/>
      <w:r w:rsidRPr="00987530">
        <w:rPr>
          <w:lang w:val="en-IN"/>
        </w:rPr>
        <w:t>cupiditate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iusto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repellendus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velit</w:t>
      </w:r>
      <w:proofErr w:type="spellEnd"/>
      <w:r w:rsidRPr="00987530">
        <w:rPr>
          <w:lang w:val="en-IN"/>
        </w:rPr>
        <w:t>.&lt;/dd&gt;</w:t>
      </w:r>
    </w:p>
    <w:p w14:paraId="11CCF0F1" w14:textId="3A9211EE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lastRenderedPageBreak/>
        <w:t xml:space="preserve">        &lt;</w:t>
      </w:r>
      <w:proofErr w:type="spellStart"/>
      <w:r w:rsidRPr="00987530">
        <w:rPr>
          <w:lang w:val="en-IN"/>
        </w:rPr>
        <w:t>br</w:t>
      </w:r>
      <w:proofErr w:type="spellEnd"/>
      <w:r w:rsidRPr="00987530">
        <w:rPr>
          <w:lang w:val="en-IN"/>
        </w:rPr>
        <w:t>&gt;</w:t>
      </w:r>
    </w:p>
    <w:p w14:paraId="7E43F556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&lt;dt&gt;List Heading 4&lt;/dt&gt;</w:t>
      </w:r>
    </w:p>
    <w:p w14:paraId="1027CF65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&lt;dd&gt;Lorem ipsum </w:t>
      </w:r>
      <w:proofErr w:type="spellStart"/>
      <w:r w:rsidRPr="00987530">
        <w:rPr>
          <w:lang w:val="en-IN"/>
        </w:rPr>
        <w:t>dolor</w:t>
      </w:r>
      <w:proofErr w:type="spellEnd"/>
      <w:r w:rsidRPr="00987530">
        <w:rPr>
          <w:lang w:val="en-IN"/>
        </w:rPr>
        <w:t xml:space="preserve"> sit </w:t>
      </w:r>
      <w:proofErr w:type="spellStart"/>
      <w:r w:rsidRPr="00987530">
        <w:rPr>
          <w:lang w:val="en-IN"/>
        </w:rPr>
        <w:t>amet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consectetur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adipisicing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elit</w:t>
      </w:r>
      <w:proofErr w:type="spellEnd"/>
      <w:r w:rsidRPr="00987530">
        <w:rPr>
          <w:lang w:val="en-IN"/>
        </w:rPr>
        <w:t xml:space="preserve">. Ad sunt </w:t>
      </w:r>
      <w:proofErr w:type="spellStart"/>
      <w:r w:rsidRPr="00987530">
        <w:rPr>
          <w:lang w:val="en-IN"/>
        </w:rPr>
        <w:t>saepe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tempora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ullam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totam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architecto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odit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eum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quae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veniam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aperiam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necessitatibus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quia</w:t>
      </w:r>
      <w:proofErr w:type="spellEnd"/>
      <w:r w:rsidRPr="00987530">
        <w:rPr>
          <w:lang w:val="en-IN"/>
        </w:rPr>
        <w:t xml:space="preserve"> tempore, </w:t>
      </w:r>
      <w:proofErr w:type="spellStart"/>
      <w:r w:rsidRPr="00987530">
        <w:rPr>
          <w:lang w:val="en-IN"/>
        </w:rPr>
        <w:t>cupiditate</w:t>
      </w:r>
      <w:proofErr w:type="spellEnd"/>
      <w:r w:rsidRPr="00987530">
        <w:rPr>
          <w:lang w:val="en-IN"/>
        </w:rPr>
        <w:t xml:space="preserve"> culpa </w:t>
      </w:r>
      <w:proofErr w:type="spellStart"/>
      <w:r w:rsidRPr="00987530">
        <w:rPr>
          <w:lang w:val="en-IN"/>
        </w:rPr>
        <w:t>magni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esse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magnam</w:t>
      </w:r>
      <w:proofErr w:type="spellEnd"/>
      <w:r w:rsidRPr="00987530">
        <w:rPr>
          <w:lang w:val="en-IN"/>
        </w:rPr>
        <w:t xml:space="preserve"> et </w:t>
      </w:r>
      <w:proofErr w:type="spellStart"/>
      <w:r w:rsidRPr="00987530">
        <w:rPr>
          <w:lang w:val="en-IN"/>
        </w:rPr>
        <w:t>sequi</w:t>
      </w:r>
      <w:proofErr w:type="spellEnd"/>
      <w:r w:rsidRPr="00987530">
        <w:rPr>
          <w:lang w:val="en-IN"/>
        </w:rPr>
        <w:t>.&lt;/dd&gt;</w:t>
      </w:r>
    </w:p>
    <w:p w14:paraId="189898D9" w14:textId="3D6CF89E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</w:t>
      </w:r>
      <w:proofErr w:type="spellStart"/>
      <w:r w:rsidRPr="00987530">
        <w:rPr>
          <w:lang w:val="en-IN"/>
        </w:rPr>
        <w:t>br</w:t>
      </w:r>
      <w:proofErr w:type="spellEnd"/>
      <w:r w:rsidRPr="00987530">
        <w:rPr>
          <w:lang w:val="en-IN"/>
        </w:rPr>
        <w:t>&gt;</w:t>
      </w:r>
    </w:p>
    <w:p w14:paraId="312C8CA2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&lt;dt&gt;List Heading 4&lt;/dt&gt;</w:t>
      </w:r>
    </w:p>
    <w:p w14:paraId="151BE77D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&lt;dd&gt;Lorem ipsum </w:t>
      </w:r>
      <w:proofErr w:type="spellStart"/>
      <w:r w:rsidRPr="00987530">
        <w:rPr>
          <w:lang w:val="en-IN"/>
        </w:rPr>
        <w:t>dolor</w:t>
      </w:r>
      <w:proofErr w:type="spellEnd"/>
      <w:r w:rsidRPr="00987530">
        <w:rPr>
          <w:lang w:val="en-IN"/>
        </w:rPr>
        <w:t xml:space="preserve"> sit </w:t>
      </w:r>
      <w:proofErr w:type="spellStart"/>
      <w:r w:rsidRPr="00987530">
        <w:rPr>
          <w:lang w:val="en-IN"/>
        </w:rPr>
        <w:t>amet</w:t>
      </w:r>
      <w:proofErr w:type="spellEnd"/>
      <w:r w:rsidRPr="00987530">
        <w:rPr>
          <w:lang w:val="en-IN"/>
        </w:rPr>
        <w:t xml:space="preserve">, </w:t>
      </w:r>
      <w:proofErr w:type="spellStart"/>
      <w:r w:rsidRPr="00987530">
        <w:rPr>
          <w:lang w:val="en-IN"/>
        </w:rPr>
        <w:t>consectetur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adipisicing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elit</w:t>
      </w:r>
      <w:proofErr w:type="spellEnd"/>
      <w:r w:rsidRPr="00987530">
        <w:rPr>
          <w:lang w:val="en-IN"/>
        </w:rPr>
        <w:t xml:space="preserve">. Porro dicta </w:t>
      </w:r>
      <w:proofErr w:type="spellStart"/>
      <w:r w:rsidRPr="00987530">
        <w:rPr>
          <w:lang w:val="en-IN"/>
        </w:rPr>
        <w:t>quia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veniam</w:t>
      </w:r>
      <w:proofErr w:type="spellEnd"/>
      <w:r w:rsidRPr="00987530">
        <w:rPr>
          <w:lang w:val="en-IN"/>
        </w:rPr>
        <w:t xml:space="preserve"> alias ab </w:t>
      </w:r>
      <w:proofErr w:type="spellStart"/>
      <w:r w:rsidRPr="00987530">
        <w:rPr>
          <w:lang w:val="en-IN"/>
        </w:rPr>
        <w:t>illo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maxime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iusto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recusandae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modi</w:t>
      </w:r>
      <w:proofErr w:type="spellEnd"/>
      <w:r w:rsidRPr="00987530">
        <w:rPr>
          <w:lang w:val="en-IN"/>
        </w:rPr>
        <w:t xml:space="preserve"> </w:t>
      </w:r>
      <w:proofErr w:type="spellStart"/>
      <w:r w:rsidRPr="00987530">
        <w:rPr>
          <w:lang w:val="en-IN"/>
        </w:rPr>
        <w:t>voluptates</w:t>
      </w:r>
      <w:proofErr w:type="spellEnd"/>
      <w:r w:rsidRPr="00987530">
        <w:rPr>
          <w:lang w:val="en-IN"/>
        </w:rPr>
        <w:t>?&lt;/dd&gt;</w:t>
      </w:r>
    </w:p>
    <w:p w14:paraId="6A8C6892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&lt;/dl&gt;</w:t>
      </w:r>
    </w:p>
    <w:p w14:paraId="279491CA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&lt;/body&gt;</w:t>
      </w:r>
    </w:p>
    <w:p w14:paraId="685E439E" w14:textId="72591BA4" w:rsidR="0077337E" w:rsidRDefault="00987530" w:rsidP="0077337E">
      <w:pPr>
        <w:pStyle w:val="AKBStyle"/>
        <w:rPr>
          <w:lang w:val="en-IN"/>
        </w:rPr>
      </w:pPr>
      <w:r w:rsidRPr="00987530">
        <w:rPr>
          <w:lang w:val="en-IN"/>
        </w:rPr>
        <w:t>&lt;/html&gt;</w:t>
      </w:r>
    </w:p>
    <w:p w14:paraId="0354E97B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OUTPUT:</w:t>
      </w:r>
    </w:p>
    <w:p w14:paraId="58D1E61F" w14:textId="3C099136" w:rsidR="0077337E" w:rsidRDefault="00987530" w:rsidP="009604A4">
      <w:pPr>
        <w:pStyle w:val="AKBStyle"/>
        <w:jc w:val="center"/>
        <w:rPr>
          <w:lang w:val="en-IN"/>
        </w:rPr>
      </w:pPr>
      <w:r>
        <w:rPr>
          <w:noProof/>
        </w:rPr>
        <w:drawing>
          <wp:inline distT="0" distB="0" distL="0" distR="0" wp14:anchorId="6BAC9941" wp14:editId="41CD614D">
            <wp:extent cx="5731510" cy="3517265"/>
            <wp:effectExtent l="19050" t="19050" r="21590" b="26035"/>
            <wp:docPr id="2006261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7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3F5844" w14:textId="77777777" w:rsidR="00DB64A0" w:rsidRPr="0077337E" w:rsidRDefault="00DB64A0" w:rsidP="0077337E">
      <w:pPr>
        <w:pStyle w:val="AKBStyle"/>
        <w:rPr>
          <w:lang w:val="en-IN"/>
        </w:rPr>
      </w:pPr>
    </w:p>
    <w:p w14:paraId="01D8F326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lastRenderedPageBreak/>
        <w:t xml:space="preserve">f. Print two addresses in the same format used on the front of envelopes (senders address in top left corner, receivers address in the </w:t>
      </w:r>
      <w:proofErr w:type="spellStart"/>
      <w:r w:rsidRPr="0077337E">
        <w:rPr>
          <w:b/>
          <w:bCs/>
          <w:lang w:val="en-IN"/>
        </w:rPr>
        <w:t>center</w:t>
      </w:r>
      <w:proofErr w:type="spellEnd"/>
      <w:r w:rsidRPr="0077337E">
        <w:rPr>
          <w:b/>
          <w:bCs/>
          <w:lang w:val="en-IN"/>
        </w:rPr>
        <w:t>).</w:t>
      </w:r>
    </w:p>
    <w:p w14:paraId="7AF4AFE0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CODE:</w:t>
      </w:r>
    </w:p>
    <w:p w14:paraId="3F3485E1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&lt;!DOCTYPE html&gt;</w:t>
      </w:r>
    </w:p>
    <w:p w14:paraId="5D00DAB5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&lt;html lang="</w:t>
      </w:r>
      <w:proofErr w:type="spellStart"/>
      <w:r w:rsidRPr="00987530">
        <w:rPr>
          <w:lang w:val="en-IN"/>
        </w:rPr>
        <w:t>en</w:t>
      </w:r>
      <w:proofErr w:type="spellEnd"/>
      <w:r w:rsidRPr="00987530">
        <w:rPr>
          <w:lang w:val="en-IN"/>
        </w:rPr>
        <w:t>"&gt;</w:t>
      </w:r>
    </w:p>
    <w:p w14:paraId="04D34705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&lt;head&gt;</w:t>
      </w:r>
    </w:p>
    <w:p w14:paraId="3858488F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&lt;meta charset="UTF-8"&gt;</w:t>
      </w:r>
    </w:p>
    <w:p w14:paraId="2DE46334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&lt;meta name="viewport" content="width=device-width, initial-scale=1.0"&gt;</w:t>
      </w:r>
    </w:p>
    <w:p w14:paraId="2DBE7FC8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&lt;title&gt;Document&lt;/title&gt;</w:t>
      </w:r>
    </w:p>
    <w:p w14:paraId="0038F6D9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&lt;style&gt;</w:t>
      </w:r>
    </w:p>
    <w:p w14:paraId="2462987C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body{</w:t>
      </w:r>
    </w:p>
    <w:p w14:paraId="7580829E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border: 2px solid black;</w:t>
      </w:r>
    </w:p>
    <w:p w14:paraId="5E1FF11D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padding: 20px;</w:t>
      </w:r>
    </w:p>
    <w:p w14:paraId="0A71E059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}</w:t>
      </w:r>
    </w:p>
    <w:p w14:paraId="4DB85EA5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.add2{</w:t>
      </w:r>
    </w:p>
    <w:p w14:paraId="3513AF24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justify-items: </w:t>
      </w:r>
      <w:proofErr w:type="spellStart"/>
      <w:r w:rsidRPr="00987530">
        <w:rPr>
          <w:lang w:val="en-IN"/>
        </w:rPr>
        <w:t>center</w:t>
      </w:r>
      <w:proofErr w:type="spellEnd"/>
      <w:r w:rsidRPr="00987530">
        <w:rPr>
          <w:lang w:val="en-IN"/>
        </w:rPr>
        <w:t>;</w:t>
      </w:r>
    </w:p>
    <w:p w14:paraId="4F32D1B1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}</w:t>
      </w:r>
    </w:p>
    <w:p w14:paraId="6BA3566E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&lt;/style&gt;</w:t>
      </w:r>
    </w:p>
    <w:p w14:paraId="74379FB6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&lt;/head&gt;</w:t>
      </w:r>
    </w:p>
    <w:p w14:paraId="14F6FCBC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&lt;body&gt;</w:t>
      </w:r>
    </w:p>
    <w:p w14:paraId="624A7643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&lt;div class="add1"&gt;</w:t>
      </w:r>
    </w:p>
    <w:p w14:paraId="5DA7CA7F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&lt;h3&gt;From&lt;/h3&gt;</w:t>
      </w:r>
    </w:p>
    <w:p w14:paraId="09104208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&lt;p&gt;Mr. Akash Kr. Banik&lt;/p&gt;</w:t>
      </w:r>
    </w:p>
    <w:p w14:paraId="4FC1E2DB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&lt;p&gt;MG Road, New Delhi,&lt;/p&gt;</w:t>
      </w:r>
    </w:p>
    <w:p w14:paraId="5C28BD01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&lt;p&gt;</w:t>
      </w:r>
      <w:proofErr w:type="spellStart"/>
      <w:r w:rsidRPr="00987530">
        <w:rPr>
          <w:lang w:val="en-IN"/>
        </w:rPr>
        <w:t>Pincode</w:t>
      </w:r>
      <w:proofErr w:type="spellEnd"/>
      <w:r w:rsidRPr="00987530">
        <w:rPr>
          <w:lang w:val="en-IN"/>
        </w:rPr>
        <w:t>: 698536&lt;/p&gt;</w:t>
      </w:r>
    </w:p>
    <w:p w14:paraId="21E7BA37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lastRenderedPageBreak/>
        <w:t xml:space="preserve">    &lt;/div&gt;</w:t>
      </w:r>
    </w:p>
    <w:p w14:paraId="51DF8434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&lt;div class="add2"&gt;</w:t>
      </w:r>
    </w:p>
    <w:p w14:paraId="06DFAFE3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&lt;h3&gt;To&lt;/h3&gt;</w:t>
      </w:r>
    </w:p>
    <w:p w14:paraId="4E6B47A5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&lt;p&gt;Mr. Karan Maurya&lt;/p&gt;</w:t>
      </w:r>
    </w:p>
    <w:p w14:paraId="04A856EB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&lt;p&gt;MK Road, New Mumbai,&lt;/p&gt;</w:t>
      </w:r>
    </w:p>
    <w:p w14:paraId="491B1DE8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    &lt;p&gt;</w:t>
      </w:r>
      <w:proofErr w:type="spellStart"/>
      <w:r w:rsidRPr="00987530">
        <w:rPr>
          <w:lang w:val="en-IN"/>
        </w:rPr>
        <w:t>Pincode</w:t>
      </w:r>
      <w:proofErr w:type="spellEnd"/>
      <w:r w:rsidRPr="00987530">
        <w:rPr>
          <w:lang w:val="en-IN"/>
        </w:rPr>
        <w:t>: 690036&lt;/p&gt;</w:t>
      </w:r>
    </w:p>
    <w:p w14:paraId="30573163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 xml:space="preserve">    &lt;/div&gt;</w:t>
      </w:r>
    </w:p>
    <w:p w14:paraId="1C0E7038" w14:textId="77777777" w:rsidR="00987530" w:rsidRPr="00987530" w:rsidRDefault="00987530" w:rsidP="00987530">
      <w:pPr>
        <w:pStyle w:val="AKBStyle"/>
        <w:rPr>
          <w:lang w:val="en-IN"/>
        </w:rPr>
      </w:pPr>
      <w:r w:rsidRPr="00987530">
        <w:rPr>
          <w:lang w:val="en-IN"/>
        </w:rPr>
        <w:t>&lt;/body&gt;</w:t>
      </w:r>
    </w:p>
    <w:p w14:paraId="220CEB3D" w14:textId="54D522FC" w:rsidR="0077337E" w:rsidRDefault="00987530" w:rsidP="0077337E">
      <w:pPr>
        <w:pStyle w:val="AKBStyle"/>
        <w:rPr>
          <w:lang w:val="en-IN"/>
        </w:rPr>
      </w:pPr>
      <w:r w:rsidRPr="00987530">
        <w:rPr>
          <w:lang w:val="en-IN"/>
        </w:rPr>
        <w:t>&lt;/html&gt;</w:t>
      </w:r>
    </w:p>
    <w:p w14:paraId="64A93AE8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OUTPUT:</w:t>
      </w:r>
    </w:p>
    <w:p w14:paraId="4A4A02AF" w14:textId="1C4B4654" w:rsidR="0077337E" w:rsidRDefault="00987530" w:rsidP="009604A4">
      <w:pPr>
        <w:pStyle w:val="AKBStyle"/>
        <w:jc w:val="center"/>
        <w:rPr>
          <w:lang w:val="en-IN"/>
        </w:rPr>
      </w:pPr>
      <w:r>
        <w:rPr>
          <w:noProof/>
        </w:rPr>
        <w:drawing>
          <wp:inline distT="0" distB="0" distL="0" distR="0" wp14:anchorId="799070A9" wp14:editId="397A4528">
            <wp:extent cx="5731510" cy="2781300"/>
            <wp:effectExtent l="19050" t="19050" r="21590" b="19050"/>
            <wp:docPr id="4778623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59A472" w14:textId="77777777" w:rsidR="00DB64A0" w:rsidRPr="0077337E" w:rsidRDefault="00DB64A0" w:rsidP="0077337E">
      <w:pPr>
        <w:pStyle w:val="AKBStyle"/>
        <w:rPr>
          <w:lang w:val="en-IN"/>
        </w:rPr>
      </w:pPr>
    </w:p>
    <w:p w14:paraId="3F0612F0" w14:textId="1455DE46" w:rsidR="0077337E" w:rsidRPr="00B51B4F" w:rsidRDefault="0077337E" w:rsidP="0077337E">
      <w:pPr>
        <w:pStyle w:val="AKBStyle"/>
        <w:jc w:val="left"/>
        <w:rPr>
          <w:b/>
          <w:bCs/>
          <w:lang w:val="en-IN"/>
        </w:rPr>
      </w:pPr>
      <w:r w:rsidRPr="0077337E">
        <w:rPr>
          <w:b/>
          <w:bCs/>
          <w:lang w:val="en-IN"/>
        </w:rPr>
        <w:t xml:space="preserve">g. Print ten acronyms and abbreviations of your choice, each separated by two lines. </w:t>
      </w:r>
      <w:r w:rsidRPr="00B51B4F">
        <w:rPr>
          <w:b/>
          <w:bCs/>
          <w:lang w:val="en-IN"/>
        </w:rPr>
        <w:t>Specify the data that the abbreviations and acronyms represent.</w:t>
      </w:r>
    </w:p>
    <w:p w14:paraId="4B2572CE" w14:textId="77777777" w:rsidR="0077337E" w:rsidRPr="0077337E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t>CODE:</w:t>
      </w:r>
    </w:p>
    <w:p w14:paraId="4EB25A9E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>&lt;!DOCTYPE html&gt;</w:t>
      </w:r>
    </w:p>
    <w:p w14:paraId="2B4B4C32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>&lt;html lang="</w:t>
      </w:r>
      <w:proofErr w:type="spellStart"/>
      <w:r w:rsidRPr="00690227">
        <w:rPr>
          <w:lang w:val="en-IN"/>
        </w:rPr>
        <w:t>en</w:t>
      </w:r>
      <w:proofErr w:type="spellEnd"/>
      <w:r w:rsidRPr="00690227">
        <w:rPr>
          <w:lang w:val="en-IN"/>
        </w:rPr>
        <w:t>"&gt;</w:t>
      </w:r>
    </w:p>
    <w:p w14:paraId="02B6EA1E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>&lt;head&gt;</w:t>
      </w:r>
    </w:p>
    <w:p w14:paraId="3E402D1B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lastRenderedPageBreak/>
        <w:t xml:space="preserve">    &lt;meta charset="UTF-8"&gt;</w:t>
      </w:r>
    </w:p>
    <w:p w14:paraId="3F0F4518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&lt;meta name="viewport" content="width=device-width, initial-scale=1.0"&gt;</w:t>
      </w:r>
    </w:p>
    <w:p w14:paraId="47DA83DB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&lt;title&gt;Document&lt;/title&gt;</w:t>
      </w:r>
    </w:p>
    <w:p w14:paraId="2501561B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&lt;style&gt;</w:t>
      </w:r>
    </w:p>
    <w:p w14:paraId="3F5112B7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    body{</w:t>
      </w:r>
    </w:p>
    <w:p w14:paraId="2447C635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    border: 2px solid black;</w:t>
      </w:r>
    </w:p>
    <w:p w14:paraId="708B9CEB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    padding: 20px;</w:t>
      </w:r>
    </w:p>
    <w:p w14:paraId="370FD005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    }</w:t>
      </w:r>
    </w:p>
    <w:p w14:paraId="74AC11FA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&lt;/style&gt;</w:t>
      </w:r>
    </w:p>
    <w:p w14:paraId="083A8C93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>&lt;/head&gt;</w:t>
      </w:r>
    </w:p>
    <w:p w14:paraId="492F947B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>&lt;body&gt;</w:t>
      </w:r>
    </w:p>
    <w:p w14:paraId="41600B8C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title="World Wide Web"&gt;WWW&lt;/acronym&gt;&lt;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1CA7E409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title="Hyper Text Markup Language"&gt;HTML&lt;/acronym&gt;&lt;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6FE3EF81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title="Cascading Style Sheet"&gt;</w:t>
      </w:r>
      <w:proofErr w:type="spellStart"/>
      <w:r w:rsidRPr="00690227">
        <w:rPr>
          <w:lang w:val="en-IN"/>
        </w:rPr>
        <w:t>css</w:t>
      </w:r>
      <w:proofErr w:type="spellEnd"/>
      <w:r w:rsidRPr="00690227">
        <w:rPr>
          <w:lang w:val="en-IN"/>
        </w:rPr>
        <w:t>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16681796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title="World Wide Web Consortium"&gt;W3C&lt;/acronym&gt;&lt;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325D8260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title="Transaction Control Protocol"&gt;TCP&lt;/acronym&gt;&lt;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485F6F25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title="Internet Protocol"&gt;IP&lt;/acronym&gt;&lt;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1037C938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title="Dynamic Host Configuration Protocol"&gt;DHCP&lt;/acronym&gt;&lt;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472F169A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title="Internet Control Message Protocol"&gt;ICMP&lt;/acronym&gt;&lt;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7482E0B1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title="User Datagram Protocol"&gt;UDP&lt;/acronym&gt;&lt;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5BF2E2D5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 xml:space="preserve">    &lt;acronym title="Simple Mail Transfer Protocol"&gt;SMTP&lt;/acronym&gt;&lt;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&gt;&lt;</w:t>
      </w:r>
      <w:proofErr w:type="spellStart"/>
      <w:r w:rsidRPr="00690227">
        <w:rPr>
          <w:lang w:val="en-IN"/>
        </w:rPr>
        <w:t>br</w:t>
      </w:r>
      <w:proofErr w:type="spellEnd"/>
      <w:r w:rsidRPr="00690227">
        <w:rPr>
          <w:lang w:val="en-IN"/>
        </w:rPr>
        <w:t>&gt;</w:t>
      </w:r>
    </w:p>
    <w:p w14:paraId="0FF4DB06" w14:textId="77777777" w:rsidR="00690227" w:rsidRPr="00690227" w:rsidRDefault="00690227" w:rsidP="00690227">
      <w:pPr>
        <w:pStyle w:val="AKBStyle"/>
        <w:rPr>
          <w:lang w:val="en-IN"/>
        </w:rPr>
      </w:pPr>
      <w:r w:rsidRPr="00690227">
        <w:rPr>
          <w:lang w:val="en-IN"/>
        </w:rPr>
        <w:t>&lt;/body&gt;</w:t>
      </w:r>
    </w:p>
    <w:p w14:paraId="2B0B96F8" w14:textId="2944FDF8" w:rsidR="0077337E" w:rsidRDefault="00690227" w:rsidP="0077337E">
      <w:pPr>
        <w:pStyle w:val="AKBStyle"/>
        <w:rPr>
          <w:lang w:val="en-IN"/>
        </w:rPr>
      </w:pPr>
      <w:r w:rsidRPr="00690227">
        <w:rPr>
          <w:lang w:val="en-IN"/>
        </w:rPr>
        <w:t>&lt;/html&gt;</w:t>
      </w:r>
    </w:p>
    <w:p w14:paraId="672817CC" w14:textId="77777777" w:rsidR="00DB64A0" w:rsidRDefault="00DB64A0" w:rsidP="0077337E">
      <w:pPr>
        <w:pStyle w:val="AKBStyle"/>
        <w:rPr>
          <w:lang w:val="en-IN"/>
        </w:rPr>
      </w:pPr>
    </w:p>
    <w:p w14:paraId="31CEAA95" w14:textId="77777777" w:rsidR="00DB64A0" w:rsidRDefault="00DB64A0" w:rsidP="0077337E">
      <w:pPr>
        <w:pStyle w:val="AKBStyle"/>
        <w:rPr>
          <w:lang w:val="en-IN"/>
        </w:rPr>
      </w:pPr>
    </w:p>
    <w:p w14:paraId="34E599FB" w14:textId="6750FCF6" w:rsidR="00DB64A0" w:rsidRPr="00DB64A0" w:rsidRDefault="0077337E" w:rsidP="0077337E">
      <w:pPr>
        <w:pStyle w:val="AKBStyle"/>
        <w:rPr>
          <w:b/>
          <w:bCs/>
          <w:lang w:val="en-IN"/>
        </w:rPr>
      </w:pPr>
      <w:r w:rsidRPr="0077337E">
        <w:rPr>
          <w:b/>
          <w:bCs/>
          <w:lang w:val="en-IN"/>
        </w:rPr>
        <w:lastRenderedPageBreak/>
        <w:t>OUTPUT:</w:t>
      </w:r>
    </w:p>
    <w:p w14:paraId="76439D24" w14:textId="7F1A749C" w:rsidR="004A1ADC" w:rsidRDefault="00987530" w:rsidP="009604A4">
      <w:pPr>
        <w:pStyle w:val="AKBStyle"/>
        <w:jc w:val="center"/>
        <w:rPr>
          <w:lang w:val="en-IN"/>
        </w:rPr>
      </w:pPr>
      <w:r>
        <w:rPr>
          <w:noProof/>
        </w:rPr>
        <w:drawing>
          <wp:inline distT="0" distB="0" distL="0" distR="0" wp14:anchorId="3FED8928" wp14:editId="30B279B4">
            <wp:extent cx="5683802" cy="3188335"/>
            <wp:effectExtent l="19050" t="19050" r="12700" b="12065"/>
            <wp:docPr id="69430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"/>
                    <a:stretch/>
                  </pic:blipFill>
                  <pic:spPr bwMode="auto">
                    <a:xfrm>
                      <a:off x="0" y="0"/>
                      <a:ext cx="5683802" cy="3188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1F40B" w14:textId="77777777" w:rsidR="004A1ADC" w:rsidRPr="004A1ADC" w:rsidRDefault="004A1ADC" w:rsidP="004A1ADC">
      <w:pPr>
        <w:pStyle w:val="AKBStyle"/>
        <w:rPr>
          <w:b/>
          <w:bCs/>
          <w:sz w:val="28"/>
          <w:szCs w:val="24"/>
          <w:lang w:val="en-IN"/>
        </w:rPr>
      </w:pPr>
      <w:r w:rsidRPr="004A1ADC">
        <w:rPr>
          <w:b/>
          <w:bCs/>
          <w:sz w:val="28"/>
          <w:szCs w:val="24"/>
          <w:lang w:val="en-IN"/>
        </w:rPr>
        <w:t>2. HTML IMAGE EXERCISES</w:t>
      </w:r>
    </w:p>
    <w:p w14:paraId="748C2C13" w14:textId="77777777" w:rsidR="004A1ADC" w:rsidRDefault="004A1ADC" w:rsidP="004A1ADC">
      <w:pPr>
        <w:pStyle w:val="AKBStyle"/>
        <w:rPr>
          <w:b/>
          <w:bCs/>
          <w:lang w:val="en-IN"/>
        </w:rPr>
      </w:pPr>
      <w:r w:rsidRPr="004A1ADC">
        <w:rPr>
          <w:b/>
          <w:bCs/>
          <w:lang w:val="en-IN"/>
        </w:rPr>
        <w:t>a. Display five different images. Skip two lines between each image. Each image should have a title.</w:t>
      </w:r>
    </w:p>
    <w:p w14:paraId="780534FF" w14:textId="33400A3A" w:rsidR="004A1ADC" w:rsidRDefault="004A1ADC" w:rsidP="004A1ADC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6309D54B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>&lt;!DOCTYPE html&gt;</w:t>
      </w:r>
    </w:p>
    <w:p w14:paraId="0B4877A4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>&lt;html lang="</w:t>
      </w:r>
      <w:proofErr w:type="spellStart"/>
      <w:r w:rsidRPr="00A32377">
        <w:rPr>
          <w:lang w:val="en-IN"/>
        </w:rPr>
        <w:t>en</w:t>
      </w:r>
      <w:proofErr w:type="spellEnd"/>
      <w:r w:rsidRPr="00A32377">
        <w:rPr>
          <w:lang w:val="en-IN"/>
        </w:rPr>
        <w:t>"&gt;</w:t>
      </w:r>
    </w:p>
    <w:p w14:paraId="76227670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>&lt;head&gt;</w:t>
      </w:r>
    </w:p>
    <w:p w14:paraId="232698CE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&lt;meta charset="UTF-8"&gt;</w:t>
      </w:r>
    </w:p>
    <w:p w14:paraId="1AC0E2E4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&lt;meta name="viewport" content="width=device-width, initial-scale=1.0"&gt;</w:t>
      </w:r>
    </w:p>
    <w:p w14:paraId="74CD0650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&lt;title&gt;Document&lt;/title&gt;</w:t>
      </w:r>
    </w:p>
    <w:p w14:paraId="787821D2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>&lt;/head&gt;</w:t>
      </w:r>
    </w:p>
    <w:p w14:paraId="33B671BF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>&lt;body&gt;</w:t>
      </w:r>
    </w:p>
    <w:p w14:paraId="79367AFC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 xml:space="preserve"> </w:t>
      </w:r>
      <w:proofErr w:type="spellStart"/>
      <w:r w:rsidRPr="00A32377">
        <w:rPr>
          <w:lang w:val="en-IN"/>
        </w:rPr>
        <w:t>src</w:t>
      </w:r>
      <w:proofErr w:type="spellEnd"/>
      <w:r w:rsidRPr="00A32377">
        <w:rPr>
          <w:lang w:val="en-IN"/>
        </w:rPr>
        <w:t>="images/img1.jpg" alt="Imgae1" title="This is flower image" height="350em"&gt;&lt;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3A190424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&lt;label for="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>"&gt;This is flower image&lt;/label&gt;</w:t>
      </w:r>
    </w:p>
    <w:p w14:paraId="6CC0B6D0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38322C52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lastRenderedPageBreak/>
        <w:t xml:space="preserve">    &lt;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 xml:space="preserve"> </w:t>
      </w:r>
      <w:proofErr w:type="spellStart"/>
      <w:r w:rsidRPr="00A32377">
        <w:rPr>
          <w:lang w:val="en-IN"/>
        </w:rPr>
        <w:t>src</w:t>
      </w:r>
      <w:proofErr w:type="spellEnd"/>
      <w:r w:rsidRPr="00A32377">
        <w:rPr>
          <w:lang w:val="en-IN"/>
        </w:rPr>
        <w:t>="images/img1.jpg" alt="Imgae1" title="This is flower image" height="350em"&gt;&lt;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77DB08D9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&lt;label for="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>"&gt;This is flower image&lt;/label&gt;</w:t>
      </w:r>
    </w:p>
    <w:p w14:paraId="28EF5C7A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01BB80AD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 xml:space="preserve"> </w:t>
      </w:r>
      <w:proofErr w:type="spellStart"/>
      <w:r w:rsidRPr="00A32377">
        <w:rPr>
          <w:lang w:val="en-IN"/>
        </w:rPr>
        <w:t>src</w:t>
      </w:r>
      <w:proofErr w:type="spellEnd"/>
      <w:r w:rsidRPr="00A32377">
        <w:rPr>
          <w:lang w:val="en-IN"/>
        </w:rPr>
        <w:t>="images/img1.jpg" alt="Imgae1" title="This is flower image" height="350em"&gt;&lt;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114423D9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&lt;label for="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>"&gt;This is flower image&lt;/label&gt;</w:t>
      </w:r>
    </w:p>
    <w:p w14:paraId="7E1FFBBF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2C09BCE8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 xml:space="preserve"> </w:t>
      </w:r>
      <w:proofErr w:type="spellStart"/>
      <w:r w:rsidRPr="00A32377">
        <w:rPr>
          <w:lang w:val="en-IN"/>
        </w:rPr>
        <w:t>src</w:t>
      </w:r>
      <w:proofErr w:type="spellEnd"/>
      <w:r w:rsidRPr="00A32377">
        <w:rPr>
          <w:lang w:val="en-IN"/>
        </w:rPr>
        <w:t>="images/img1.jpg" alt="Imgae1" title="This is flower image" height="350em"&gt;&lt;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0CA0E720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&lt;label for="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>"&gt;This is flower image&lt;/label&gt;</w:t>
      </w:r>
    </w:p>
    <w:p w14:paraId="13CF7E1C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1A25B697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 xml:space="preserve"> </w:t>
      </w:r>
      <w:proofErr w:type="spellStart"/>
      <w:r w:rsidRPr="00A32377">
        <w:rPr>
          <w:lang w:val="en-IN"/>
        </w:rPr>
        <w:t>src</w:t>
      </w:r>
      <w:proofErr w:type="spellEnd"/>
      <w:r w:rsidRPr="00A32377">
        <w:rPr>
          <w:lang w:val="en-IN"/>
        </w:rPr>
        <w:t>="images/img1.jpg" alt="Imgae1" title="This is flower image" height="350em"&gt;&lt;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33DA7E19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&lt;label for="</w:t>
      </w:r>
      <w:proofErr w:type="spellStart"/>
      <w:r w:rsidRPr="00A32377">
        <w:rPr>
          <w:lang w:val="en-IN"/>
        </w:rPr>
        <w:t>img</w:t>
      </w:r>
      <w:proofErr w:type="spellEnd"/>
      <w:r w:rsidRPr="00A32377">
        <w:rPr>
          <w:lang w:val="en-IN"/>
        </w:rPr>
        <w:t>"&gt;This is flower image&lt;/label&gt;</w:t>
      </w:r>
    </w:p>
    <w:p w14:paraId="6024443F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&gt;&lt;</w:t>
      </w:r>
      <w:proofErr w:type="spellStart"/>
      <w:r w:rsidRPr="00A32377">
        <w:rPr>
          <w:lang w:val="en-IN"/>
        </w:rPr>
        <w:t>br</w:t>
      </w:r>
      <w:proofErr w:type="spellEnd"/>
      <w:r w:rsidRPr="00A32377">
        <w:rPr>
          <w:lang w:val="en-IN"/>
        </w:rPr>
        <w:t>&gt;</w:t>
      </w:r>
    </w:p>
    <w:p w14:paraId="6A5B0372" w14:textId="77777777" w:rsidR="00A32377" w:rsidRPr="00A32377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 xml:space="preserve">    &lt;/body&gt;</w:t>
      </w:r>
    </w:p>
    <w:p w14:paraId="59548D9D" w14:textId="40A00F18" w:rsidR="004A1ADC" w:rsidRPr="004A1ADC" w:rsidRDefault="00A32377" w:rsidP="009604A4">
      <w:pPr>
        <w:pStyle w:val="AKBStyle"/>
        <w:spacing w:line="276" w:lineRule="auto"/>
        <w:rPr>
          <w:lang w:val="en-IN"/>
        </w:rPr>
      </w:pPr>
      <w:r w:rsidRPr="00A32377">
        <w:rPr>
          <w:lang w:val="en-IN"/>
        </w:rPr>
        <w:t>&lt;/html&gt;</w:t>
      </w:r>
    </w:p>
    <w:p w14:paraId="1C151BC1" w14:textId="3BE19D19" w:rsidR="004A1ADC" w:rsidRDefault="004A1ADC" w:rsidP="004A1ADC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5AA660EF" w14:textId="06A58EE9" w:rsidR="004A1ADC" w:rsidRDefault="00A32377" w:rsidP="009604A4">
      <w:pPr>
        <w:pStyle w:val="AKBStyle"/>
        <w:jc w:val="center"/>
        <w:rPr>
          <w:lang w:val="en-IN"/>
        </w:rPr>
      </w:pPr>
      <w:r w:rsidRPr="00A32377">
        <w:rPr>
          <w:noProof/>
          <w:lang w:val="en-IN"/>
        </w:rPr>
        <w:drawing>
          <wp:inline distT="0" distB="0" distL="0" distR="0" wp14:anchorId="18682DFB" wp14:editId="09DE099B">
            <wp:extent cx="3480717" cy="3491901"/>
            <wp:effectExtent l="19050" t="19050" r="24765" b="13335"/>
            <wp:docPr id="173891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137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8596" cy="3519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B3489D" w14:textId="277A50F7" w:rsidR="00A32377" w:rsidRPr="004A1ADC" w:rsidRDefault="00A32377" w:rsidP="009604A4">
      <w:pPr>
        <w:pStyle w:val="AKBStyle"/>
        <w:jc w:val="center"/>
        <w:rPr>
          <w:lang w:val="en-IN"/>
        </w:rPr>
      </w:pPr>
      <w:r w:rsidRPr="00A32377">
        <w:rPr>
          <w:noProof/>
          <w:lang w:val="en-IN"/>
        </w:rPr>
        <w:lastRenderedPageBreak/>
        <w:drawing>
          <wp:inline distT="0" distB="0" distL="0" distR="0" wp14:anchorId="1A80ECE6" wp14:editId="156802D8">
            <wp:extent cx="3914775" cy="4603960"/>
            <wp:effectExtent l="19050" t="19050" r="9525" b="25400"/>
            <wp:docPr id="188514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49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1225" cy="46233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83CC30" w14:textId="77777777" w:rsidR="004A1ADC" w:rsidRDefault="004A1ADC" w:rsidP="004A1ADC">
      <w:pPr>
        <w:pStyle w:val="AKBStyle"/>
        <w:rPr>
          <w:b/>
          <w:bCs/>
          <w:lang w:val="en-IN"/>
        </w:rPr>
      </w:pPr>
      <w:r w:rsidRPr="004A1ADC">
        <w:rPr>
          <w:b/>
          <w:bCs/>
          <w:lang w:val="en-IN"/>
        </w:rPr>
        <w:t>b. Display an image that has a border of size 2, a width of 200, and a height of 200.</w:t>
      </w:r>
    </w:p>
    <w:p w14:paraId="18441B7A" w14:textId="77777777" w:rsidR="004A1ADC" w:rsidRDefault="004A1ADC" w:rsidP="004A1ADC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3F695FEB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>&lt;!DOCTYPE html&gt;</w:t>
      </w:r>
    </w:p>
    <w:p w14:paraId="4891890C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>&lt;html lang="</w:t>
      </w:r>
      <w:proofErr w:type="spellStart"/>
      <w:r w:rsidRPr="00D539AC">
        <w:rPr>
          <w:lang w:val="en-IN"/>
        </w:rPr>
        <w:t>en</w:t>
      </w:r>
      <w:proofErr w:type="spellEnd"/>
      <w:r w:rsidRPr="00D539AC">
        <w:rPr>
          <w:lang w:val="en-IN"/>
        </w:rPr>
        <w:t>"&gt;</w:t>
      </w:r>
    </w:p>
    <w:p w14:paraId="12436C07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>&lt;head&gt;</w:t>
      </w:r>
    </w:p>
    <w:p w14:paraId="3F93F3C7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 xml:space="preserve">    &lt;meta charset="UTF-8"&gt;</w:t>
      </w:r>
    </w:p>
    <w:p w14:paraId="29FBEBB7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 xml:space="preserve">    &lt;meta name="viewport" content="width=device-width, initial-scale=1.0"&gt;</w:t>
      </w:r>
    </w:p>
    <w:p w14:paraId="408E9DD4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 xml:space="preserve">    &lt;title&gt;Document&lt;/title&gt;</w:t>
      </w:r>
    </w:p>
    <w:p w14:paraId="3A499965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>&lt;/head&gt;</w:t>
      </w:r>
    </w:p>
    <w:p w14:paraId="348E8731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>&lt;body&gt;</w:t>
      </w:r>
    </w:p>
    <w:p w14:paraId="5AE531EC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 xml:space="preserve">    &lt;</w:t>
      </w:r>
      <w:proofErr w:type="spellStart"/>
      <w:r w:rsidRPr="00D539AC">
        <w:rPr>
          <w:lang w:val="en-IN"/>
        </w:rPr>
        <w:t>img</w:t>
      </w:r>
      <w:proofErr w:type="spellEnd"/>
      <w:r w:rsidRPr="00D539AC">
        <w:rPr>
          <w:lang w:val="en-IN"/>
        </w:rPr>
        <w:t xml:space="preserve"> </w:t>
      </w:r>
      <w:proofErr w:type="spellStart"/>
      <w:r w:rsidRPr="00D539AC">
        <w:rPr>
          <w:lang w:val="en-IN"/>
        </w:rPr>
        <w:t>src</w:t>
      </w:r>
      <w:proofErr w:type="spellEnd"/>
      <w:r w:rsidRPr="00D539AC">
        <w:rPr>
          <w:lang w:val="en-IN"/>
        </w:rPr>
        <w:t>="images/img1.jpg" alt="Imgae1" width="200" height="200" style="border: 2px blue solid;"&gt;&lt;</w:t>
      </w:r>
      <w:proofErr w:type="spellStart"/>
      <w:r w:rsidRPr="00D539AC">
        <w:rPr>
          <w:lang w:val="en-IN"/>
        </w:rPr>
        <w:t>br</w:t>
      </w:r>
      <w:proofErr w:type="spellEnd"/>
      <w:r w:rsidRPr="00D539AC">
        <w:rPr>
          <w:lang w:val="en-IN"/>
        </w:rPr>
        <w:t>&gt;</w:t>
      </w:r>
    </w:p>
    <w:p w14:paraId="25B923BF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lastRenderedPageBreak/>
        <w:t xml:space="preserve">    &lt;label for="</w:t>
      </w:r>
      <w:proofErr w:type="spellStart"/>
      <w:r w:rsidRPr="00D539AC">
        <w:rPr>
          <w:lang w:val="en-IN"/>
        </w:rPr>
        <w:t>img</w:t>
      </w:r>
      <w:proofErr w:type="spellEnd"/>
      <w:r w:rsidRPr="00D539AC">
        <w:rPr>
          <w:lang w:val="en-IN"/>
        </w:rPr>
        <w:t>"&gt;This is flower image&lt;/label&gt;</w:t>
      </w:r>
    </w:p>
    <w:p w14:paraId="4A9D1746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 xml:space="preserve">    &lt;</w:t>
      </w:r>
      <w:proofErr w:type="spellStart"/>
      <w:r w:rsidRPr="00D539AC">
        <w:rPr>
          <w:lang w:val="en-IN"/>
        </w:rPr>
        <w:t>br</w:t>
      </w:r>
      <w:proofErr w:type="spellEnd"/>
      <w:r w:rsidRPr="00D539AC">
        <w:rPr>
          <w:lang w:val="en-IN"/>
        </w:rPr>
        <w:t>&gt;&lt;</w:t>
      </w:r>
      <w:proofErr w:type="spellStart"/>
      <w:r w:rsidRPr="00D539AC">
        <w:rPr>
          <w:lang w:val="en-IN"/>
        </w:rPr>
        <w:t>br</w:t>
      </w:r>
      <w:proofErr w:type="spellEnd"/>
      <w:r w:rsidRPr="00D539AC">
        <w:rPr>
          <w:lang w:val="en-IN"/>
        </w:rPr>
        <w:t>&gt;&lt;</w:t>
      </w:r>
      <w:proofErr w:type="spellStart"/>
      <w:r w:rsidRPr="00D539AC">
        <w:rPr>
          <w:lang w:val="en-IN"/>
        </w:rPr>
        <w:t>br</w:t>
      </w:r>
      <w:proofErr w:type="spellEnd"/>
      <w:r w:rsidRPr="00D539AC">
        <w:rPr>
          <w:lang w:val="en-IN"/>
        </w:rPr>
        <w:t>&gt;</w:t>
      </w:r>
    </w:p>
    <w:p w14:paraId="0792BDD0" w14:textId="77777777" w:rsidR="00D539AC" w:rsidRPr="00D539A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 xml:space="preserve">    &lt;/body&gt;</w:t>
      </w:r>
    </w:p>
    <w:p w14:paraId="07DEE087" w14:textId="23887ED3" w:rsidR="004A1ADC" w:rsidRPr="004A1ADC" w:rsidRDefault="00D539AC" w:rsidP="00D539AC">
      <w:pPr>
        <w:pStyle w:val="AKBStyle"/>
        <w:rPr>
          <w:lang w:val="en-IN"/>
        </w:rPr>
      </w:pPr>
      <w:r w:rsidRPr="00D539AC">
        <w:rPr>
          <w:lang w:val="en-IN"/>
        </w:rPr>
        <w:t>&lt;/html&gt;</w:t>
      </w:r>
    </w:p>
    <w:p w14:paraId="0C586048" w14:textId="77777777" w:rsidR="004A1ADC" w:rsidRDefault="004A1ADC" w:rsidP="004A1ADC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0D4B2E83" w14:textId="749656AE" w:rsidR="004A1ADC" w:rsidRPr="004A1ADC" w:rsidRDefault="00D539AC" w:rsidP="00365954">
      <w:pPr>
        <w:pStyle w:val="AKBStyle"/>
        <w:jc w:val="center"/>
        <w:rPr>
          <w:b/>
          <w:bCs/>
          <w:lang w:val="en-IN"/>
        </w:rPr>
      </w:pPr>
      <w:r w:rsidRPr="00D539AC">
        <w:rPr>
          <w:b/>
          <w:bCs/>
          <w:noProof/>
          <w:lang w:val="en-IN"/>
        </w:rPr>
        <w:drawing>
          <wp:inline distT="0" distB="0" distL="0" distR="0" wp14:anchorId="46885995" wp14:editId="74FFD3A9">
            <wp:extent cx="2899372" cy="2568271"/>
            <wp:effectExtent l="19050" t="19050" r="15875" b="22860"/>
            <wp:docPr id="198891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116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1320" cy="25699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81CBFA" w14:textId="21CD8DF9" w:rsidR="004A1ADC" w:rsidRDefault="004A1ADC" w:rsidP="004A1ADC">
      <w:pPr>
        <w:pStyle w:val="AKBStyle"/>
        <w:rPr>
          <w:b/>
          <w:bCs/>
          <w:lang w:val="en-IN"/>
        </w:rPr>
      </w:pPr>
      <w:r w:rsidRPr="004A1ADC">
        <w:rPr>
          <w:b/>
          <w:bCs/>
          <w:lang w:val="en-IN"/>
        </w:rPr>
        <w:t>c. Display the image towards the right corner of the webpage</w:t>
      </w:r>
      <w:r>
        <w:rPr>
          <w:b/>
          <w:bCs/>
          <w:lang w:val="en-IN"/>
        </w:rPr>
        <w:t>.</w:t>
      </w:r>
    </w:p>
    <w:p w14:paraId="3B783800" w14:textId="77777777" w:rsidR="004A1ADC" w:rsidRDefault="004A1ADC" w:rsidP="004A1ADC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0612737F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>&lt;!DOCTYPE html&gt;</w:t>
      </w:r>
    </w:p>
    <w:p w14:paraId="0CE58769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>&lt;html lang="</w:t>
      </w:r>
      <w:proofErr w:type="spellStart"/>
      <w:r w:rsidRPr="00D539AC">
        <w:rPr>
          <w:lang w:val="en-IN"/>
        </w:rPr>
        <w:t>en</w:t>
      </w:r>
      <w:proofErr w:type="spellEnd"/>
      <w:r w:rsidRPr="00D539AC">
        <w:rPr>
          <w:lang w:val="en-IN"/>
        </w:rPr>
        <w:t>"&gt;</w:t>
      </w:r>
    </w:p>
    <w:p w14:paraId="5C888A6E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>&lt;head&gt;</w:t>
      </w:r>
    </w:p>
    <w:p w14:paraId="7D337C24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&lt;meta charset="UTF-8"&gt;</w:t>
      </w:r>
    </w:p>
    <w:p w14:paraId="3B2E7DA5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&lt;meta name="viewport" content="width=device-width, initial-scale=1.0"&gt;</w:t>
      </w:r>
    </w:p>
    <w:p w14:paraId="0196F37E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&lt;title&gt;Document&lt;/title&gt;</w:t>
      </w:r>
    </w:p>
    <w:p w14:paraId="1707E65E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&lt;style&gt;</w:t>
      </w:r>
    </w:p>
    <w:p w14:paraId="251D6377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    </w:t>
      </w:r>
      <w:proofErr w:type="spellStart"/>
      <w:r w:rsidRPr="00D539AC">
        <w:rPr>
          <w:lang w:val="en-IN"/>
        </w:rPr>
        <w:t>img</w:t>
      </w:r>
      <w:proofErr w:type="spellEnd"/>
      <w:r w:rsidRPr="00D539AC">
        <w:rPr>
          <w:lang w:val="en-IN"/>
        </w:rPr>
        <w:t>{</w:t>
      </w:r>
    </w:p>
    <w:p w14:paraId="737D9DDD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    border: 5px blue solid;</w:t>
      </w:r>
    </w:p>
    <w:p w14:paraId="351E1060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    float: right;</w:t>
      </w:r>
    </w:p>
    <w:p w14:paraId="5D66F017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    }</w:t>
      </w:r>
    </w:p>
    <w:p w14:paraId="51158B8E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&lt;/style&gt;</w:t>
      </w:r>
    </w:p>
    <w:p w14:paraId="4297A153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lastRenderedPageBreak/>
        <w:t>&lt;/head&gt;</w:t>
      </w:r>
    </w:p>
    <w:p w14:paraId="4E14C5B8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>&lt;body&gt;</w:t>
      </w:r>
    </w:p>
    <w:p w14:paraId="0DF1F226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 xml:space="preserve">    &lt;</w:t>
      </w:r>
      <w:proofErr w:type="spellStart"/>
      <w:r w:rsidRPr="00D539AC">
        <w:rPr>
          <w:lang w:val="en-IN"/>
        </w:rPr>
        <w:t>img</w:t>
      </w:r>
      <w:proofErr w:type="spellEnd"/>
      <w:r w:rsidRPr="00D539AC">
        <w:rPr>
          <w:lang w:val="en-IN"/>
        </w:rPr>
        <w:t xml:space="preserve"> </w:t>
      </w:r>
      <w:proofErr w:type="spellStart"/>
      <w:r w:rsidRPr="00D539AC">
        <w:rPr>
          <w:lang w:val="en-IN"/>
        </w:rPr>
        <w:t>src</w:t>
      </w:r>
      <w:proofErr w:type="spellEnd"/>
      <w:r w:rsidRPr="00D539AC">
        <w:rPr>
          <w:lang w:val="en-IN"/>
        </w:rPr>
        <w:t>="images/img1.jpg" alt="Imgae1" width="200" height="200"&gt;&lt;</w:t>
      </w:r>
      <w:proofErr w:type="spellStart"/>
      <w:r w:rsidRPr="00D539AC">
        <w:rPr>
          <w:lang w:val="en-IN"/>
        </w:rPr>
        <w:t>br</w:t>
      </w:r>
      <w:proofErr w:type="spellEnd"/>
      <w:r w:rsidRPr="00D539AC">
        <w:rPr>
          <w:lang w:val="en-IN"/>
        </w:rPr>
        <w:t>&gt;</w:t>
      </w:r>
    </w:p>
    <w:p w14:paraId="15E3482A" w14:textId="77777777" w:rsidR="00D539AC" w:rsidRPr="00D539A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>&lt;/body&gt;</w:t>
      </w:r>
    </w:p>
    <w:p w14:paraId="0E092F25" w14:textId="4B543B1D" w:rsidR="004A1ADC" w:rsidRPr="004A1ADC" w:rsidRDefault="00D539AC" w:rsidP="00D539AC">
      <w:pPr>
        <w:pStyle w:val="AKBStyle"/>
        <w:spacing w:line="276" w:lineRule="auto"/>
        <w:rPr>
          <w:lang w:val="en-IN"/>
        </w:rPr>
      </w:pPr>
      <w:r w:rsidRPr="00D539AC">
        <w:rPr>
          <w:lang w:val="en-IN"/>
        </w:rPr>
        <w:t>&lt;/html&gt;</w:t>
      </w:r>
    </w:p>
    <w:p w14:paraId="11625B70" w14:textId="77777777" w:rsidR="004A1ADC" w:rsidRDefault="004A1ADC" w:rsidP="004A1ADC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4B093662" w14:textId="4E9937D1" w:rsidR="004A1ADC" w:rsidRDefault="00D539AC" w:rsidP="00D539AC">
      <w:pPr>
        <w:pStyle w:val="AKBStyle"/>
        <w:jc w:val="center"/>
        <w:rPr>
          <w:b/>
          <w:bCs/>
          <w:lang w:val="en-IN"/>
        </w:rPr>
      </w:pPr>
      <w:r w:rsidRPr="00D539AC">
        <w:rPr>
          <w:b/>
          <w:bCs/>
          <w:noProof/>
          <w:lang w:val="en-IN"/>
        </w:rPr>
        <w:drawing>
          <wp:inline distT="0" distB="0" distL="0" distR="0" wp14:anchorId="66FF3C44" wp14:editId="35308360">
            <wp:extent cx="5731510" cy="2002155"/>
            <wp:effectExtent l="19050" t="19050" r="21590" b="17145"/>
            <wp:docPr id="60056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62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998" cy="20086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853D96" w14:textId="77777777" w:rsidR="00D539AC" w:rsidRDefault="00D539AC" w:rsidP="00D539AC">
      <w:pPr>
        <w:pStyle w:val="AKBStyle"/>
        <w:rPr>
          <w:b/>
          <w:bCs/>
          <w:lang w:val="en-IN"/>
        </w:rPr>
      </w:pPr>
    </w:p>
    <w:p w14:paraId="66CD98BB" w14:textId="2C11E932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3. HTML LIST EXERCISES</w:t>
      </w:r>
    </w:p>
    <w:p w14:paraId="7869325E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I. Program to illustrate Nested ordered list and Definition lists</w:t>
      </w:r>
    </w:p>
    <w:p w14:paraId="76BE4AB0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 xml:space="preserve">a. Solid </w:t>
      </w:r>
      <w:proofErr w:type="spellStart"/>
      <w:r w:rsidRPr="00504715">
        <w:rPr>
          <w:b/>
          <w:bCs/>
          <w:lang w:val="en-IN"/>
        </w:rPr>
        <w:t>gray</w:t>
      </w:r>
      <w:proofErr w:type="spellEnd"/>
      <w:r w:rsidRPr="00504715">
        <w:rPr>
          <w:b/>
          <w:bCs/>
          <w:lang w:val="en-IN"/>
        </w:rPr>
        <w:t xml:space="preserve"> banner along the top of the browser window</w:t>
      </w:r>
    </w:p>
    <w:p w14:paraId="7D443C97" w14:textId="77777777" w:rsidR="00504715" w:rsidRPr="00504715" w:rsidRDefault="00504715" w:rsidP="001F6BAC">
      <w:pPr>
        <w:pStyle w:val="AKBStyle"/>
        <w:ind w:left="720"/>
        <w:rPr>
          <w:b/>
          <w:bCs/>
          <w:lang w:val="en-IN"/>
        </w:rPr>
      </w:pPr>
      <w:proofErr w:type="spellStart"/>
      <w:r w:rsidRPr="00504715">
        <w:rPr>
          <w:b/>
          <w:bCs/>
          <w:lang w:val="en-IN"/>
        </w:rPr>
        <w:t>i</w:t>
      </w:r>
      <w:proofErr w:type="spellEnd"/>
      <w:r w:rsidRPr="00504715">
        <w:rPr>
          <w:b/>
          <w:bCs/>
          <w:lang w:val="en-IN"/>
        </w:rPr>
        <w:t>. company logo</w:t>
      </w:r>
    </w:p>
    <w:p w14:paraId="41C5532D" w14:textId="661C87EA" w:rsidR="00504715" w:rsidRPr="001F6BAC" w:rsidRDefault="00504715" w:rsidP="001F6BAC">
      <w:pPr>
        <w:pStyle w:val="AKBStyle"/>
        <w:ind w:left="720"/>
        <w:rPr>
          <w:b/>
          <w:bCs/>
          <w:lang w:val="en-IN"/>
        </w:rPr>
      </w:pPr>
      <w:r w:rsidRPr="00504715">
        <w:rPr>
          <w:b/>
          <w:bCs/>
          <w:lang w:val="en-IN"/>
        </w:rPr>
        <w:t>ii. product image</w:t>
      </w:r>
    </w:p>
    <w:p w14:paraId="4A14C10F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b. A text-based navigation menu</w:t>
      </w:r>
    </w:p>
    <w:p w14:paraId="2AF570D4" w14:textId="6F971910" w:rsidR="00504715" w:rsidRPr="001F6BAC" w:rsidRDefault="00504715" w:rsidP="001F6BAC">
      <w:pPr>
        <w:pStyle w:val="AKBStyle"/>
        <w:ind w:firstLine="720"/>
        <w:rPr>
          <w:b/>
          <w:bCs/>
          <w:lang w:val="en-IN"/>
        </w:rPr>
      </w:pPr>
      <w:proofErr w:type="spellStart"/>
      <w:r w:rsidRPr="00504715">
        <w:rPr>
          <w:b/>
          <w:bCs/>
          <w:lang w:val="en-IN"/>
        </w:rPr>
        <w:t>i</w:t>
      </w:r>
      <w:proofErr w:type="spellEnd"/>
      <w:r w:rsidRPr="00504715">
        <w:rPr>
          <w:b/>
          <w:bCs/>
          <w:lang w:val="en-IN"/>
        </w:rPr>
        <w:t>. Links to each of the site’s web documents</w:t>
      </w:r>
    </w:p>
    <w:p w14:paraId="24F64C9C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c. A content area</w:t>
      </w:r>
    </w:p>
    <w:p w14:paraId="17E5BD1D" w14:textId="77777777" w:rsidR="00504715" w:rsidRPr="00504715" w:rsidRDefault="00504715" w:rsidP="001F6BAC">
      <w:pPr>
        <w:pStyle w:val="AKBStyle"/>
        <w:ind w:left="720"/>
        <w:rPr>
          <w:b/>
          <w:bCs/>
          <w:lang w:val="en-IN"/>
        </w:rPr>
      </w:pPr>
      <w:proofErr w:type="spellStart"/>
      <w:r w:rsidRPr="00504715">
        <w:rPr>
          <w:b/>
          <w:bCs/>
          <w:lang w:val="en-IN"/>
        </w:rPr>
        <w:t>i</w:t>
      </w:r>
      <w:proofErr w:type="spellEnd"/>
      <w:r w:rsidRPr="00504715">
        <w:rPr>
          <w:b/>
          <w:bCs/>
          <w:lang w:val="en-IN"/>
        </w:rPr>
        <w:t>. A heading that identifies page content</w:t>
      </w:r>
    </w:p>
    <w:p w14:paraId="6394BD1A" w14:textId="77777777" w:rsidR="00504715" w:rsidRPr="00504715" w:rsidRDefault="00504715" w:rsidP="001F6BAC">
      <w:pPr>
        <w:pStyle w:val="AKBStyle"/>
        <w:ind w:left="720"/>
        <w:rPr>
          <w:b/>
          <w:bCs/>
          <w:lang w:val="en-IN"/>
        </w:rPr>
      </w:pPr>
      <w:r w:rsidRPr="00504715">
        <w:rPr>
          <w:b/>
          <w:bCs/>
          <w:lang w:val="en-IN"/>
        </w:rPr>
        <w:t>ii. A paragraph for displaying content</w:t>
      </w:r>
    </w:p>
    <w:p w14:paraId="5C2777CB" w14:textId="77777777" w:rsidR="00504715" w:rsidRDefault="00504715" w:rsidP="001F6BAC">
      <w:pPr>
        <w:pStyle w:val="AKBStyle"/>
        <w:ind w:left="720"/>
        <w:rPr>
          <w:b/>
          <w:bCs/>
          <w:lang w:val="en-IN"/>
        </w:rPr>
      </w:pPr>
      <w:r w:rsidRPr="00504715">
        <w:rPr>
          <w:b/>
          <w:bCs/>
          <w:lang w:val="en-IN"/>
        </w:rPr>
        <w:t>iii. A copyright notice</w:t>
      </w:r>
    </w:p>
    <w:p w14:paraId="060A31DE" w14:textId="4AD8B1D4" w:rsidR="001F6BAC" w:rsidRDefault="001F6BAC" w:rsidP="001F6BAC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1DEE1337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lastRenderedPageBreak/>
        <w:t>&lt;!DOCTYPE html&gt;</w:t>
      </w:r>
    </w:p>
    <w:p w14:paraId="5163E45E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>&lt;html lang="</w:t>
      </w:r>
      <w:proofErr w:type="spellStart"/>
      <w:r w:rsidRPr="00FA03C2">
        <w:rPr>
          <w:lang w:val="en-IN"/>
        </w:rPr>
        <w:t>en</w:t>
      </w:r>
      <w:proofErr w:type="spellEnd"/>
      <w:r w:rsidRPr="00FA03C2">
        <w:rPr>
          <w:lang w:val="en-IN"/>
        </w:rPr>
        <w:t>"&gt;</w:t>
      </w:r>
    </w:p>
    <w:p w14:paraId="003CDD9E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>&lt;head&gt;</w:t>
      </w:r>
    </w:p>
    <w:p w14:paraId="3A0EA65A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&lt;meta charset="UTF-8"&gt;</w:t>
      </w:r>
    </w:p>
    <w:p w14:paraId="5F10AE20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&lt;meta name="viewport" content="width=device-width, initial-scale=1.0"&gt;</w:t>
      </w:r>
    </w:p>
    <w:p w14:paraId="1DF4EB47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&lt;title&gt;Nested Lists and Definition Lists&lt;/title&gt;</w:t>
      </w:r>
    </w:p>
    <w:p w14:paraId="57F2BA9D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&lt;style&gt;</w:t>
      </w:r>
    </w:p>
    <w:p w14:paraId="15EDFF3E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body {</w:t>
      </w:r>
    </w:p>
    <w:p w14:paraId="666597B5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font-family: Arial, sans-serif;</w:t>
      </w:r>
    </w:p>
    <w:p w14:paraId="6279DEB5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margin: 0;</w:t>
      </w:r>
    </w:p>
    <w:p w14:paraId="7861AB6E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padding: 0;</w:t>
      </w:r>
    </w:p>
    <w:p w14:paraId="55FA8775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}</w:t>
      </w:r>
    </w:p>
    <w:p w14:paraId="072B6DF2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header {</w:t>
      </w:r>
    </w:p>
    <w:p w14:paraId="2825999C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background-</w:t>
      </w:r>
      <w:proofErr w:type="spellStart"/>
      <w:r w:rsidRPr="00FA03C2">
        <w:rPr>
          <w:lang w:val="en-IN"/>
        </w:rPr>
        <w:t>color</w:t>
      </w:r>
      <w:proofErr w:type="spellEnd"/>
      <w:r w:rsidRPr="00FA03C2">
        <w:rPr>
          <w:lang w:val="en-IN"/>
        </w:rPr>
        <w:t xml:space="preserve">: </w:t>
      </w:r>
      <w:proofErr w:type="spellStart"/>
      <w:r w:rsidRPr="00FA03C2">
        <w:rPr>
          <w:lang w:val="en-IN"/>
        </w:rPr>
        <w:t>gray</w:t>
      </w:r>
      <w:proofErr w:type="spellEnd"/>
      <w:r w:rsidRPr="00FA03C2">
        <w:rPr>
          <w:lang w:val="en-IN"/>
        </w:rPr>
        <w:t>;</w:t>
      </w:r>
    </w:p>
    <w:p w14:paraId="4582AE18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</w:t>
      </w:r>
      <w:proofErr w:type="spellStart"/>
      <w:r w:rsidRPr="00FA03C2">
        <w:rPr>
          <w:lang w:val="en-IN"/>
        </w:rPr>
        <w:t>color</w:t>
      </w:r>
      <w:proofErr w:type="spellEnd"/>
      <w:r w:rsidRPr="00FA03C2">
        <w:rPr>
          <w:lang w:val="en-IN"/>
        </w:rPr>
        <w:t>: white;</w:t>
      </w:r>
    </w:p>
    <w:p w14:paraId="415D9FF1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padding: 10px 0;</w:t>
      </w:r>
    </w:p>
    <w:p w14:paraId="3FCDB67E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text-align: </w:t>
      </w:r>
      <w:proofErr w:type="spellStart"/>
      <w:r w:rsidRPr="00FA03C2">
        <w:rPr>
          <w:lang w:val="en-IN"/>
        </w:rPr>
        <w:t>center</w:t>
      </w:r>
      <w:proofErr w:type="spellEnd"/>
      <w:r w:rsidRPr="00FA03C2">
        <w:rPr>
          <w:lang w:val="en-IN"/>
        </w:rPr>
        <w:t>;</w:t>
      </w:r>
    </w:p>
    <w:p w14:paraId="51DEE6B9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}</w:t>
      </w:r>
    </w:p>
    <w:p w14:paraId="6F46371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nav {</w:t>
      </w:r>
    </w:p>
    <w:p w14:paraId="73BBB502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background-</w:t>
      </w:r>
      <w:proofErr w:type="spellStart"/>
      <w:r w:rsidRPr="00FA03C2">
        <w:rPr>
          <w:lang w:val="en-IN"/>
        </w:rPr>
        <w:t>color</w:t>
      </w:r>
      <w:proofErr w:type="spellEnd"/>
      <w:r w:rsidRPr="00FA03C2">
        <w:rPr>
          <w:lang w:val="en-IN"/>
        </w:rPr>
        <w:t>: #333;</w:t>
      </w:r>
    </w:p>
    <w:p w14:paraId="031BF728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overflow: hidden;</w:t>
      </w:r>
    </w:p>
    <w:p w14:paraId="62E55C85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}</w:t>
      </w:r>
    </w:p>
    <w:p w14:paraId="141B53DB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nav a {</w:t>
      </w:r>
    </w:p>
    <w:p w14:paraId="776CB480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</w:t>
      </w:r>
      <w:proofErr w:type="spellStart"/>
      <w:r w:rsidRPr="00FA03C2">
        <w:rPr>
          <w:lang w:val="en-IN"/>
        </w:rPr>
        <w:t>color</w:t>
      </w:r>
      <w:proofErr w:type="spellEnd"/>
      <w:r w:rsidRPr="00FA03C2">
        <w:rPr>
          <w:lang w:val="en-IN"/>
        </w:rPr>
        <w:t>: white;</w:t>
      </w:r>
    </w:p>
    <w:p w14:paraId="20557854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padding: 14px 20px;</w:t>
      </w:r>
    </w:p>
    <w:p w14:paraId="09F602AA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lastRenderedPageBreak/>
        <w:t xml:space="preserve">            display: inline-block;</w:t>
      </w:r>
    </w:p>
    <w:p w14:paraId="3DD0E68F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text-decoration: none;</w:t>
      </w:r>
    </w:p>
    <w:p w14:paraId="1229DBA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}</w:t>
      </w:r>
    </w:p>
    <w:p w14:paraId="6ADBADF7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nav a:hover {</w:t>
      </w:r>
    </w:p>
    <w:p w14:paraId="08ADCDF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background-</w:t>
      </w:r>
      <w:proofErr w:type="spellStart"/>
      <w:r w:rsidRPr="00FA03C2">
        <w:rPr>
          <w:lang w:val="en-IN"/>
        </w:rPr>
        <w:t>color</w:t>
      </w:r>
      <w:proofErr w:type="spellEnd"/>
      <w:r w:rsidRPr="00FA03C2">
        <w:rPr>
          <w:lang w:val="en-IN"/>
        </w:rPr>
        <w:t>: #ddd;</w:t>
      </w:r>
    </w:p>
    <w:p w14:paraId="0EC2A871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</w:t>
      </w:r>
      <w:proofErr w:type="spellStart"/>
      <w:r w:rsidRPr="00FA03C2">
        <w:rPr>
          <w:lang w:val="en-IN"/>
        </w:rPr>
        <w:t>color</w:t>
      </w:r>
      <w:proofErr w:type="spellEnd"/>
      <w:r w:rsidRPr="00FA03C2">
        <w:rPr>
          <w:lang w:val="en-IN"/>
        </w:rPr>
        <w:t>: black;</w:t>
      </w:r>
    </w:p>
    <w:p w14:paraId="5CC49D4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}</w:t>
      </w:r>
    </w:p>
    <w:p w14:paraId="7DD2059A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.container {</w:t>
      </w:r>
    </w:p>
    <w:p w14:paraId="7D2DE538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padding: 20px;</w:t>
      </w:r>
    </w:p>
    <w:p w14:paraId="64BF9458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}</w:t>
      </w:r>
    </w:p>
    <w:p w14:paraId="24AAEFAD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.content {</w:t>
      </w:r>
    </w:p>
    <w:p w14:paraId="4CB9956A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margin-top: 20px;</w:t>
      </w:r>
    </w:p>
    <w:p w14:paraId="06A5EDFC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}</w:t>
      </w:r>
    </w:p>
    <w:p w14:paraId="26A7944C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footer {</w:t>
      </w:r>
    </w:p>
    <w:p w14:paraId="05F0E07C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text-align: </w:t>
      </w:r>
      <w:proofErr w:type="spellStart"/>
      <w:r w:rsidRPr="00FA03C2">
        <w:rPr>
          <w:lang w:val="en-IN"/>
        </w:rPr>
        <w:t>center</w:t>
      </w:r>
      <w:proofErr w:type="spellEnd"/>
      <w:r w:rsidRPr="00FA03C2">
        <w:rPr>
          <w:lang w:val="en-IN"/>
        </w:rPr>
        <w:t>;</w:t>
      </w:r>
    </w:p>
    <w:p w14:paraId="04E0A35B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margin-top: 40px;</w:t>
      </w:r>
    </w:p>
    <w:p w14:paraId="38E79747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font-size: 12px;</w:t>
      </w:r>
    </w:p>
    <w:p w14:paraId="27A341A1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</w:t>
      </w:r>
      <w:proofErr w:type="spellStart"/>
      <w:r w:rsidRPr="00FA03C2">
        <w:rPr>
          <w:lang w:val="en-IN"/>
        </w:rPr>
        <w:t>color</w:t>
      </w:r>
      <w:proofErr w:type="spellEnd"/>
      <w:r w:rsidRPr="00FA03C2">
        <w:rPr>
          <w:lang w:val="en-IN"/>
        </w:rPr>
        <w:t>: #777;</w:t>
      </w:r>
    </w:p>
    <w:p w14:paraId="3D19983A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}</w:t>
      </w:r>
    </w:p>
    <w:p w14:paraId="19F1C1A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&lt;/style&gt;</w:t>
      </w:r>
    </w:p>
    <w:p w14:paraId="6A9E588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>&lt;/head&gt;</w:t>
      </w:r>
    </w:p>
    <w:p w14:paraId="1225BEB5" w14:textId="7B3A9252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>&lt;body&gt;</w:t>
      </w:r>
    </w:p>
    <w:p w14:paraId="4D11E0A6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&lt;!-- Solid </w:t>
      </w:r>
      <w:proofErr w:type="spellStart"/>
      <w:r w:rsidRPr="00FA03C2">
        <w:rPr>
          <w:lang w:val="en-IN"/>
        </w:rPr>
        <w:t>gray</w:t>
      </w:r>
      <w:proofErr w:type="spellEnd"/>
      <w:r w:rsidRPr="00FA03C2">
        <w:rPr>
          <w:lang w:val="en-IN"/>
        </w:rPr>
        <w:t xml:space="preserve"> banner along the top --&gt;</w:t>
      </w:r>
    </w:p>
    <w:p w14:paraId="41E4114D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&lt;header&gt;</w:t>
      </w:r>
    </w:p>
    <w:p w14:paraId="65789E5F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&lt;h1&gt;Company Website&lt;/h1&gt;</w:t>
      </w:r>
    </w:p>
    <w:p w14:paraId="5F6095D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lastRenderedPageBreak/>
        <w:t xml:space="preserve">        &lt;</w:t>
      </w:r>
      <w:proofErr w:type="spellStart"/>
      <w:r w:rsidRPr="00FA03C2">
        <w:rPr>
          <w:lang w:val="en-IN"/>
        </w:rPr>
        <w:t>ul</w:t>
      </w:r>
      <w:proofErr w:type="spellEnd"/>
      <w:r w:rsidRPr="00FA03C2">
        <w:rPr>
          <w:lang w:val="en-IN"/>
        </w:rPr>
        <w:t>&gt;</w:t>
      </w:r>
    </w:p>
    <w:p w14:paraId="1760AE66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&lt;li&gt;&lt;</w:t>
      </w:r>
      <w:proofErr w:type="spellStart"/>
      <w:r w:rsidRPr="00FA03C2">
        <w:rPr>
          <w:lang w:val="en-IN"/>
        </w:rPr>
        <w:t>img</w:t>
      </w:r>
      <w:proofErr w:type="spellEnd"/>
      <w:r w:rsidRPr="00FA03C2">
        <w:rPr>
          <w:lang w:val="en-IN"/>
        </w:rPr>
        <w:t xml:space="preserve"> </w:t>
      </w:r>
      <w:proofErr w:type="spellStart"/>
      <w:r w:rsidRPr="00FA03C2">
        <w:rPr>
          <w:lang w:val="en-IN"/>
        </w:rPr>
        <w:t>src</w:t>
      </w:r>
      <w:proofErr w:type="spellEnd"/>
      <w:r w:rsidRPr="00FA03C2">
        <w:rPr>
          <w:lang w:val="en-IN"/>
        </w:rPr>
        <w:t>="images/img1.jpg" alt="Company Logo" width="350"&gt;&lt;/li&gt;</w:t>
      </w:r>
    </w:p>
    <w:p w14:paraId="730F445C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&lt;li&gt;&lt;</w:t>
      </w:r>
      <w:proofErr w:type="spellStart"/>
      <w:r w:rsidRPr="00FA03C2">
        <w:rPr>
          <w:lang w:val="en-IN"/>
        </w:rPr>
        <w:t>img</w:t>
      </w:r>
      <w:proofErr w:type="spellEnd"/>
      <w:r w:rsidRPr="00FA03C2">
        <w:rPr>
          <w:lang w:val="en-IN"/>
        </w:rPr>
        <w:t xml:space="preserve"> </w:t>
      </w:r>
      <w:proofErr w:type="spellStart"/>
      <w:r w:rsidRPr="00FA03C2">
        <w:rPr>
          <w:lang w:val="en-IN"/>
        </w:rPr>
        <w:t>src</w:t>
      </w:r>
      <w:proofErr w:type="spellEnd"/>
      <w:r w:rsidRPr="00FA03C2">
        <w:rPr>
          <w:lang w:val="en-IN"/>
        </w:rPr>
        <w:t>="images/img2.jpg" alt="Product Image" width="200"&gt;&lt;/li&gt;</w:t>
      </w:r>
    </w:p>
    <w:p w14:paraId="2BBE7E4D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&lt;/</w:t>
      </w:r>
      <w:proofErr w:type="spellStart"/>
      <w:r w:rsidRPr="00FA03C2">
        <w:rPr>
          <w:lang w:val="en-IN"/>
        </w:rPr>
        <w:t>ul</w:t>
      </w:r>
      <w:proofErr w:type="spellEnd"/>
      <w:r w:rsidRPr="00FA03C2">
        <w:rPr>
          <w:lang w:val="en-IN"/>
        </w:rPr>
        <w:t>&gt;</w:t>
      </w:r>
    </w:p>
    <w:p w14:paraId="0BFE0885" w14:textId="1C762372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&lt;/header&gt;</w:t>
      </w:r>
    </w:p>
    <w:p w14:paraId="2B99818D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&lt;!-- Text-based navigation menu --&gt;</w:t>
      </w:r>
    </w:p>
    <w:p w14:paraId="3B0BD0A5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&lt;nav&gt;</w:t>
      </w:r>
    </w:p>
    <w:p w14:paraId="4F501C49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&lt;a </w:t>
      </w:r>
      <w:proofErr w:type="spellStart"/>
      <w:r w:rsidRPr="00FA03C2">
        <w:rPr>
          <w:lang w:val="en-IN"/>
        </w:rPr>
        <w:t>href</w:t>
      </w:r>
      <w:proofErr w:type="spellEnd"/>
      <w:r w:rsidRPr="00FA03C2">
        <w:rPr>
          <w:lang w:val="en-IN"/>
        </w:rPr>
        <w:t>="#home"&gt;Home&lt;/a&gt;</w:t>
      </w:r>
    </w:p>
    <w:p w14:paraId="4F5A0E4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&lt;a </w:t>
      </w:r>
      <w:proofErr w:type="spellStart"/>
      <w:r w:rsidRPr="00FA03C2">
        <w:rPr>
          <w:lang w:val="en-IN"/>
        </w:rPr>
        <w:t>href</w:t>
      </w:r>
      <w:proofErr w:type="spellEnd"/>
      <w:r w:rsidRPr="00FA03C2">
        <w:rPr>
          <w:lang w:val="en-IN"/>
        </w:rPr>
        <w:t>="#about"&gt;About&lt;/a&gt;</w:t>
      </w:r>
    </w:p>
    <w:p w14:paraId="4CE1EFD7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&lt;a </w:t>
      </w:r>
      <w:proofErr w:type="spellStart"/>
      <w:r w:rsidRPr="00FA03C2">
        <w:rPr>
          <w:lang w:val="en-IN"/>
        </w:rPr>
        <w:t>href</w:t>
      </w:r>
      <w:proofErr w:type="spellEnd"/>
      <w:r w:rsidRPr="00FA03C2">
        <w:rPr>
          <w:lang w:val="en-IN"/>
        </w:rPr>
        <w:t>="#services"&gt;Services&lt;/a&gt;</w:t>
      </w:r>
    </w:p>
    <w:p w14:paraId="12BADA3C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&lt;a </w:t>
      </w:r>
      <w:proofErr w:type="spellStart"/>
      <w:r w:rsidRPr="00FA03C2">
        <w:rPr>
          <w:lang w:val="en-IN"/>
        </w:rPr>
        <w:t>href</w:t>
      </w:r>
      <w:proofErr w:type="spellEnd"/>
      <w:r w:rsidRPr="00FA03C2">
        <w:rPr>
          <w:lang w:val="en-IN"/>
        </w:rPr>
        <w:t>="#contact"&gt;Contact&lt;/a&gt;</w:t>
      </w:r>
    </w:p>
    <w:p w14:paraId="76D1D284" w14:textId="1FD07DC8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&lt;/nav&gt;</w:t>
      </w:r>
    </w:p>
    <w:p w14:paraId="6A85F754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&lt;!-- Content area --&gt;</w:t>
      </w:r>
    </w:p>
    <w:p w14:paraId="306E4894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&lt;div class="container"&gt;</w:t>
      </w:r>
    </w:p>
    <w:p w14:paraId="11E3214C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&lt;div class="content"&gt;</w:t>
      </w:r>
    </w:p>
    <w:p w14:paraId="518117AE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&lt;h2&gt;Page Content&lt;/h2&gt;</w:t>
      </w:r>
    </w:p>
    <w:p w14:paraId="60765B74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&lt;p&gt;This is a sample page demonstrating nested ordered lists and definition lists in HTML.&lt;/p&gt;</w:t>
      </w:r>
    </w:p>
    <w:p w14:paraId="379F6AE6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&lt;</w:t>
      </w:r>
      <w:proofErr w:type="spellStart"/>
      <w:r w:rsidRPr="00FA03C2">
        <w:rPr>
          <w:lang w:val="en-IN"/>
        </w:rPr>
        <w:t>ol</w:t>
      </w:r>
      <w:proofErr w:type="spellEnd"/>
      <w:r w:rsidRPr="00FA03C2">
        <w:rPr>
          <w:lang w:val="en-IN"/>
        </w:rPr>
        <w:t>&gt;</w:t>
      </w:r>
    </w:p>
    <w:p w14:paraId="79D4D9C2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&lt;li&gt;Solid </w:t>
      </w:r>
      <w:proofErr w:type="spellStart"/>
      <w:r w:rsidRPr="00FA03C2">
        <w:rPr>
          <w:lang w:val="en-IN"/>
        </w:rPr>
        <w:t>gray</w:t>
      </w:r>
      <w:proofErr w:type="spellEnd"/>
      <w:r w:rsidRPr="00FA03C2">
        <w:rPr>
          <w:lang w:val="en-IN"/>
        </w:rPr>
        <w:t xml:space="preserve"> banner along the top of the browser window</w:t>
      </w:r>
    </w:p>
    <w:p w14:paraId="75B2F05E" w14:textId="77777777" w:rsidR="00FA03C2" w:rsidRPr="00FA03C2" w:rsidRDefault="00FA03C2" w:rsidP="00FA03C2">
      <w:pPr>
        <w:pStyle w:val="AKBStyle"/>
        <w:rPr>
          <w:lang w:val="pl-PL"/>
        </w:rPr>
      </w:pPr>
      <w:r w:rsidRPr="00FA03C2">
        <w:rPr>
          <w:lang w:val="en-IN"/>
        </w:rPr>
        <w:t xml:space="preserve">                    </w:t>
      </w:r>
      <w:r w:rsidRPr="00FA03C2">
        <w:rPr>
          <w:lang w:val="pl-PL"/>
        </w:rPr>
        <w:t>&lt;ol&gt;</w:t>
      </w:r>
    </w:p>
    <w:p w14:paraId="6CBC40F4" w14:textId="77777777" w:rsidR="00FA03C2" w:rsidRPr="00FA03C2" w:rsidRDefault="00FA03C2" w:rsidP="00FA03C2">
      <w:pPr>
        <w:pStyle w:val="AKBStyle"/>
        <w:rPr>
          <w:lang w:val="pl-PL"/>
        </w:rPr>
      </w:pPr>
      <w:r w:rsidRPr="00FA03C2">
        <w:rPr>
          <w:lang w:val="pl-PL"/>
        </w:rPr>
        <w:t xml:space="preserve">                        &lt;li&gt;Company logo&lt;/li&gt;</w:t>
      </w:r>
    </w:p>
    <w:p w14:paraId="0D14C5C2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pl-PL"/>
        </w:rPr>
        <w:t xml:space="preserve">                        </w:t>
      </w:r>
      <w:r w:rsidRPr="00FA03C2">
        <w:rPr>
          <w:lang w:val="en-IN"/>
        </w:rPr>
        <w:t>&lt;li&gt;Product image&lt;/li&gt;</w:t>
      </w:r>
    </w:p>
    <w:p w14:paraId="70F3535A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    &lt;/</w:t>
      </w:r>
      <w:proofErr w:type="spellStart"/>
      <w:r w:rsidRPr="00FA03C2">
        <w:rPr>
          <w:lang w:val="en-IN"/>
        </w:rPr>
        <w:t>ol</w:t>
      </w:r>
      <w:proofErr w:type="spellEnd"/>
      <w:r w:rsidRPr="00FA03C2">
        <w:rPr>
          <w:lang w:val="en-IN"/>
        </w:rPr>
        <w:t>&gt;</w:t>
      </w:r>
    </w:p>
    <w:p w14:paraId="41D1A685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&lt;/li&gt;</w:t>
      </w:r>
    </w:p>
    <w:p w14:paraId="22EE1BDA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lastRenderedPageBreak/>
        <w:t xml:space="preserve">                &lt;li&gt;A text-based navigation menu</w:t>
      </w:r>
    </w:p>
    <w:p w14:paraId="23AF4460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    &lt;</w:t>
      </w:r>
      <w:proofErr w:type="spellStart"/>
      <w:r w:rsidRPr="00FA03C2">
        <w:rPr>
          <w:lang w:val="en-IN"/>
        </w:rPr>
        <w:t>ol</w:t>
      </w:r>
      <w:proofErr w:type="spellEnd"/>
      <w:r w:rsidRPr="00FA03C2">
        <w:rPr>
          <w:lang w:val="en-IN"/>
        </w:rPr>
        <w:t>&gt;</w:t>
      </w:r>
    </w:p>
    <w:p w14:paraId="15DEE9F9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        &lt;li&gt;Links to each of the site’s web documents&lt;/li&gt;</w:t>
      </w:r>
    </w:p>
    <w:p w14:paraId="23C2B9CB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    &lt;/</w:t>
      </w:r>
      <w:proofErr w:type="spellStart"/>
      <w:r w:rsidRPr="00FA03C2">
        <w:rPr>
          <w:lang w:val="en-IN"/>
        </w:rPr>
        <w:t>ol</w:t>
      </w:r>
      <w:proofErr w:type="spellEnd"/>
      <w:r w:rsidRPr="00FA03C2">
        <w:rPr>
          <w:lang w:val="en-IN"/>
        </w:rPr>
        <w:t>&gt;</w:t>
      </w:r>
    </w:p>
    <w:p w14:paraId="005E6D67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&lt;/li&gt;</w:t>
      </w:r>
    </w:p>
    <w:p w14:paraId="4197B4ED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&lt;li&gt;A content area</w:t>
      </w:r>
    </w:p>
    <w:p w14:paraId="7404BDE4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    &lt;</w:t>
      </w:r>
      <w:proofErr w:type="spellStart"/>
      <w:r w:rsidRPr="00FA03C2">
        <w:rPr>
          <w:lang w:val="en-IN"/>
        </w:rPr>
        <w:t>ol</w:t>
      </w:r>
      <w:proofErr w:type="spellEnd"/>
      <w:r w:rsidRPr="00FA03C2">
        <w:rPr>
          <w:lang w:val="en-IN"/>
        </w:rPr>
        <w:t>&gt;</w:t>
      </w:r>
    </w:p>
    <w:p w14:paraId="74F5BB3A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        &lt;li&gt;A heading that identifies page content&lt;/li&gt;</w:t>
      </w:r>
    </w:p>
    <w:p w14:paraId="121C936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        &lt;li&gt;A paragraph for displaying content&lt;/li&gt;</w:t>
      </w:r>
    </w:p>
    <w:p w14:paraId="6D4F056B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        &lt;li&gt;A copyright notice&lt;/li&gt;</w:t>
      </w:r>
    </w:p>
    <w:p w14:paraId="0B8FCC84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    &lt;/</w:t>
      </w:r>
      <w:proofErr w:type="spellStart"/>
      <w:r w:rsidRPr="00FA03C2">
        <w:rPr>
          <w:lang w:val="en-IN"/>
        </w:rPr>
        <w:t>ol</w:t>
      </w:r>
      <w:proofErr w:type="spellEnd"/>
      <w:r w:rsidRPr="00FA03C2">
        <w:rPr>
          <w:lang w:val="en-IN"/>
        </w:rPr>
        <w:t>&gt;</w:t>
      </w:r>
    </w:p>
    <w:p w14:paraId="26A59422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    &lt;/li&gt;</w:t>
      </w:r>
    </w:p>
    <w:p w14:paraId="3930AE53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    &lt;/</w:t>
      </w:r>
      <w:proofErr w:type="spellStart"/>
      <w:r w:rsidRPr="00FA03C2">
        <w:rPr>
          <w:lang w:val="en-IN"/>
        </w:rPr>
        <w:t>ol</w:t>
      </w:r>
      <w:proofErr w:type="spellEnd"/>
      <w:r w:rsidRPr="00FA03C2">
        <w:rPr>
          <w:lang w:val="en-IN"/>
        </w:rPr>
        <w:t>&gt;</w:t>
      </w:r>
    </w:p>
    <w:p w14:paraId="1B9C750E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&lt;/div&gt;</w:t>
      </w:r>
    </w:p>
    <w:p w14:paraId="1E8D2D45" w14:textId="0ED86CBE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&lt;/div&gt;</w:t>
      </w:r>
    </w:p>
    <w:p w14:paraId="290E6DF5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&lt;!-- Footer with copyright notice --&gt;</w:t>
      </w:r>
    </w:p>
    <w:p w14:paraId="299D2B31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&lt;footer&gt;</w:t>
      </w:r>
    </w:p>
    <w:p w14:paraId="0D8ED2D1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    &lt;p&gt;&amp;copy; 2024 Company Name. All rights reserved.&lt;/p&gt;</w:t>
      </w:r>
    </w:p>
    <w:p w14:paraId="47557078" w14:textId="72D9211E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 xml:space="preserve">    &lt;/footer&gt;</w:t>
      </w:r>
    </w:p>
    <w:p w14:paraId="33C884AF" w14:textId="77777777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>&lt;/body&gt;</w:t>
      </w:r>
    </w:p>
    <w:p w14:paraId="4280DFEB" w14:textId="2E97064A" w:rsidR="00FA03C2" w:rsidRPr="00FA03C2" w:rsidRDefault="00FA03C2" w:rsidP="00FA03C2">
      <w:pPr>
        <w:pStyle w:val="AKBStyle"/>
        <w:rPr>
          <w:lang w:val="en-IN"/>
        </w:rPr>
      </w:pPr>
      <w:r w:rsidRPr="00FA03C2">
        <w:rPr>
          <w:lang w:val="en-IN"/>
        </w:rPr>
        <w:t>&lt;/html&gt;</w:t>
      </w:r>
    </w:p>
    <w:p w14:paraId="6A92609A" w14:textId="2EAFC4E7" w:rsidR="001F6BAC" w:rsidRPr="00504715" w:rsidRDefault="001F6BAC" w:rsidP="001F6BAC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712B8F6B" w14:textId="28291E78" w:rsidR="00504715" w:rsidRPr="00504715" w:rsidRDefault="00FA03C2" w:rsidP="00FA03C2">
      <w:pPr>
        <w:pStyle w:val="AKBStyle"/>
        <w:jc w:val="center"/>
        <w:rPr>
          <w:lang w:val="en-IN"/>
        </w:rPr>
      </w:pPr>
      <w:r w:rsidRPr="00FA03C2">
        <w:rPr>
          <w:noProof/>
          <w:lang w:val="en-IN"/>
        </w:rPr>
        <w:lastRenderedPageBreak/>
        <w:drawing>
          <wp:inline distT="0" distB="0" distL="0" distR="0" wp14:anchorId="4C82AB3F" wp14:editId="2E94A04C">
            <wp:extent cx="5394210" cy="2760453"/>
            <wp:effectExtent l="19050" t="19050" r="16510" b="20955"/>
            <wp:docPr id="82129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97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5601" cy="27662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29F28F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II. Create the following list using HTML.</w:t>
      </w:r>
    </w:p>
    <w:p w14:paraId="774B26FF" w14:textId="77777777" w:rsid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CODE:</w:t>
      </w:r>
    </w:p>
    <w:p w14:paraId="10DC70E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&lt;!DOCTYPE html&gt;</w:t>
      </w:r>
    </w:p>
    <w:p w14:paraId="03B61D5B" w14:textId="07BBE29B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&lt;html lang="</w:t>
      </w:r>
      <w:proofErr w:type="spellStart"/>
      <w:r w:rsidRPr="00504715">
        <w:rPr>
          <w:lang w:val="en-IN"/>
        </w:rPr>
        <w:t>en</w:t>
      </w:r>
      <w:proofErr w:type="spellEnd"/>
      <w:r w:rsidRPr="00504715">
        <w:rPr>
          <w:lang w:val="en-IN"/>
        </w:rPr>
        <w:t>"&gt;</w:t>
      </w:r>
    </w:p>
    <w:p w14:paraId="7C90D38B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&lt;head&gt;</w:t>
      </w:r>
    </w:p>
    <w:p w14:paraId="5B107122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&lt;meta charset="UTF-8" /&gt;</w:t>
      </w:r>
    </w:p>
    <w:p w14:paraId="20D10616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&lt;meta name="viewport" content="width=device-width, initial-scale=1.0" /&gt;</w:t>
      </w:r>
    </w:p>
    <w:p w14:paraId="0DE3409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&lt;title&gt;Document&lt;/title&gt;</w:t>
      </w:r>
    </w:p>
    <w:p w14:paraId="62312549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&lt;style&gt;</w:t>
      </w:r>
    </w:p>
    <w:p w14:paraId="1270523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h1 {</w:t>
      </w:r>
    </w:p>
    <w:p w14:paraId="7A0EC2A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text-align: </w:t>
      </w:r>
      <w:proofErr w:type="spellStart"/>
      <w:r w:rsidRPr="00504715">
        <w:rPr>
          <w:lang w:val="en-IN"/>
        </w:rPr>
        <w:t>center</w:t>
      </w:r>
      <w:proofErr w:type="spellEnd"/>
      <w:r w:rsidRPr="00504715">
        <w:rPr>
          <w:lang w:val="en-IN"/>
        </w:rPr>
        <w:t>;</w:t>
      </w:r>
    </w:p>
    <w:p w14:paraId="234E3CC3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}</w:t>
      </w:r>
    </w:p>
    <w:p w14:paraId="0B7DD26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&lt;/style&gt;</w:t>
      </w:r>
    </w:p>
    <w:p w14:paraId="74FD201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&lt;/head&gt;</w:t>
      </w:r>
    </w:p>
    <w:p w14:paraId="2DC5036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</w:p>
    <w:p w14:paraId="7A2123D1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&lt;body&gt;</w:t>
      </w:r>
    </w:p>
    <w:p w14:paraId="6468041B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&lt;h1&gt;To illustrate Nested and Definition List Tags&lt;/h1&gt;</w:t>
      </w:r>
    </w:p>
    <w:p w14:paraId="0572715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&lt;hr size="5px" </w:t>
      </w:r>
      <w:proofErr w:type="spellStart"/>
      <w:r w:rsidRPr="00504715">
        <w:rPr>
          <w:lang w:val="en-IN"/>
        </w:rPr>
        <w:t>color</w:t>
      </w:r>
      <w:proofErr w:type="spellEnd"/>
      <w:r w:rsidRPr="00504715">
        <w:rPr>
          <w:lang w:val="en-IN"/>
        </w:rPr>
        <w:t>="</w:t>
      </w:r>
      <w:proofErr w:type="spellStart"/>
      <w:r w:rsidRPr="00504715">
        <w:rPr>
          <w:lang w:val="en-IN"/>
        </w:rPr>
        <w:t>darkgrey</w:t>
      </w:r>
      <w:proofErr w:type="spellEnd"/>
      <w:r w:rsidRPr="00504715">
        <w:rPr>
          <w:lang w:val="en-IN"/>
        </w:rPr>
        <w:t>" /&gt;</w:t>
      </w:r>
    </w:p>
    <w:p w14:paraId="12725E1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&lt;h2&gt;An Ordered List&lt;/h2&gt;</w:t>
      </w:r>
    </w:p>
    <w:p w14:paraId="489133A9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</w:t>
      </w:r>
      <w:proofErr w:type="spellStart"/>
      <w:r w:rsidRPr="00504715">
        <w:rPr>
          <w:lang w:val="en-IN"/>
        </w:rPr>
        <w:t>ol</w:t>
      </w:r>
      <w:proofErr w:type="spellEnd"/>
      <w:r w:rsidRPr="00504715">
        <w:rPr>
          <w:lang w:val="en-IN"/>
        </w:rPr>
        <w:t xml:space="preserve"> type="1"&gt;</w:t>
      </w:r>
    </w:p>
    <w:p w14:paraId="0577ABE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&lt;li&gt;</w:t>
      </w:r>
      <w:proofErr w:type="spellStart"/>
      <w:r w:rsidRPr="00504715">
        <w:rPr>
          <w:lang w:val="en-IN"/>
        </w:rPr>
        <w:t>Cofee</w:t>
      </w:r>
      <w:proofErr w:type="spellEnd"/>
      <w:r w:rsidRPr="00504715">
        <w:rPr>
          <w:lang w:val="en-IN"/>
        </w:rPr>
        <w:t>&lt;/li&gt;</w:t>
      </w:r>
    </w:p>
    <w:p w14:paraId="5B0B21D3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lastRenderedPageBreak/>
        <w:t xml:space="preserve">        &lt;li&gt;</w:t>
      </w:r>
    </w:p>
    <w:p w14:paraId="551D721E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Tea</w:t>
      </w:r>
    </w:p>
    <w:p w14:paraId="65AFDA43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</w:t>
      </w:r>
      <w:proofErr w:type="spellStart"/>
      <w:r w:rsidRPr="00504715">
        <w:rPr>
          <w:lang w:val="en-IN"/>
        </w:rPr>
        <w:t>ol</w:t>
      </w:r>
      <w:proofErr w:type="spellEnd"/>
      <w:r w:rsidRPr="00504715">
        <w:rPr>
          <w:lang w:val="en-IN"/>
        </w:rPr>
        <w:t xml:space="preserve"> type="a"&gt;</w:t>
      </w:r>
    </w:p>
    <w:p w14:paraId="265535B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    &lt;li&gt;Black Tea&lt;/li&gt;</w:t>
      </w:r>
    </w:p>
    <w:p w14:paraId="2DFADDF0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    &lt;li&gt;</w:t>
      </w:r>
    </w:p>
    <w:p w14:paraId="0C2110F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        Green Tea</w:t>
      </w:r>
    </w:p>
    <w:p w14:paraId="6B947FD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        &lt;</w:t>
      </w:r>
      <w:proofErr w:type="spellStart"/>
      <w:r w:rsidRPr="00504715">
        <w:rPr>
          <w:lang w:val="en-IN"/>
        </w:rPr>
        <w:t>ol</w:t>
      </w:r>
      <w:proofErr w:type="spellEnd"/>
      <w:r w:rsidRPr="00504715">
        <w:rPr>
          <w:lang w:val="en-IN"/>
        </w:rPr>
        <w:t xml:space="preserve"> type="</w:t>
      </w:r>
      <w:proofErr w:type="spellStart"/>
      <w:r w:rsidRPr="00504715">
        <w:rPr>
          <w:lang w:val="en-IN"/>
        </w:rPr>
        <w:t>i</w:t>
      </w:r>
      <w:proofErr w:type="spellEnd"/>
      <w:r w:rsidRPr="00504715">
        <w:rPr>
          <w:lang w:val="en-IN"/>
        </w:rPr>
        <w:t>"&gt;</w:t>
      </w:r>
    </w:p>
    <w:p w14:paraId="3AFA1A9A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en-IN"/>
        </w:rPr>
        <w:t xml:space="preserve">                        </w:t>
      </w:r>
      <w:r w:rsidRPr="00504715">
        <w:rPr>
          <w:lang w:val="pl-PL"/>
        </w:rPr>
        <w:t>&lt;li&gt;China&lt;/li&gt;</w:t>
      </w:r>
    </w:p>
    <w:p w14:paraId="27DB4D34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                &lt;li&gt;Africa&lt;/li&gt;</w:t>
      </w:r>
    </w:p>
    <w:p w14:paraId="232D93C4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            &lt;/ol&gt;</w:t>
      </w:r>
    </w:p>
    <w:p w14:paraId="268A91CF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        &lt;/li&gt;</w:t>
      </w:r>
    </w:p>
    <w:p w14:paraId="2D08703E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    &lt;/ol&gt;</w:t>
      </w:r>
    </w:p>
    <w:p w14:paraId="37C6BD49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&lt;/li&gt;</w:t>
      </w:r>
    </w:p>
    <w:p w14:paraId="5E586D4A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&lt;li&gt;Milk&lt;/li&gt;</w:t>
      </w:r>
    </w:p>
    <w:p w14:paraId="01658C93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pl-PL"/>
        </w:rPr>
        <w:t xml:space="preserve">    </w:t>
      </w:r>
      <w:r w:rsidRPr="00504715">
        <w:rPr>
          <w:lang w:val="en-IN"/>
        </w:rPr>
        <w:t>&lt;/</w:t>
      </w:r>
      <w:proofErr w:type="spellStart"/>
      <w:r w:rsidRPr="00504715">
        <w:rPr>
          <w:lang w:val="en-IN"/>
        </w:rPr>
        <w:t>ol</w:t>
      </w:r>
      <w:proofErr w:type="spellEnd"/>
      <w:r w:rsidRPr="00504715">
        <w:rPr>
          <w:lang w:val="en-IN"/>
        </w:rPr>
        <w:t>&gt;</w:t>
      </w:r>
    </w:p>
    <w:p w14:paraId="2FCE8AF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</w:p>
    <w:p w14:paraId="21B5FBF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&lt;h2&gt;A Definition List&lt;/h2&gt;</w:t>
      </w:r>
    </w:p>
    <w:p w14:paraId="5D90676B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&lt;dl&gt;</w:t>
      </w:r>
    </w:p>
    <w:p w14:paraId="07DC61E8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&lt;dt&gt;Bangalore&lt;/dt&gt;</w:t>
      </w:r>
    </w:p>
    <w:p w14:paraId="2CA4BDF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&lt;dd&gt;-Capital City of Karnataka&lt;/dd&gt;</w:t>
      </w:r>
    </w:p>
    <w:p w14:paraId="4718D83E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&lt;dt&gt;Mumbai&lt;/dt&gt;</w:t>
      </w:r>
    </w:p>
    <w:p w14:paraId="1F2C93BF" w14:textId="3D672755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&lt;dd&gt;-Capital City</w:t>
      </w:r>
      <w:r w:rsidR="00FA03C2">
        <w:rPr>
          <w:lang w:val="en-IN"/>
        </w:rPr>
        <w:t xml:space="preserve"> </w:t>
      </w:r>
      <w:r w:rsidRPr="00504715">
        <w:rPr>
          <w:lang w:val="en-IN"/>
        </w:rPr>
        <w:t>of Maharashtra&lt;/dd&gt;</w:t>
      </w:r>
    </w:p>
    <w:p w14:paraId="0C2CDC5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&lt;/dl&gt;</w:t>
      </w:r>
    </w:p>
    <w:p w14:paraId="0D93EA1A" w14:textId="5AC2F4DC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&lt;/body&gt;</w:t>
      </w:r>
    </w:p>
    <w:p w14:paraId="3EC28F16" w14:textId="7E88A230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&lt;/html&gt;</w:t>
      </w:r>
    </w:p>
    <w:p w14:paraId="1923F6AE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OUTPUT:</w:t>
      </w:r>
    </w:p>
    <w:p w14:paraId="13BB365F" w14:textId="204CE507" w:rsidR="00504715" w:rsidRPr="00504715" w:rsidRDefault="00504715" w:rsidP="00504715">
      <w:pPr>
        <w:pStyle w:val="AKBStyle"/>
        <w:jc w:val="center"/>
        <w:rPr>
          <w:lang w:val="en-IN"/>
        </w:rPr>
      </w:pPr>
      <w:r w:rsidRPr="00504715">
        <w:rPr>
          <w:noProof/>
          <w:lang w:val="en-IN"/>
        </w:rPr>
        <w:lastRenderedPageBreak/>
        <w:drawing>
          <wp:inline distT="0" distB="0" distL="0" distR="0" wp14:anchorId="40FB0BB2" wp14:editId="5A1FBA41">
            <wp:extent cx="5009284" cy="2872596"/>
            <wp:effectExtent l="19050" t="19050" r="20320" b="23495"/>
            <wp:docPr id="178893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333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475" cy="2878440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21A717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III. Create the following list using HTML tags</w:t>
      </w:r>
    </w:p>
    <w:p w14:paraId="7613E941" w14:textId="77777777" w:rsid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CODE:</w:t>
      </w:r>
    </w:p>
    <w:p w14:paraId="290C7680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&lt;!DOCTYPE html&gt;</w:t>
      </w:r>
    </w:p>
    <w:p w14:paraId="2D357BE7" w14:textId="1788BB53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&lt;html lang="</w:t>
      </w:r>
      <w:proofErr w:type="spellStart"/>
      <w:r w:rsidRPr="00504715">
        <w:rPr>
          <w:lang w:val="en-IN"/>
        </w:rPr>
        <w:t>en</w:t>
      </w:r>
      <w:proofErr w:type="spellEnd"/>
      <w:r w:rsidRPr="00504715">
        <w:rPr>
          <w:lang w:val="en-IN"/>
        </w:rPr>
        <w:t>"&gt;</w:t>
      </w:r>
    </w:p>
    <w:p w14:paraId="77DF11E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&lt;head&gt;</w:t>
      </w:r>
    </w:p>
    <w:p w14:paraId="43BF961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&lt;meta charset="UTF-8"&gt;</w:t>
      </w:r>
    </w:p>
    <w:p w14:paraId="27EE379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&lt;meta name="viewport" content="width=device-width, initial-scale=1.0"&gt;</w:t>
      </w:r>
    </w:p>
    <w:p w14:paraId="78D7750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&lt;title&gt;Document&lt;/title&gt;</w:t>
      </w:r>
    </w:p>
    <w:p w14:paraId="0E3902BC" w14:textId="738719F8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&lt;/head&gt;</w:t>
      </w:r>
    </w:p>
    <w:p w14:paraId="3C2A8CD0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&lt;body&gt;</w:t>
      </w:r>
    </w:p>
    <w:p w14:paraId="4768C8F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&lt;h2&gt;List Examples&lt;/h2&gt;</w:t>
      </w:r>
    </w:p>
    <w:p w14:paraId="16C4B964" w14:textId="20FC2F7D" w:rsid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&lt;hr size="5px" </w:t>
      </w:r>
      <w:proofErr w:type="spellStart"/>
      <w:r w:rsidRPr="00504715">
        <w:rPr>
          <w:lang w:val="en-IN"/>
        </w:rPr>
        <w:t>color</w:t>
      </w:r>
      <w:proofErr w:type="spellEnd"/>
      <w:r w:rsidRPr="00504715">
        <w:rPr>
          <w:lang w:val="en-IN"/>
        </w:rPr>
        <w:t>="</w:t>
      </w:r>
      <w:proofErr w:type="spellStart"/>
      <w:r w:rsidRPr="00504715">
        <w:rPr>
          <w:lang w:val="en-IN"/>
        </w:rPr>
        <w:t>darkgrey</w:t>
      </w:r>
      <w:proofErr w:type="spellEnd"/>
      <w:r w:rsidRPr="00504715">
        <w:rPr>
          <w:lang w:val="en-IN"/>
        </w:rPr>
        <w:t>"&gt;</w:t>
      </w:r>
    </w:p>
    <w:p w14:paraId="4848149E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</w:p>
    <w:p w14:paraId="1408F883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&lt;p&gt;This is an unordered list&lt;/p&gt;</w:t>
      </w:r>
    </w:p>
    <w:p w14:paraId="3732827F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en-IN"/>
        </w:rPr>
        <w:t xml:space="preserve">    </w:t>
      </w:r>
      <w:r w:rsidRPr="00504715">
        <w:rPr>
          <w:lang w:val="pl-PL"/>
        </w:rPr>
        <w:t>&lt;ul&gt;</w:t>
      </w:r>
    </w:p>
    <w:p w14:paraId="27C511DD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&lt;li&gt;List Item 1&lt;/li&gt;</w:t>
      </w:r>
    </w:p>
    <w:p w14:paraId="4E4B08F3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&lt;li&gt;List Item 2&lt;/li&gt;</w:t>
      </w:r>
    </w:p>
    <w:p w14:paraId="2FA33EED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&lt;li&gt;List Item 3&lt;/li&gt;</w:t>
      </w:r>
    </w:p>
    <w:p w14:paraId="24B1CC1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pl-PL"/>
        </w:rPr>
        <w:t xml:space="preserve">    </w:t>
      </w:r>
      <w:r w:rsidRPr="00504715">
        <w:rPr>
          <w:lang w:val="en-IN"/>
        </w:rPr>
        <w:t>&lt;/</w:t>
      </w:r>
      <w:proofErr w:type="spellStart"/>
      <w:r w:rsidRPr="00504715">
        <w:rPr>
          <w:lang w:val="en-IN"/>
        </w:rPr>
        <w:t>ul</w:t>
      </w:r>
      <w:proofErr w:type="spellEnd"/>
      <w:r w:rsidRPr="00504715">
        <w:rPr>
          <w:lang w:val="en-IN"/>
        </w:rPr>
        <w:t>&gt;</w:t>
      </w:r>
    </w:p>
    <w:p w14:paraId="53F028F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</w:p>
    <w:p w14:paraId="3F612B1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lastRenderedPageBreak/>
        <w:t xml:space="preserve">    &lt;p&gt;This is an ordered list&lt;/p&gt;</w:t>
      </w:r>
    </w:p>
    <w:p w14:paraId="0DBE8ED0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en-IN"/>
        </w:rPr>
        <w:t xml:space="preserve">    </w:t>
      </w:r>
      <w:r w:rsidRPr="00504715">
        <w:rPr>
          <w:lang w:val="pl-PL"/>
        </w:rPr>
        <w:t>&lt;ol&gt;</w:t>
      </w:r>
    </w:p>
    <w:p w14:paraId="62796E4B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&lt;li&gt;List Item 1&lt;/li&gt;</w:t>
      </w:r>
    </w:p>
    <w:p w14:paraId="67891DF1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&lt;li&gt;List Item 2&lt;/li&gt;</w:t>
      </w:r>
    </w:p>
    <w:p w14:paraId="124E9992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&lt;li&gt;List Item 3&lt;/li&gt;</w:t>
      </w:r>
    </w:p>
    <w:p w14:paraId="6C66228B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pl-PL"/>
        </w:rPr>
        <w:t xml:space="preserve">    </w:t>
      </w:r>
      <w:r w:rsidRPr="00504715">
        <w:rPr>
          <w:lang w:val="en-IN"/>
        </w:rPr>
        <w:t>&lt;/</w:t>
      </w:r>
      <w:proofErr w:type="spellStart"/>
      <w:r w:rsidRPr="00504715">
        <w:rPr>
          <w:lang w:val="en-IN"/>
        </w:rPr>
        <w:t>ol</w:t>
      </w:r>
      <w:proofErr w:type="spellEnd"/>
      <w:r w:rsidRPr="00504715">
        <w:rPr>
          <w:lang w:val="en-IN"/>
        </w:rPr>
        <w:t>&gt;</w:t>
      </w:r>
    </w:p>
    <w:p w14:paraId="25482AA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</w:p>
    <w:p w14:paraId="5C9921C2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&lt;p&gt;This is an ordered list starting at 10 and in upper-case roman numerals&lt;/p&gt;</w:t>
      </w:r>
    </w:p>
    <w:p w14:paraId="79B0E830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</w:t>
      </w:r>
      <w:proofErr w:type="spellStart"/>
      <w:r w:rsidRPr="00504715">
        <w:rPr>
          <w:lang w:val="en-IN"/>
        </w:rPr>
        <w:t>ol</w:t>
      </w:r>
      <w:proofErr w:type="spellEnd"/>
      <w:r w:rsidRPr="00504715">
        <w:rPr>
          <w:lang w:val="en-IN"/>
        </w:rPr>
        <w:t xml:space="preserve"> type="I" start="10"&gt;</w:t>
      </w:r>
    </w:p>
    <w:p w14:paraId="12C87C0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&lt;li&gt;List Item 1&lt;/li&gt;</w:t>
      </w:r>
    </w:p>
    <w:p w14:paraId="304B5630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en-IN"/>
        </w:rPr>
        <w:t xml:space="preserve">        </w:t>
      </w:r>
      <w:r w:rsidRPr="00504715">
        <w:rPr>
          <w:lang w:val="pl-PL"/>
        </w:rPr>
        <w:t>&lt;li&gt;List Item 2&lt;/li&gt;</w:t>
      </w:r>
    </w:p>
    <w:p w14:paraId="55363F03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&lt;li&gt;List Item 3&lt;/li&gt;</w:t>
      </w:r>
    </w:p>
    <w:p w14:paraId="1D1C2C2F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pl-PL"/>
        </w:rPr>
        <w:t xml:space="preserve">    </w:t>
      </w:r>
      <w:r w:rsidRPr="00504715">
        <w:rPr>
          <w:lang w:val="en-IN"/>
        </w:rPr>
        <w:t>&lt;/</w:t>
      </w:r>
      <w:proofErr w:type="spellStart"/>
      <w:r w:rsidRPr="00504715">
        <w:rPr>
          <w:lang w:val="en-IN"/>
        </w:rPr>
        <w:t>ol</w:t>
      </w:r>
      <w:proofErr w:type="spellEnd"/>
      <w:r w:rsidRPr="00504715">
        <w:rPr>
          <w:lang w:val="en-IN"/>
        </w:rPr>
        <w:t>&gt;</w:t>
      </w:r>
    </w:p>
    <w:p w14:paraId="5CD7D599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</w:p>
    <w:p w14:paraId="5F2A363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&lt;p&gt;This is an unordered list </w:t>
      </w:r>
      <w:proofErr w:type="spellStart"/>
      <w:r w:rsidRPr="00504715">
        <w:rPr>
          <w:lang w:val="en-IN"/>
        </w:rPr>
        <w:t>nestewd</w:t>
      </w:r>
      <w:proofErr w:type="spellEnd"/>
      <w:r w:rsidRPr="00504715">
        <w:rPr>
          <w:lang w:val="en-IN"/>
        </w:rPr>
        <w:t xml:space="preserve"> within an ordered list&lt;/p&gt;</w:t>
      </w:r>
    </w:p>
    <w:p w14:paraId="716E711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</w:t>
      </w:r>
      <w:proofErr w:type="spellStart"/>
      <w:r w:rsidRPr="00504715">
        <w:rPr>
          <w:lang w:val="en-IN"/>
        </w:rPr>
        <w:t>ol</w:t>
      </w:r>
      <w:proofErr w:type="spellEnd"/>
      <w:r w:rsidRPr="00504715">
        <w:rPr>
          <w:lang w:val="en-IN"/>
        </w:rPr>
        <w:t>&gt;</w:t>
      </w:r>
    </w:p>
    <w:p w14:paraId="34F6218E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&lt;li&gt;Walk the dog&lt;/li&gt;</w:t>
      </w:r>
    </w:p>
    <w:p w14:paraId="61720B1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&lt;li&gt;Wash the car&lt;/li&gt;</w:t>
      </w:r>
    </w:p>
    <w:p w14:paraId="6F206EA2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&lt;li&gt;Get groceries</w:t>
      </w:r>
    </w:p>
    <w:p w14:paraId="4A4131A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</w:t>
      </w:r>
      <w:proofErr w:type="spellStart"/>
      <w:r w:rsidRPr="00504715">
        <w:rPr>
          <w:lang w:val="en-IN"/>
        </w:rPr>
        <w:t>ul</w:t>
      </w:r>
      <w:proofErr w:type="spellEnd"/>
      <w:r w:rsidRPr="00504715">
        <w:rPr>
          <w:lang w:val="en-IN"/>
        </w:rPr>
        <w:t>&gt;</w:t>
      </w:r>
    </w:p>
    <w:p w14:paraId="421B277E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    &lt;li&gt;Gound beef&lt;/li&gt;</w:t>
      </w:r>
    </w:p>
    <w:p w14:paraId="26C6D35C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en-IN"/>
        </w:rPr>
        <w:t xml:space="preserve">                </w:t>
      </w:r>
      <w:r w:rsidRPr="00504715">
        <w:rPr>
          <w:lang w:val="pl-PL"/>
        </w:rPr>
        <w:t>&lt;li&gt;Mozzarella&lt;/li&gt;</w:t>
      </w:r>
    </w:p>
    <w:p w14:paraId="34A727F2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        &lt;li&gt;Lasagna Noodles&lt;/li&gt;</w:t>
      </w:r>
    </w:p>
    <w:p w14:paraId="0BB4393F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        &lt;li&gt;Pasta Sauce&lt;/li&gt;</w:t>
      </w:r>
    </w:p>
    <w:p w14:paraId="1C04E08F" w14:textId="77777777" w:rsidR="00504715" w:rsidRPr="00504715" w:rsidRDefault="00504715" w:rsidP="00504715">
      <w:pPr>
        <w:pStyle w:val="AKBStyle"/>
        <w:spacing w:line="240" w:lineRule="auto"/>
        <w:rPr>
          <w:lang w:val="pl-PL"/>
        </w:rPr>
      </w:pPr>
      <w:r w:rsidRPr="00504715">
        <w:rPr>
          <w:lang w:val="pl-PL"/>
        </w:rPr>
        <w:t xml:space="preserve">                &lt;li&gt;Ricotta Cheese&lt;/li&gt;</w:t>
      </w:r>
    </w:p>
    <w:p w14:paraId="02278A0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pl-PL"/>
        </w:rPr>
        <w:t xml:space="preserve">            </w:t>
      </w:r>
      <w:r w:rsidRPr="00504715">
        <w:rPr>
          <w:lang w:val="en-IN"/>
        </w:rPr>
        <w:t>&lt;/</w:t>
      </w:r>
      <w:proofErr w:type="spellStart"/>
      <w:r w:rsidRPr="00504715">
        <w:rPr>
          <w:lang w:val="en-IN"/>
        </w:rPr>
        <w:t>ul</w:t>
      </w:r>
      <w:proofErr w:type="spellEnd"/>
      <w:r w:rsidRPr="00504715">
        <w:rPr>
          <w:lang w:val="en-IN"/>
        </w:rPr>
        <w:t>&gt;</w:t>
      </w:r>
    </w:p>
    <w:p w14:paraId="41E79566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&lt;/li&gt;</w:t>
      </w:r>
    </w:p>
    <w:p w14:paraId="6C5B35E2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&lt;li&gt;Clean the house&lt;/li&gt;</w:t>
      </w:r>
    </w:p>
    <w:p w14:paraId="022F090E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&lt;li&gt;Take out garbage&lt;/li&gt;</w:t>
      </w:r>
    </w:p>
    <w:p w14:paraId="617B0B91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&lt;/</w:t>
      </w:r>
      <w:proofErr w:type="spellStart"/>
      <w:r w:rsidRPr="00504715">
        <w:rPr>
          <w:lang w:val="en-IN"/>
        </w:rPr>
        <w:t>ol</w:t>
      </w:r>
      <w:proofErr w:type="spellEnd"/>
      <w:r w:rsidRPr="00504715">
        <w:rPr>
          <w:lang w:val="en-IN"/>
        </w:rPr>
        <w:t>&gt;</w:t>
      </w:r>
    </w:p>
    <w:p w14:paraId="2FDBA6B0" w14:textId="600C442C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&lt;/body&gt;</w:t>
      </w:r>
    </w:p>
    <w:p w14:paraId="258007E5" w14:textId="18967B7E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&lt;/html&gt;</w:t>
      </w:r>
    </w:p>
    <w:p w14:paraId="399CD1A8" w14:textId="74E862E3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lastRenderedPageBreak/>
        <w:t>OUTPUT:</w:t>
      </w:r>
    </w:p>
    <w:p w14:paraId="39B57D01" w14:textId="5CF32F19" w:rsidR="00504715" w:rsidRDefault="00504715" w:rsidP="00504715">
      <w:pPr>
        <w:pStyle w:val="AKBStyle"/>
        <w:jc w:val="center"/>
        <w:rPr>
          <w:lang w:val="en-IN"/>
        </w:rPr>
      </w:pPr>
      <w:r w:rsidRPr="00504715">
        <w:rPr>
          <w:noProof/>
          <w:lang w:val="en-IN"/>
        </w:rPr>
        <w:drawing>
          <wp:inline distT="0" distB="0" distL="0" distR="0" wp14:anchorId="78E71763" wp14:editId="454812A9">
            <wp:extent cx="5231958" cy="5157762"/>
            <wp:effectExtent l="19050" t="19050" r="26035" b="24130"/>
            <wp:docPr id="153803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382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4495" cy="516026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3D492A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4. HTML TABLE EXERCISES</w:t>
      </w:r>
    </w:p>
    <w:p w14:paraId="162CAE25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Create the following tables using HTML code.</w:t>
      </w:r>
    </w:p>
    <w:p w14:paraId="4B218BC5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A. Pick 5 company stocks and hunt down their current stock prices.</w:t>
      </w:r>
    </w:p>
    <w:p w14:paraId="60FBE599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proofErr w:type="spellStart"/>
      <w:r w:rsidRPr="00504715">
        <w:rPr>
          <w:b/>
          <w:bCs/>
          <w:lang w:val="en-IN"/>
        </w:rPr>
        <w:t>i</w:t>
      </w:r>
      <w:proofErr w:type="spellEnd"/>
      <w:r w:rsidRPr="00504715">
        <w:rPr>
          <w:b/>
          <w:bCs/>
          <w:lang w:val="en-IN"/>
        </w:rPr>
        <w:t>) Place them in a neatly arranged table with their name, symbol, last price, 52wk high, 52wk low and PE ratio.</w:t>
      </w:r>
    </w:p>
    <w:p w14:paraId="40C8AA09" w14:textId="59F87D5C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 xml:space="preserve">ii) The end result should look like the following. Notice that the first column is aligned left and the rest are </w:t>
      </w:r>
      <w:proofErr w:type="spellStart"/>
      <w:r w:rsidRPr="00504715">
        <w:rPr>
          <w:b/>
          <w:bCs/>
          <w:lang w:val="en-IN"/>
        </w:rPr>
        <w:t>centered</w:t>
      </w:r>
      <w:proofErr w:type="spellEnd"/>
      <w:r w:rsidRPr="00504715">
        <w:rPr>
          <w:b/>
          <w:bCs/>
          <w:lang w:val="en-IN"/>
        </w:rPr>
        <w:t>.</w:t>
      </w:r>
    </w:p>
    <w:p w14:paraId="6D2FE718" w14:textId="77777777" w:rsidR="00504715" w:rsidRPr="00504715" w:rsidRDefault="00504715" w:rsidP="00504715">
      <w:pPr>
        <w:pStyle w:val="AKBStyle"/>
        <w:rPr>
          <w:b/>
          <w:bCs/>
          <w:lang w:val="en-IN"/>
        </w:rPr>
      </w:pPr>
      <w:r w:rsidRPr="00504715">
        <w:rPr>
          <w:b/>
          <w:bCs/>
          <w:lang w:val="en-IN"/>
        </w:rPr>
        <w:t>CODE:</w:t>
      </w:r>
    </w:p>
    <w:p w14:paraId="548CC0B1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&lt;!DOCTYPE html&gt;</w:t>
      </w:r>
    </w:p>
    <w:p w14:paraId="5F6F5964" w14:textId="315A9934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&lt;html lang="</w:t>
      </w:r>
      <w:proofErr w:type="spellStart"/>
      <w:r w:rsidRPr="00504715">
        <w:rPr>
          <w:lang w:val="en-IN"/>
        </w:rPr>
        <w:t>en</w:t>
      </w:r>
      <w:proofErr w:type="spellEnd"/>
      <w:r w:rsidRPr="00504715">
        <w:rPr>
          <w:lang w:val="en-IN"/>
        </w:rPr>
        <w:t>"&gt;</w:t>
      </w:r>
    </w:p>
    <w:p w14:paraId="4DC54252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lastRenderedPageBreak/>
        <w:t>&lt;head&gt;</w:t>
      </w:r>
    </w:p>
    <w:p w14:paraId="238E1A5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&lt;meta charset="UTF-8"&gt;</w:t>
      </w:r>
    </w:p>
    <w:p w14:paraId="1D9500D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&lt;meta name="viewport" content="width=device-width, initial-scale=1.0"&gt;</w:t>
      </w:r>
    </w:p>
    <w:p w14:paraId="784E7A1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&lt;title&gt;Document&lt;/title&gt;</w:t>
      </w:r>
    </w:p>
    <w:p w14:paraId="75AECED2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&lt;style&gt;</w:t>
      </w:r>
    </w:p>
    <w:p w14:paraId="40D1FBE3" w14:textId="2D213CD8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table,</w:t>
      </w:r>
      <w:r w:rsidR="00365954">
        <w:rPr>
          <w:lang w:val="en-IN"/>
        </w:rPr>
        <w:t xml:space="preserve"> </w:t>
      </w:r>
      <w:r w:rsidRPr="00504715">
        <w:rPr>
          <w:lang w:val="en-IN"/>
        </w:rPr>
        <w:t>tr</w:t>
      </w:r>
      <w:r w:rsidR="00365954">
        <w:rPr>
          <w:lang w:val="en-IN"/>
        </w:rPr>
        <w:t xml:space="preserve">, </w:t>
      </w:r>
      <w:r w:rsidRPr="00504715">
        <w:rPr>
          <w:lang w:val="en-IN"/>
        </w:rPr>
        <w:t>td,</w:t>
      </w:r>
      <w:r w:rsidR="00365954">
        <w:rPr>
          <w:lang w:val="en-IN"/>
        </w:rPr>
        <w:t xml:space="preserve"> 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 xml:space="preserve"> {</w:t>
      </w:r>
    </w:p>
    <w:p w14:paraId="52B90FC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border: 5px salmon solid;</w:t>
      </w:r>
    </w:p>
    <w:p w14:paraId="209F16BE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border-collapse: collapse;</w:t>
      </w:r>
    </w:p>
    <w:p w14:paraId="12383B83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padding: 10px;</w:t>
      </w:r>
    </w:p>
    <w:p w14:paraId="193E508F" w14:textId="7BB42366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}</w:t>
      </w:r>
    </w:p>
    <w:p w14:paraId="06A52E22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.left {</w:t>
      </w:r>
    </w:p>
    <w:p w14:paraId="09E779F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text-align: left;</w:t>
      </w:r>
    </w:p>
    <w:p w14:paraId="103EA14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}</w:t>
      </w:r>
    </w:p>
    <w:p w14:paraId="4DBD91CF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&lt;/style&gt;</w:t>
      </w:r>
    </w:p>
    <w:p w14:paraId="28194308" w14:textId="4CFFF3C9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&lt;/head&gt;</w:t>
      </w:r>
    </w:p>
    <w:p w14:paraId="6C2D653E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&lt;body&gt;</w:t>
      </w:r>
    </w:p>
    <w:p w14:paraId="2491E579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&lt;h2&gt;TABLE Examples&lt;/h2&gt;</w:t>
      </w:r>
    </w:p>
    <w:p w14:paraId="101817D5" w14:textId="123845B5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&lt;hr size="5px" </w:t>
      </w:r>
      <w:proofErr w:type="spellStart"/>
      <w:r w:rsidRPr="00504715">
        <w:rPr>
          <w:lang w:val="en-IN"/>
        </w:rPr>
        <w:t>color</w:t>
      </w:r>
      <w:proofErr w:type="spellEnd"/>
      <w:r w:rsidRPr="00504715">
        <w:rPr>
          <w:lang w:val="en-IN"/>
        </w:rPr>
        <w:t>="</w:t>
      </w:r>
      <w:proofErr w:type="spellStart"/>
      <w:r w:rsidRPr="00504715">
        <w:rPr>
          <w:lang w:val="en-IN"/>
        </w:rPr>
        <w:t>darkgrey</w:t>
      </w:r>
      <w:proofErr w:type="spellEnd"/>
      <w:r w:rsidRPr="00504715">
        <w:rPr>
          <w:lang w:val="en-IN"/>
        </w:rPr>
        <w:t>"&gt;</w:t>
      </w:r>
    </w:p>
    <w:p w14:paraId="55023DCB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&lt;table&gt;</w:t>
      </w:r>
    </w:p>
    <w:p w14:paraId="52096B5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&lt;tr&gt;</w:t>
      </w:r>
    </w:p>
    <w:p w14:paraId="4E68A7B9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 xml:space="preserve"> </w:t>
      </w:r>
      <w:proofErr w:type="spellStart"/>
      <w:r w:rsidRPr="00504715">
        <w:rPr>
          <w:lang w:val="en-IN"/>
        </w:rPr>
        <w:t>colspan</w:t>
      </w:r>
      <w:proofErr w:type="spellEnd"/>
      <w:r w:rsidRPr="00504715">
        <w:rPr>
          <w:lang w:val="en-IN"/>
        </w:rPr>
        <w:t>="6"&gt;&lt;</w:t>
      </w:r>
      <w:proofErr w:type="spellStart"/>
      <w:r w:rsidRPr="00504715">
        <w:rPr>
          <w:lang w:val="en-IN"/>
        </w:rPr>
        <w:t>i</w:t>
      </w:r>
      <w:proofErr w:type="spellEnd"/>
      <w:r w:rsidRPr="00504715">
        <w:rPr>
          <w:lang w:val="en-IN"/>
        </w:rPr>
        <w:t>&gt;My tech stock picks&lt;/</w:t>
      </w:r>
      <w:proofErr w:type="spellStart"/>
      <w:r w:rsidRPr="00504715">
        <w:rPr>
          <w:lang w:val="en-IN"/>
        </w:rPr>
        <w:t>i</w:t>
      </w:r>
      <w:proofErr w:type="spellEnd"/>
      <w:r w:rsidRPr="00504715">
        <w:rPr>
          <w:lang w:val="en-IN"/>
        </w:rPr>
        <w:t>&gt;&lt;/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</w:t>
      </w:r>
    </w:p>
    <w:p w14:paraId="6E921BCF" w14:textId="0756F969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&lt;/tr&gt;</w:t>
      </w:r>
    </w:p>
    <w:p w14:paraId="7641C44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&lt;tr&gt;</w:t>
      </w:r>
    </w:p>
    <w:p w14:paraId="541440E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 xml:space="preserve"> class="left"&gt;NAME&lt;/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</w:t>
      </w:r>
    </w:p>
    <w:p w14:paraId="280A6E5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&gt;SYMBOL&lt;/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</w:t>
      </w:r>
    </w:p>
    <w:p w14:paraId="33375DE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&gt;CURRENT&lt;/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</w:t>
      </w:r>
    </w:p>
    <w:p w14:paraId="6E19B15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&gt;52WK HIGH&lt;/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</w:t>
      </w:r>
    </w:p>
    <w:p w14:paraId="6AB55BA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&gt;52WK LOW&lt;/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</w:t>
      </w:r>
    </w:p>
    <w:p w14:paraId="4A8AEC7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&gt;P/E RATIO&lt;/</w:t>
      </w:r>
      <w:proofErr w:type="spellStart"/>
      <w:r w:rsidRPr="00504715">
        <w:rPr>
          <w:lang w:val="en-IN"/>
        </w:rPr>
        <w:t>th</w:t>
      </w:r>
      <w:proofErr w:type="spellEnd"/>
      <w:r w:rsidRPr="00504715">
        <w:rPr>
          <w:lang w:val="en-IN"/>
        </w:rPr>
        <w:t>&gt;</w:t>
      </w:r>
    </w:p>
    <w:p w14:paraId="2E8702D3" w14:textId="35BC6015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&lt;/tr</w:t>
      </w:r>
    </w:p>
    <w:p w14:paraId="0C8425AF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&lt;tr&gt;</w:t>
      </w:r>
    </w:p>
    <w:p w14:paraId="44A6538F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&lt;td&gt;Microsoft&lt;/td&gt;</w:t>
      </w:r>
    </w:p>
    <w:p w14:paraId="3BE07C80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lastRenderedPageBreak/>
        <w:t xml:space="preserve">            &lt;td&gt;MSFT&lt;/td&gt;</w:t>
      </w:r>
    </w:p>
    <w:p w14:paraId="2E15156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&lt;td&gt;86-3/8&lt;/td&gt;</w:t>
      </w:r>
    </w:p>
    <w:p w14:paraId="79E25D7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&lt;td&gt;119-15/16&lt;/td&gt;</w:t>
      </w:r>
    </w:p>
    <w:p w14:paraId="7C288AA6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&lt;td&gt;75-1/2&lt;/td&gt;</w:t>
      </w:r>
    </w:p>
    <w:p w14:paraId="3A5BFC3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&lt;td&gt;56.09&lt;/td&gt;</w:t>
      </w:r>
    </w:p>
    <w:p w14:paraId="4FD2A000" w14:textId="16BECAB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&lt;/tr&gt;</w:t>
      </w:r>
    </w:p>
    <w:p w14:paraId="5E50F12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&lt;tr&gt;</w:t>
      </w:r>
    </w:p>
    <w:p w14:paraId="62400DC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&lt;td&gt;Cisco Systems&lt;/td&gt;</w:t>
      </w:r>
    </w:p>
    <w:p w14:paraId="4E5D765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&lt;td&gt;CSCO&lt;/td&gt;</w:t>
      </w:r>
    </w:p>
    <w:p w14:paraId="7292BD4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&lt;td&gt;72-1/8&lt;/td&gt;</w:t>
      </w:r>
    </w:p>
    <w:p w14:paraId="0274316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&lt;td&gt;82&lt;/td&gt;</w:t>
      </w:r>
    </w:p>
    <w:p w14:paraId="3E98D3F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&lt;td&gt;24-13/16&lt;/td&gt;</w:t>
      </w:r>
    </w:p>
    <w:p w14:paraId="0808EC3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&lt;td&gt;400.69&lt;/td&gt;</w:t>
      </w:r>
    </w:p>
    <w:p w14:paraId="732AF497" w14:textId="3073941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&lt;/tr&gt;</w:t>
      </w:r>
    </w:p>
    <w:p w14:paraId="51F6274F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&lt;tr&gt;</w:t>
      </w:r>
    </w:p>
    <w:p w14:paraId="6B4EF59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&lt;td&gt;America Online&lt;/td&gt;</w:t>
      </w:r>
    </w:p>
    <w:p w14:paraId="4F3161C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&lt;td&gt;AOL&lt;/td&gt;</w:t>
      </w:r>
    </w:p>
    <w:p w14:paraId="3481C05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&lt;td&gt;63&lt;/td&gt;</w:t>
      </w:r>
    </w:p>
    <w:p w14:paraId="70BC1B99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&lt;td&gt;95-13/16&lt;/td&gt;</w:t>
      </w:r>
    </w:p>
    <w:p w14:paraId="7B7BA88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&lt;td&gt;38-15/32&lt;/td&gt;</w:t>
      </w:r>
    </w:p>
    <w:p w14:paraId="51FE1FAF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&lt;td&gt;350.00&lt;/td&gt;</w:t>
      </w:r>
    </w:p>
    <w:p w14:paraId="648CA68A" w14:textId="5D050661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&lt;/tr&gt;</w:t>
      </w:r>
    </w:p>
    <w:p w14:paraId="02DDE24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&lt;tr&gt;</w:t>
      </w:r>
    </w:p>
    <w:p w14:paraId="153DEDE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&lt;td&gt;Qwest Communications&lt;/td&gt;</w:t>
      </w:r>
    </w:p>
    <w:p w14:paraId="03DD3874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&lt;td&gt;Q&lt;/td&gt;</w:t>
      </w:r>
    </w:p>
    <w:p w14:paraId="58CB69B8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&lt;td&gt;44-7/16&lt;/td&gt;</w:t>
      </w:r>
    </w:p>
    <w:p w14:paraId="0EA39ECC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&lt;td&gt;66&lt;/td&gt;</w:t>
      </w:r>
    </w:p>
    <w:p w14:paraId="360FC19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&lt;td&gt;25-3/4&lt;/td&gt;</w:t>
      </w:r>
    </w:p>
    <w:p w14:paraId="15838525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&lt;td&gt;74.06&lt;/td&gt;</w:t>
      </w:r>
    </w:p>
    <w:p w14:paraId="60CEE124" w14:textId="24D290C8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&lt;/tr&gt;</w:t>
      </w:r>
    </w:p>
    <w:p w14:paraId="7BA014CA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&lt;tr&gt;</w:t>
      </w:r>
    </w:p>
    <w:p w14:paraId="474A8D1B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&lt;td&gt;Dell Computers&lt;/td&gt;</w:t>
      </w:r>
    </w:p>
    <w:p w14:paraId="12142B3D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lastRenderedPageBreak/>
        <w:t xml:space="preserve">            &lt;td&gt;DELL&lt;/td&gt;</w:t>
      </w:r>
    </w:p>
    <w:p w14:paraId="2ACB8240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&lt;td&gt;53-59/64&lt;/td&gt;</w:t>
      </w:r>
    </w:p>
    <w:p w14:paraId="5C50A8D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&lt;td&gt;59-11/16&lt;/td&gt;</w:t>
      </w:r>
    </w:p>
    <w:p w14:paraId="1D6A26E9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&lt;td&gt;31-3/8&lt;/td&gt;</w:t>
      </w:r>
    </w:p>
    <w:p w14:paraId="0C63743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    &lt;td&gt;86.97&lt;/td&gt;</w:t>
      </w:r>
    </w:p>
    <w:p w14:paraId="5E6E24F7" w14:textId="77777777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    &lt;/tr&gt;</w:t>
      </w:r>
    </w:p>
    <w:p w14:paraId="3655661B" w14:textId="3AC3DE16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 xml:space="preserve">    &lt;/table&gt;</w:t>
      </w:r>
    </w:p>
    <w:p w14:paraId="40040B9A" w14:textId="3D9290A5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&lt;/body&gt;</w:t>
      </w:r>
    </w:p>
    <w:p w14:paraId="0063E0A1" w14:textId="763DD7F4" w:rsidR="00504715" w:rsidRPr="00504715" w:rsidRDefault="00504715" w:rsidP="00504715">
      <w:pPr>
        <w:pStyle w:val="AKBStyle"/>
        <w:spacing w:line="240" w:lineRule="auto"/>
        <w:rPr>
          <w:lang w:val="en-IN"/>
        </w:rPr>
      </w:pPr>
      <w:r w:rsidRPr="00504715">
        <w:rPr>
          <w:lang w:val="en-IN"/>
        </w:rPr>
        <w:t>&lt;/html&gt;</w:t>
      </w:r>
    </w:p>
    <w:p w14:paraId="0EA0E3AA" w14:textId="61C17D07" w:rsidR="00504715" w:rsidRPr="00504715" w:rsidRDefault="00504715" w:rsidP="00504715">
      <w:pPr>
        <w:pStyle w:val="AKBStyle"/>
        <w:jc w:val="left"/>
        <w:rPr>
          <w:b/>
          <w:bCs/>
          <w:lang w:val="en-IN"/>
        </w:rPr>
      </w:pPr>
      <w:r w:rsidRPr="00504715">
        <w:rPr>
          <w:b/>
          <w:bCs/>
          <w:lang w:val="en-IN"/>
        </w:rPr>
        <w:t>OUTPUT:</w:t>
      </w:r>
    </w:p>
    <w:p w14:paraId="1975DEFE" w14:textId="1609E22C" w:rsidR="00504715" w:rsidRDefault="007E16AE" w:rsidP="007E16AE">
      <w:pPr>
        <w:pStyle w:val="AKBStyle"/>
        <w:jc w:val="center"/>
        <w:rPr>
          <w:lang w:val="en-IN"/>
        </w:rPr>
      </w:pPr>
      <w:r w:rsidRPr="007E16AE">
        <w:rPr>
          <w:noProof/>
          <w:lang w:val="en-IN"/>
        </w:rPr>
        <w:drawing>
          <wp:inline distT="0" distB="0" distL="0" distR="0" wp14:anchorId="143674F9" wp14:editId="1E62BD2C">
            <wp:extent cx="5731510" cy="3358515"/>
            <wp:effectExtent l="19050" t="19050" r="21590" b="13335"/>
            <wp:docPr id="103491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161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12B39F" w14:textId="77777777" w:rsidR="007E16AE" w:rsidRDefault="007E16AE" w:rsidP="007E16AE">
      <w:pPr>
        <w:pStyle w:val="AKBStyle"/>
        <w:rPr>
          <w:lang w:val="en-IN"/>
        </w:rPr>
      </w:pPr>
    </w:p>
    <w:p w14:paraId="0A80934E" w14:textId="7281955A" w:rsidR="007E16AE" w:rsidRPr="007E16AE" w:rsidRDefault="007E16AE" w:rsidP="007E16AE">
      <w:pPr>
        <w:pStyle w:val="AKBStyle"/>
        <w:rPr>
          <w:b/>
          <w:bCs/>
          <w:lang w:val="en-IN"/>
        </w:rPr>
      </w:pPr>
      <w:r w:rsidRPr="007E16AE">
        <w:rPr>
          <w:b/>
          <w:bCs/>
          <w:lang w:val="en-IN"/>
        </w:rPr>
        <w:t xml:space="preserve">iii) Now alter the last table with dashed line with red </w:t>
      </w:r>
      <w:proofErr w:type="spellStart"/>
      <w:r w:rsidRPr="007E16AE">
        <w:rPr>
          <w:b/>
          <w:bCs/>
          <w:lang w:val="en-IN"/>
        </w:rPr>
        <w:t>color</w:t>
      </w:r>
      <w:proofErr w:type="spellEnd"/>
      <w:r w:rsidRPr="007E16AE">
        <w:rPr>
          <w:b/>
          <w:bCs/>
          <w:lang w:val="en-IN"/>
        </w:rPr>
        <w:t>.</w:t>
      </w:r>
    </w:p>
    <w:p w14:paraId="019FDEE6" w14:textId="46CDF188" w:rsidR="007E16AE" w:rsidRDefault="007E16AE" w:rsidP="007E16AE">
      <w:pPr>
        <w:pStyle w:val="AKBStyle"/>
        <w:rPr>
          <w:b/>
          <w:bCs/>
          <w:lang w:val="en-IN"/>
        </w:rPr>
      </w:pPr>
      <w:r w:rsidRPr="007E16AE">
        <w:rPr>
          <w:b/>
          <w:bCs/>
          <w:lang w:val="en-IN"/>
        </w:rPr>
        <w:t>CODE</w:t>
      </w:r>
      <w:r>
        <w:rPr>
          <w:b/>
          <w:bCs/>
          <w:lang w:val="en-IN"/>
        </w:rPr>
        <w:t>:</w:t>
      </w:r>
    </w:p>
    <w:p w14:paraId="526A1C93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>&lt;!DOCTYPE html&gt;</w:t>
      </w:r>
    </w:p>
    <w:p w14:paraId="13B69A1D" w14:textId="40A7A5CE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>&lt;html lang="</w:t>
      </w:r>
      <w:proofErr w:type="spellStart"/>
      <w:r w:rsidRPr="007E16AE">
        <w:rPr>
          <w:lang w:val="en-IN"/>
        </w:rPr>
        <w:t>en</w:t>
      </w:r>
      <w:proofErr w:type="spellEnd"/>
      <w:r w:rsidRPr="007E16AE">
        <w:rPr>
          <w:lang w:val="en-IN"/>
        </w:rPr>
        <w:t>"&gt;</w:t>
      </w:r>
    </w:p>
    <w:p w14:paraId="5F4300B5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>&lt;head&gt;</w:t>
      </w:r>
    </w:p>
    <w:p w14:paraId="287F061C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&lt;meta charset="UTF-8"&gt;</w:t>
      </w:r>
    </w:p>
    <w:p w14:paraId="2C1A184B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&lt;meta name="viewport" content="width=device-width, initial-scale=1.0"&gt;</w:t>
      </w:r>
    </w:p>
    <w:p w14:paraId="0022D0F6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lastRenderedPageBreak/>
        <w:t xml:space="preserve">    &lt;title&gt;Document&lt;/title&gt;</w:t>
      </w:r>
    </w:p>
    <w:p w14:paraId="52B72D6E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&lt;style&gt;</w:t>
      </w:r>
    </w:p>
    <w:p w14:paraId="5856BA6A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table,</w:t>
      </w:r>
    </w:p>
    <w:p w14:paraId="123A5A7D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tr,</w:t>
      </w:r>
    </w:p>
    <w:p w14:paraId="63AE290D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td,</w:t>
      </w:r>
    </w:p>
    <w:p w14:paraId="2B69C80B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 xml:space="preserve"> {</w:t>
      </w:r>
    </w:p>
    <w:p w14:paraId="142C0C31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border: 5px salmon solid;</w:t>
      </w:r>
    </w:p>
    <w:p w14:paraId="78DC5E22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border-collapse: collapse;</w:t>
      </w:r>
    </w:p>
    <w:p w14:paraId="3914303E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padding: 10px;</w:t>
      </w:r>
    </w:p>
    <w:p w14:paraId="568B97F5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text-align: </w:t>
      </w:r>
      <w:proofErr w:type="spellStart"/>
      <w:r w:rsidRPr="007E16AE">
        <w:rPr>
          <w:lang w:val="en-IN"/>
        </w:rPr>
        <w:t>center</w:t>
      </w:r>
      <w:proofErr w:type="spellEnd"/>
      <w:r w:rsidRPr="007E16AE">
        <w:rPr>
          <w:lang w:val="en-IN"/>
        </w:rPr>
        <w:t>;</w:t>
      </w:r>
    </w:p>
    <w:p w14:paraId="058B8DA6" w14:textId="7A909704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}</w:t>
      </w:r>
    </w:p>
    <w:p w14:paraId="55C5D326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.left {</w:t>
      </w:r>
    </w:p>
    <w:p w14:paraId="21423B56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text-align: left;</w:t>
      </w:r>
    </w:p>
    <w:p w14:paraId="04EB269E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}</w:t>
      </w:r>
    </w:p>
    <w:p w14:paraId="4C351CBE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&lt;/style&gt;</w:t>
      </w:r>
    </w:p>
    <w:p w14:paraId="09C1A136" w14:textId="17FE63B9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>&lt;/head&gt;</w:t>
      </w:r>
    </w:p>
    <w:p w14:paraId="645254E7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>&lt;body&gt;</w:t>
      </w:r>
    </w:p>
    <w:p w14:paraId="45901C47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&lt;h2&gt;TABLE Examples&lt;/h2&gt;</w:t>
      </w:r>
    </w:p>
    <w:p w14:paraId="53DCF6BE" w14:textId="15448002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&lt;hr size="5px" </w:t>
      </w:r>
      <w:proofErr w:type="spellStart"/>
      <w:r w:rsidRPr="007E16AE">
        <w:rPr>
          <w:lang w:val="en-IN"/>
        </w:rPr>
        <w:t>color</w:t>
      </w:r>
      <w:proofErr w:type="spellEnd"/>
      <w:r w:rsidRPr="007E16AE">
        <w:rPr>
          <w:lang w:val="en-IN"/>
        </w:rPr>
        <w:t>="</w:t>
      </w:r>
      <w:proofErr w:type="spellStart"/>
      <w:r w:rsidRPr="007E16AE">
        <w:rPr>
          <w:lang w:val="en-IN"/>
        </w:rPr>
        <w:t>darkgrey</w:t>
      </w:r>
      <w:proofErr w:type="spellEnd"/>
      <w:r w:rsidRPr="007E16AE">
        <w:rPr>
          <w:lang w:val="en-IN"/>
        </w:rPr>
        <w:t>"&gt;</w:t>
      </w:r>
    </w:p>
    <w:p w14:paraId="5EF2AE63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&lt;table&gt;</w:t>
      </w:r>
    </w:p>
    <w:p w14:paraId="1F19043A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&lt;tr&gt;</w:t>
      </w:r>
    </w:p>
    <w:p w14:paraId="1DC3ED01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 xml:space="preserve"> </w:t>
      </w:r>
      <w:proofErr w:type="spellStart"/>
      <w:r w:rsidRPr="007E16AE">
        <w:rPr>
          <w:lang w:val="en-IN"/>
        </w:rPr>
        <w:t>colspan</w:t>
      </w:r>
      <w:proofErr w:type="spellEnd"/>
      <w:r w:rsidRPr="007E16AE">
        <w:rPr>
          <w:lang w:val="en-IN"/>
        </w:rPr>
        <w:t>="6"&gt;&lt;</w:t>
      </w:r>
      <w:proofErr w:type="spellStart"/>
      <w:r w:rsidRPr="007E16AE">
        <w:rPr>
          <w:lang w:val="en-IN"/>
        </w:rPr>
        <w:t>i</w:t>
      </w:r>
      <w:proofErr w:type="spellEnd"/>
      <w:r w:rsidRPr="007E16AE">
        <w:rPr>
          <w:lang w:val="en-IN"/>
        </w:rPr>
        <w:t>&gt;My tech stock picks&lt;/</w:t>
      </w:r>
      <w:proofErr w:type="spellStart"/>
      <w:r w:rsidRPr="007E16AE">
        <w:rPr>
          <w:lang w:val="en-IN"/>
        </w:rPr>
        <w:t>i</w:t>
      </w:r>
      <w:proofErr w:type="spellEnd"/>
      <w:r w:rsidRPr="007E16AE">
        <w:rPr>
          <w:lang w:val="en-IN"/>
        </w:rPr>
        <w:t>&gt;&lt;/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</w:t>
      </w:r>
    </w:p>
    <w:p w14:paraId="0068013B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&lt;/tr&gt;</w:t>
      </w:r>
    </w:p>
    <w:p w14:paraId="3103DAF3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</w:p>
    <w:p w14:paraId="7BF35DB0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&lt;tr&gt;</w:t>
      </w:r>
    </w:p>
    <w:p w14:paraId="425E271E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 xml:space="preserve"> class="left"&gt;NAME&lt;/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</w:t>
      </w:r>
    </w:p>
    <w:p w14:paraId="310F7F3E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&gt;SYMBOL&lt;/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</w:t>
      </w:r>
    </w:p>
    <w:p w14:paraId="3A914318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&gt;CURRENT&lt;/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</w:t>
      </w:r>
    </w:p>
    <w:p w14:paraId="71C7B3D3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&gt;52WK HIGH&lt;/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</w:t>
      </w:r>
    </w:p>
    <w:p w14:paraId="154AAA21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&gt;52WK LOW&lt;/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</w:t>
      </w:r>
    </w:p>
    <w:p w14:paraId="6C6D6CDB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&gt;P/E RATIO&lt;/</w:t>
      </w:r>
      <w:proofErr w:type="spellStart"/>
      <w:r w:rsidRPr="007E16AE">
        <w:rPr>
          <w:lang w:val="en-IN"/>
        </w:rPr>
        <w:t>th</w:t>
      </w:r>
      <w:proofErr w:type="spellEnd"/>
      <w:r w:rsidRPr="007E16AE">
        <w:rPr>
          <w:lang w:val="en-IN"/>
        </w:rPr>
        <w:t>&gt;</w:t>
      </w:r>
    </w:p>
    <w:p w14:paraId="45B46C96" w14:textId="7FEF915B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&lt;/tr&gt;</w:t>
      </w:r>
    </w:p>
    <w:p w14:paraId="35B68744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lastRenderedPageBreak/>
        <w:t xml:space="preserve">        &lt;tr&gt;</w:t>
      </w:r>
    </w:p>
    <w:p w14:paraId="36700E33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class="left"&gt;Microsoft&lt;/td&gt;</w:t>
      </w:r>
    </w:p>
    <w:p w14:paraId="03DD93D9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&lt;td&gt;MSFT&lt;/td&gt;</w:t>
      </w:r>
    </w:p>
    <w:p w14:paraId="667D8CB9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&lt;td&gt;86-3/8&lt;/td&gt;</w:t>
      </w:r>
    </w:p>
    <w:p w14:paraId="798C8B71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&lt;td&gt;119-15/16&lt;/td&gt;</w:t>
      </w:r>
    </w:p>
    <w:p w14:paraId="1FCE6005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&lt;td&gt;75-1/2&lt;/td&gt;</w:t>
      </w:r>
    </w:p>
    <w:p w14:paraId="4B465DEE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&lt;td&gt;56.09&lt;/td&gt;</w:t>
      </w:r>
    </w:p>
    <w:p w14:paraId="228E0E3D" w14:textId="24A85EF3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&lt;/tr&gt;</w:t>
      </w:r>
    </w:p>
    <w:p w14:paraId="3EC4F0DC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&lt;tr&gt;</w:t>
      </w:r>
    </w:p>
    <w:p w14:paraId="2458F254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class="left"&gt;Cisco Systems&lt;/td&gt;</w:t>
      </w:r>
    </w:p>
    <w:p w14:paraId="03554228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&lt;td&gt;CSCO&lt;/td&gt;</w:t>
      </w:r>
    </w:p>
    <w:p w14:paraId="78D7B080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&lt;td&gt;72-1/8&lt;/td&gt;</w:t>
      </w:r>
    </w:p>
    <w:p w14:paraId="059B12A5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&lt;td&gt;82&lt;/td&gt;</w:t>
      </w:r>
    </w:p>
    <w:p w14:paraId="2926FCF7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&lt;td&gt;24-13/16&lt;/td&gt;</w:t>
      </w:r>
    </w:p>
    <w:p w14:paraId="57C34BF9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&lt;td&gt;400.69&lt;/td&gt;</w:t>
      </w:r>
    </w:p>
    <w:p w14:paraId="7A7BD7B1" w14:textId="6A4F52BD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&lt;/tr&gt;</w:t>
      </w:r>
    </w:p>
    <w:p w14:paraId="7C0E9B81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&lt;tr&gt;</w:t>
      </w:r>
    </w:p>
    <w:p w14:paraId="5770ADF4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class="left"&gt;America Online&lt;/td&gt;</w:t>
      </w:r>
    </w:p>
    <w:p w14:paraId="18CE60DB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&lt;td&gt;AOL&lt;/td&gt;</w:t>
      </w:r>
    </w:p>
    <w:p w14:paraId="406664A9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&lt;td&gt;63&lt;/td&gt;</w:t>
      </w:r>
    </w:p>
    <w:p w14:paraId="33307C97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&lt;td&gt;95-13/16&lt;/td&gt;</w:t>
      </w:r>
    </w:p>
    <w:p w14:paraId="6628747C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&lt;td&gt;38-15/32&lt;/td&gt;</w:t>
      </w:r>
    </w:p>
    <w:p w14:paraId="3909ABC3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&lt;td&gt;350.00&lt;/td&gt;</w:t>
      </w:r>
    </w:p>
    <w:p w14:paraId="430F3533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&lt;/tr&gt;</w:t>
      </w:r>
    </w:p>
    <w:p w14:paraId="3978CBCE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</w:p>
    <w:p w14:paraId="6A2F755A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&lt;tr&gt;</w:t>
      </w:r>
    </w:p>
    <w:p w14:paraId="39B5DD88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class="left"&gt;Qwest Communications&lt;/td&gt;</w:t>
      </w:r>
    </w:p>
    <w:p w14:paraId="11006A19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&lt;td&gt;Q&lt;/td&gt;</w:t>
      </w:r>
    </w:p>
    <w:p w14:paraId="57F303B1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&lt;td&gt;44-7/16&lt;/td&gt;</w:t>
      </w:r>
    </w:p>
    <w:p w14:paraId="20E18980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&lt;td&gt;66&lt;/td&gt;</w:t>
      </w:r>
    </w:p>
    <w:p w14:paraId="0764B212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&lt;td&gt;25-3/4&lt;/td&gt;</w:t>
      </w:r>
    </w:p>
    <w:p w14:paraId="3D10035A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&lt;td&gt;74.06&lt;/td&gt;</w:t>
      </w:r>
    </w:p>
    <w:p w14:paraId="5DC42C7E" w14:textId="0025FAED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lastRenderedPageBreak/>
        <w:t xml:space="preserve">        &lt;/tr&gt;</w:t>
      </w:r>
    </w:p>
    <w:p w14:paraId="49EBB969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&lt;tr style="border: 5px blue dotted;"&gt;</w:t>
      </w:r>
    </w:p>
    <w:p w14:paraId="7334D09A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class="left" style="border: 5px blue dotted;"&gt;Dell Computers&lt;/td&gt;</w:t>
      </w:r>
    </w:p>
    <w:p w14:paraId="4C338D85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style="border: 5px blue dotted;"&gt;DELL&lt;/td&gt;</w:t>
      </w:r>
    </w:p>
    <w:p w14:paraId="70C8FE9B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style="border: 5px blue dotted;"&gt;53-59/64&lt;/td&gt;</w:t>
      </w:r>
    </w:p>
    <w:p w14:paraId="69DC7199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style="border: 5px blue dotted;"&gt;59-11/16&lt;/td&gt;</w:t>
      </w:r>
    </w:p>
    <w:p w14:paraId="48FEECFF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style="border: 5px blue dotted;"&gt;31-3/8&lt;/td&gt;</w:t>
      </w:r>
    </w:p>
    <w:p w14:paraId="76D6DA7C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    &lt;td style="border: 5px blue dotted;"&gt;86.97&lt;/td&gt;</w:t>
      </w:r>
    </w:p>
    <w:p w14:paraId="2B88BDCF" w14:textId="77777777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    &lt;/tr&gt;</w:t>
      </w:r>
    </w:p>
    <w:p w14:paraId="216DFFC6" w14:textId="0B05C960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 xml:space="preserve">    &lt;/table&gt;</w:t>
      </w:r>
    </w:p>
    <w:p w14:paraId="7B4C09A7" w14:textId="46822D04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>&lt;/body&gt;</w:t>
      </w:r>
    </w:p>
    <w:p w14:paraId="7DBCFDAE" w14:textId="2F1B546A" w:rsidR="007E16AE" w:rsidRPr="007E16AE" w:rsidRDefault="007E16AE" w:rsidP="007E16AE">
      <w:pPr>
        <w:pStyle w:val="AKBStyle"/>
        <w:spacing w:line="240" w:lineRule="auto"/>
        <w:rPr>
          <w:lang w:val="en-IN"/>
        </w:rPr>
      </w:pPr>
      <w:r w:rsidRPr="007E16AE">
        <w:rPr>
          <w:lang w:val="en-IN"/>
        </w:rPr>
        <w:t>&lt;/html&gt;</w:t>
      </w:r>
    </w:p>
    <w:p w14:paraId="1D169204" w14:textId="65B7BA62" w:rsidR="007E16AE" w:rsidRDefault="007E16AE" w:rsidP="007E16AE">
      <w:pPr>
        <w:pStyle w:val="AKBStyle"/>
        <w:jc w:val="left"/>
        <w:rPr>
          <w:b/>
          <w:bCs/>
          <w:lang w:val="en-IN"/>
        </w:rPr>
      </w:pPr>
      <w:r w:rsidRPr="007E16AE">
        <w:rPr>
          <w:b/>
          <w:bCs/>
          <w:lang w:val="en-IN"/>
        </w:rPr>
        <w:t>OUTPUT</w:t>
      </w:r>
      <w:r>
        <w:rPr>
          <w:b/>
          <w:bCs/>
          <w:lang w:val="en-IN"/>
        </w:rPr>
        <w:t>:</w:t>
      </w:r>
    </w:p>
    <w:p w14:paraId="5315C391" w14:textId="311A8F84" w:rsidR="007E16AE" w:rsidRDefault="007E16AE" w:rsidP="007E16AE">
      <w:pPr>
        <w:pStyle w:val="AKBStyle"/>
        <w:jc w:val="center"/>
        <w:rPr>
          <w:lang w:val="en-IN"/>
        </w:rPr>
      </w:pPr>
      <w:r w:rsidRPr="007E16AE">
        <w:rPr>
          <w:noProof/>
          <w:lang w:val="en-IN"/>
        </w:rPr>
        <w:drawing>
          <wp:inline distT="0" distB="0" distL="0" distR="0" wp14:anchorId="63007D90" wp14:editId="24A42531">
            <wp:extent cx="5642279" cy="3271222"/>
            <wp:effectExtent l="19050" t="19050" r="15875" b="24765"/>
            <wp:docPr id="107287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740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2860" cy="32715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C00C72" w14:textId="77777777" w:rsidR="004468A7" w:rsidRPr="004468A7" w:rsidRDefault="004468A7" w:rsidP="004468A7">
      <w:pPr>
        <w:pStyle w:val="AKBStyle"/>
        <w:rPr>
          <w:b/>
          <w:bCs/>
          <w:lang w:val="en-IN"/>
        </w:rPr>
      </w:pPr>
      <w:r w:rsidRPr="004468A7">
        <w:rPr>
          <w:b/>
          <w:bCs/>
          <w:lang w:val="en-IN"/>
        </w:rPr>
        <w:t>B. List of Fruits</w:t>
      </w:r>
    </w:p>
    <w:p w14:paraId="0EACB249" w14:textId="50ED6496" w:rsidR="004468A7" w:rsidRDefault="004468A7" w:rsidP="004468A7">
      <w:pPr>
        <w:pStyle w:val="AKBStyle"/>
        <w:rPr>
          <w:b/>
          <w:bCs/>
          <w:lang w:val="en-IN"/>
        </w:rPr>
      </w:pPr>
      <w:r w:rsidRPr="004468A7">
        <w:rPr>
          <w:b/>
          <w:bCs/>
          <w:lang w:val="en-IN"/>
        </w:rPr>
        <w:t>CODE:</w:t>
      </w:r>
    </w:p>
    <w:p w14:paraId="0A31C3DE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&lt;!DOCTYPE html&gt;</w:t>
      </w:r>
    </w:p>
    <w:p w14:paraId="3233C768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&lt;html lang="</w:t>
      </w:r>
      <w:proofErr w:type="spellStart"/>
      <w:r w:rsidRPr="00CB65B5">
        <w:rPr>
          <w:lang w:val="en-IN"/>
        </w:rPr>
        <w:t>en</w:t>
      </w:r>
      <w:proofErr w:type="spellEnd"/>
      <w:r w:rsidRPr="00CB65B5">
        <w:rPr>
          <w:lang w:val="en-IN"/>
        </w:rPr>
        <w:t>"&gt;</w:t>
      </w:r>
    </w:p>
    <w:p w14:paraId="0775BD9F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&lt;head&gt;</w:t>
      </w:r>
    </w:p>
    <w:p w14:paraId="4AF83243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&lt;meta charset="UTF-8"&gt;</w:t>
      </w:r>
    </w:p>
    <w:p w14:paraId="2EAD0257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lastRenderedPageBreak/>
        <w:t>&lt;meta name="viewport" content="width=device-width, initial-scale=1.0"&gt;</w:t>
      </w:r>
    </w:p>
    <w:p w14:paraId="3E3FA0D1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&lt;title&gt;Document&lt;/title&gt;</w:t>
      </w:r>
    </w:p>
    <w:p w14:paraId="2A094A45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&lt;style&gt;</w:t>
      </w:r>
    </w:p>
    <w:p w14:paraId="4172F276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proofErr w:type="spellStart"/>
      <w:r w:rsidRPr="00CB65B5">
        <w:rPr>
          <w:lang w:val="en-IN"/>
        </w:rPr>
        <w:t>table,tr,td,th</w:t>
      </w:r>
      <w:proofErr w:type="spellEnd"/>
      <w:r w:rsidRPr="00CB65B5">
        <w:rPr>
          <w:lang w:val="en-IN"/>
        </w:rPr>
        <w:t>{</w:t>
      </w:r>
    </w:p>
    <w:p w14:paraId="71CC77F3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border: 5px black solid;</w:t>
      </w:r>
    </w:p>
    <w:p w14:paraId="4C22925F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border-collapse: collapse;</w:t>
      </w:r>
    </w:p>
    <w:p w14:paraId="65563255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padding: 10px;</w:t>
      </w:r>
    </w:p>
    <w:p w14:paraId="36D5CF54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 xml:space="preserve">text-align: </w:t>
      </w:r>
      <w:proofErr w:type="spellStart"/>
      <w:r w:rsidRPr="00CB65B5">
        <w:rPr>
          <w:lang w:val="en-IN"/>
        </w:rPr>
        <w:t>center</w:t>
      </w:r>
      <w:proofErr w:type="spellEnd"/>
      <w:r w:rsidRPr="00CB65B5">
        <w:rPr>
          <w:lang w:val="en-IN"/>
        </w:rPr>
        <w:t>;</w:t>
      </w:r>
    </w:p>
    <w:p w14:paraId="437FAB4C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width: 80%;</w:t>
      </w:r>
    </w:p>
    <w:p w14:paraId="61B2D6BB" w14:textId="237CE2D4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}</w:t>
      </w:r>
    </w:p>
    <w:p w14:paraId="24E4B9DF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&lt;/style&gt;</w:t>
      </w:r>
    </w:p>
    <w:p w14:paraId="33AEB856" w14:textId="0916B0FE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&lt;/head&gt;</w:t>
      </w:r>
    </w:p>
    <w:p w14:paraId="50E27C81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&lt;body&gt;</w:t>
      </w:r>
    </w:p>
    <w:p w14:paraId="1BCF42B9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&lt;h2&gt;TABLE Examples&lt;/h2&gt;</w:t>
      </w:r>
    </w:p>
    <w:p w14:paraId="119ACA82" w14:textId="4690A8CF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 xml:space="preserve">&lt;hr size="5px" </w:t>
      </w:r>
      <w:proofErr w:type="spellStart"/>
      <w:r w:rsidRPr="00CB65B5">
        <w:rPr>
          <w:lang w:val="en-IN"/>
        </w:rPr>
        <w:t>color</w:t>
      </w:r>
      <w:proofErr w:type="spellEnd"/>
      <w:r w:rsidRPr="00CB65B5">
        <w:rPr>
          <w:lang w:val="en-IN"/>
        </w:rPr>
        <w:t>="</w:t>
      </w:r>
      <w:proofErr w:type="spellStart"/>
      <w:r w:rsidRPr="00CB65B5">
        <w:rPr>
          <w:lang w:val="en-IN"/>
        </w:rPr>
        <w:t>darkgrey</w:t>
      </w:r>
      <w:proofErr w:type="spellEnd"/>
      <w:r w:rsidRPr="00CB65B5">
        <w:rPr>
          <w:lang w:val="en-IN"/>
        </w:rPr>
        <w:t>"&gt;</w:t>
      </w:r>
    </w:p>
    <w:p w14:paraId="7A5786CF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&lt;table&gt;</w:t>
      </w:r>
    </w:p>
    <w:p w14:paraId="0ADBAC23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&lt;tr&gt;</w:t>
      </w:r>
    </w:p>
    <w:p w14:paraId="286774C9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</w:t>
      </w:r>
      <w:proofErr w:type="spellStart"/>
      <w:r w:rsidRPr="00CB65B5">
        <w:rPr>
          <w:lang w:val="en-IN"/>
        </w:rPr>
        <w:t>th</w:t>
      </w:r>
      <w:proofErr w:type="spellEnd"/>
      <w:r w:rsidRPr="00CB65B5">
        <w:rPr>
          <w:lang w:val="en-IN"/>
        </w:rPr>
        <w:t xml:space="preserve"> </w:t>
      </w:r>
      <w:proofErr w:type="spellStart"/>
      <w:r w:rsidRPr="00CB65B5">
        <w:rPr>
          <w:lang w:val="en-IN"/>
        </w:rPr>
        <w:t>colspan</w:t>
      </w:r>
      <w:proofErr w:type="spellEnd"/>
      <w:r w:rsidRPr="00CB65B5">
        <w:rPr>
          <w:lang w:val="en-IN"/>
        </w:rPr>
        <w:t>="2"&gt;&lt;</w:t>
      </w:r>
      <w:proofErr w:type="spellStart"/>
      <w:r w:rsidRPr="00CB65B5">
        <w:rPr>
          <w:lang w:val="en-IN"/>
        </w:rPr>
        <w:t>i</w:t>
      </w:r>
      <w:proofErr w:type="spellEnd"/>
      <w:r w:rsidRPr="00CB65B5">
        <w:rPr>
          <w:lang w:val="en-IN"/>
        </w:rPr>
        <w:t>&gt;Fresh Fruits&lt;/</w:t>
      </w:r>
      <w:proofErr w:type="spellStart"/>
      <w:r w:rsidRPr="00CB65B5">
        <w:rPr>
          <w:lang w:val="en-IN"/>
        </w:rPr>
        <w:t>i</w:t>
      </w:r>
      <w:proofErr w:type="spellEnd"/>
      <w:r w:rsidRPr="00CB65B5">
        <w:rPr>
          <w:lang w:val="en-IN"/>
        </w:rPr>
        <w:t>&gt;&lt;/</w:t>
      </w:r>
      <w:proofErr w:type="spellStart"/>
      <w:r w:rsidRPr="00CB65B5">
        <w:rPr>
          <w:lang w:val="en-IN"/>
        </w:rPr>
        <w:t>th</w:t>
      </w:r>
      <w:proofErr w:type="spellEnd"/>
      <w:r w:rsidRPr="00CB65B5">
        <w:rPr>
          <w:lang w:val="en-IN"/>
        </w:rPr>
        <w:t>&gt;</w:t>
      </w:r>
    </w:p>
    <w:p w14:paraId="7F27A4B9" w14:textId="36A8F14E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&lt;/tr&gt;</w:t>
      </w:r>
    </w:p>
    <w:p w14:paraId="2EE73C67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&lt;tr&gt;</w:t>
      </w:r>
    </w:p>
    <w:p w14:paraId="7805042C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&lt;td&gt;It has long been known that a diet that includes at least a few servings of fresh fruit every day will help keep you healthy, fit and trim&lt;/td&gt;</w:t>
      </w:r>
    </w:p>
    <w:p w14:paraId="737DF422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&lt;td&gt;&lt;</w:t>
      </w:r>
      <w:proofErr w:type="spellStart"/>
      <w:r w:rsidRPr="00CB65B5">
        <w:rPr>
          <w:lang w:val="en-IN"/>
        </w:rPr>
        <w:t>img</w:t>
      </w:r>
      <w:proofErr w:type="spellEnd"/>
      <w:r w:rsidRPr="00CB65B5">
        <w:rPr>
          <w:lang w:val="en-IN"/>
        </w:rPr>
        <w:t xml:space="preserve"> </w:t>
      </w:r>
      <w:proofErr w:type="spellStart"/>
      <w:r w:rsidRPr="00CB65B5">
        <w:rPr>
          <w:lang w:val="en-IN"/>
        </w:rPr>
        <w:t>src</w:t>
      </w:r>
      <w:proofErr w:type="spellEnd"/>
      <w:r w:rsidRPr="00CB65B5">
        <w:rPr>
          <w:lang w:val="en-IN"/>
        </w:rPr>
        <w:t>="images/img2.jpg" alt="ubuntu logo" height="100px"&gt;&lt;/td&gt;</w:t>
      </w:r>
    </w:p>
    <w:p w14:paraId="54568779" w14:textId="0A3E0A9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&lt;/tr&gt;</w:t>
      </w:r>
    </w:p>
    <w:p w14:paraId="16981B1B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&lt;/table&gt;</w:t>
      </w:r>
    </w:p>
    <w:p w14:paraId="64548EBB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</w:p>
    <w:p w14:paraId="1AF4976B" w14:textId="77777777" w:rsidR="00CB65B5" w:rsidRPr="00CB65B5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&lt;/body&gt;</w:t>
      </w:r>
    </w:p>
    <w:p w14:paraId="2D9B82C5" w14:textId="3461A489" w:rsidR="004468A7" w:rsidRPr="004468A7" w:rsidRDefault="00CB65B5" w:rsidP="00CB65B5">
      <w:pPr>
        <w:pStyle w:val="AKBStyle"/>
        <w:spacing w:line="240" w:lineRule="auto"/>
        <w:rPr>
          <w:lang w:val="en-IN"/>
        </w:rPr>
      </w:pPr>
      <w:r w:rsidRPr="00CB65B5">
        <w:rPr>
          <w:lang w:val="en-IN"/>
        </w:rPr>
        <w:t>&lt;/html&gt;</w:t>
      </w:r>
    </w:p>
    <w:p w14:paraId="1E3CDAF3" w14:textId="71EDB4A0" w:rsidR="004468A7" w:rsidRDefault="004468A7" w:rsidP="004468A7">
      <w:pPr>
        <w:pStyle w:val="AKBStyle"/>
        <w:rPr>
          <w:b/>
          <w:bCs/>
          <w:lang w:val="en-IN"/>
        </w:rPr>
      </w:pPr>
      <w:r w:rsidRPr="004468A7">
        <w:rPr>
          <w:b/>
          <w:bCs/>
          <w:lang w:val="en-IN"/>
        </w:rPr>
        <w:t>OUTPUT:</w:t>
      </w:r>
    </w:p>
    <w:p w14:paraId="130E297D" w14:textId="617882CC" w:rsidR="0067228E" w:rsidRDefault="0067228E" w:rsidP="000A68FB">
      <w:pPr>
        <w:pStyle w:val="AKBStyle"/>
        <w:jc w:val="center"/>
        <w:rPr>
          <w:lang w:val="en-IN"/>
        </w:rPr>
      </w:pPr>
      <w:r w:rsidRPr="0067228E">
        <w:rPr>
          <w:noProof/>
          <w:lang w:val="en-IN"/>
        </w:rPr>
        <w:lastRenderedPageBreak/>
        <w:drawing>
          <wp:inline distT="0" distB="0" distL="0" distR="0" wp14:anchorId="673EC80A" wp14:editId="74A61F59">
            <wp:extent cx="5731510" cy="2282825"/>
            <wp:effectExtent l="19050" t="19050" r="21590" b="22225"/>
            <wp:docPr id="15384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51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A3F23" w14:textId="605085D8" w:rsidR="00287DA5" w:rsidRDefault="00287DA5" w:rsidP="00287DA5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</w:t>
      </w:r>
      <w:r w:rsidRPr="004468A7">
        <w:rPr>
          <w:b/>
          <w:bCs/>
          <w:lang w:val="en-IN"/>
        </w:rPr>
        <w:t xml:space="preserve">. </w:t>
      </w:r>
      <w:r>
        <w:rPr>
          <w:b/>
          <w:bCs/>
          <w:lang w:val="en-IN"/>
        </w:rPr>
        <w:t>Time Table</w:t>
      </w:r>
    </w:p>
    <w:p w14:paraId="7FFCCDD0" w14:textId="58C216D9" w:rsidR="00287DA5" w:rsidRPr="00287DA5" w:rsidRDefault="00287DA5" w:rsidP="00287DA5">
      <w:pPr>
        <w:pStyle w:val="AKBStyle"/>
        <w:rPr>
          <w:b/>
          <w:bCs/>
          <w:lang w:val="en-IN"/>
        </w:rPr>
      </w:pPr>
      <w:r w:rsidRPr="00287DA5">
        <w:rPr>
          <w:b/>
          <w:bCs/>
          <w:lang w:val="en-IN"/>
        </w:rPr>
        <w:t>CODE:</w:t>
      </w:r>
    </w:p>
    <w:p w14:paraId="403D8BCE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>&lt;!DOCTYPE html&gt;</w:t>
      </w:r>
    </w:p>
    <w:p w14:paraId="0BBCDFDC" w14:textId="64071DA6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>&lt;html lang="</w:t>
      </w:r>
      <w:proofErr w:type="spellStart"/>
      <w:r w:rsidRPr="00C254E8">
        <w:rPr>
          <w:lang w:val="en-IN"/>
        </w:rPr>
        <w:t>en</w:t>
      </w:r>
      <w:proofErr w:type="spellEnd"/>
      <w:r w:rsidRPr="00C254E8">
        <w:rPr>
          <w:lang w:val="en-IN"/>
        </w:rPr>
        <w:t>"&gt;</w:t>
      </w:r>
    </w:p>
    <w:p w14:paraId="67E4B810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>&lt;head&gt;</w:t>
      </w:r>
    </w:p>
    <w:p w14:paraId="4C76200B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&lt;meta charset="UTF-8"&gt;</w:t>
      </w:r>
    </w:p>
    <w:p w14:paraId="6AB824DA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&lt;meta name="viewport" content="width=device-width, initial-scale=1.0"&gt;</w:t>
      </w:r>
    </w:p>
    <w:p w14:paraId="356ABDC0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&lt;title&gt;Document&lt;/title&gt;</w:t>
      </w:r>
    </w:p>
    <w:p w14:paraId="5AFE4092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&lt;style&gt;</w:t>
      </w:r>
    </w:p>
    <w:p w14:paraId="6700085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* {</w:t>
      </w:r>
    </w:p>
    <w:p w14:paraId="074DC423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text-align: </w:t>
      </w:r>
      <w:proofErr w:type="spellStart"/>
      <w:r w:rsidRPr="00C254E8">
        <w:rPr>
          <w:lang w:val="en-IN"/>
        </w:rPr>
        <w:t>center</w:t>
      </w:r>
      <w:proofErr w:type="spellEnd"/>
      <w:r w:rsidRPr="00C254E8">
        <w:rPr>
          <w:lang w:val="en-IN"/>
        </w:rPr>
        <w:t>;</w:t>
      </w:r>
    </w:p>
    <w:p w14:paraId="4D6A18DA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align-items: </w:t>
      </w:r>
      <w:proofErr w:type="spellStart"/>
      <w:r w:rsidRPr="00C254E8">
        <w:rPr>
          <w:lang w:val="en-IN"/>
        </w:rPr>
        <w:t>center</w:t>
      </w:r>
      <w:proofErr w:type="spellEnd"/>
      <w:r w:rsidRPr="00C254E8">
        <w:rPr>
          <w:lang w:val="en-IN"/>
        </w:rPr>
        <w:t>;</w:t>
      </w:r>
    </w:p>
    <w:p w14:paraId="7A484E7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font-weight: bolder;</w:t>
      </w:r>
    </w:p>
    <w:p w14:paraId="42F815CF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justify-items: </w:t>
      </w:r>
      <w:proofErr w:type="spellStart"/>
      <w:r w:rsidRPr="00C254E8">
        <w:rPr>
          <w:lang w:val="en-IN"/>
        </w:rPr>
        <w:t>center</w:t>
      </w:r>
      <w:proofErr w:type="spellEnd"/>
      <w:r w:rsidRPr="00C254E8">
        <w:rPr>
          <w:lang w:val="en-IN"/>
        </w:rPr>
        <w:t>;</w:t>
      </w:r>
    </w:p>
    <w:p w14:paraId="642853E4" w14:textId="15A48821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}</w:t>
      </w:r>
    </w:p>
    <w:p w14:paraId="7A2730E9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</w:t>
      </w:r>
      <w:proofErr w:type="spellStart"/>
      <w:r w:rsidRPr="00C254E8">
        <w:rPr>
          <w:lang w:val="en-IN"/>
        </w:rPr>
        <w:t>table,tr,td,th</w:t>
      </w:r>
      <w:proofErr w:type="spellEnd"/>
      <w:r w:rsidRPr="00C254E8">
        <w:rPr>
          <w:lang w:val="en-IN"/>
        </w:rPr>
        <w:t xml:space="preserve"> {</w:t>
      </w:r>
    </w:p>
    <w:p w14:paraId="4C8C47B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border: 2px black solid;</w:t>
      </w:r>
    </w:p>
    <w:p w14:paraId="3CA9097C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border-collapse: separate;</w:t>
      </w:r>
    </w:p>
    <w:p w14:paraId="3BDD9C22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lastRenderedPageBreak/>
        <w:t xml:space="preserve">            padding: 10px;</w:t>
      </w:r>
    </w:p>
    <w:p w14:paraId="3FBBA622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text-align: </w:t>
      </w:r>
      <w:proofErr w:type="spellStart"/>
      <w:r w:rsidRPr="00C254E8">
        <w:rPr>
          <w:lang w:val="en-IN"/>
        </w:rPr>
        <w:t>center</w:t>
      </w:r>
      <w:proofErr w:type="spellEnd"/>
      <w:r w:rsidRPr="00C254E8">
        <w:rPr>
          <w:lang w:val="en-IN"/>
        </w:rPr>
        <w:t>;</w:t>
      </w:r>
    </w:p>
    <w:p w14:paraId="1CE141C4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}</w:t>
      </w:r>
    </w:p>
    <w:p w14:paraId="08A4C6C3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h2{</w:t>
      </w:r>
    </w:p>
    <w:p w14:paraId="3469D00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</w:t>
      </w:r>
      <w:proofErr w:type="spellStart"/>
      <w:r w:rsidRPr="00C254E8">
        <w:rPr>
          <w:lang w:val="en-IN"/>
        </w:rPr>
        <w:t>color</w:t>
      </w:r>
      <w:proofErr w:type="spellEnd"/>
      <w:r w:rsidRPr="00C254E8">
        <w:rPr>
          <w:lang w:val="en-IN"/>
        </w:rPr>
        <w:t>: brown;</w:t>
      </w:r>
    </w:p>
    <w:p w14:paraId="5A5F58D0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}</w:t>
      </w:r>
    </w:p>
    <w:p w14:paraId="16DF1874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body{</w:t>
      </w:r>
    </w:p>
    <w:p w14:paraId="07B9DB68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background-</w:t>
      </w:r>
      <w:proofErr w:type="spellStart"/>
      <w:r w:rsidRPr="00C254E8">
        <w:rPr>
          <w:lang w:val="en-IN"/>
        </w:rPr>
        <w:t>color</w:t>
      </w:r>
      <w:proofErr w:type="spellEnd"/>
      <w:r w:rsidRPr="00C254E8">
        <w:rPr>
          <w:lang w:val="en-IN"/>
        </w:rPr>
        <w:t>: aqua;</w:t>
      </w:r>
    </w:p>
    <w:p w14:paraId="5502BFCF" w14:textId="7BB2CE62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}</w:t>
      </w:r>
    </w:p>
    <w:p w14:paraId="658554FF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.purple{</w:t>
      </w:r>
    </w:p>
    <w:p w14:paraId="471A98F9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</w:t>
      </w:r>
      <w:proofErr w:type="spellStart"/>
      <w:r w:rsidRPr="00C254E8">
        <w:rPr>
          <w:lang w:val="en-IN"/>
        </w:rPr>
        <w:t>color</w:t>
      </w:r>
      <w:proofErr w:type="spellEnd"/>
      <w:r w:rsidRPr="00C254E8">
        <w:rPr>
          <w:lang w:val="en-IN"/>
        </w:rPr>
        <w:t>: purple;</w:t>
      </w:r>
    </w:p>
    <w:p w14:paraId="626B563B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}</w:t>
      </w:r>
    </w:p>
    <w:p w14:paraId="4AD8041A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.red{</w:t>
      </w:r>
    </w:p>
    <w:p w14:paraId="5C223E26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</w:t>
      </w:r>
      <w:proofErr w:type="spellStart"/>
      <w:r w:rsidRPr="00C254E8">
        <w:rPr>
          <w:lang w:val="en-IN"/>
        </w:rPr>
        <w:t>color</w:t>
      </w:r>
      <w:proofErr w:type="spellEnd"/>
      <w:r w:rsidRPr="00C254E8">
        <w:rPr>
          <w:lang w:val="en-IN"/>
        </w:rPr>
        <w:t>: red;</w:t>
      </w:r>
    </w:p>
    <w:p w14:paraId="28B71671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}</w:t>
      </w:r>
    </w:p>
    <w:p w14:paraId="12E4B057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.green{</w:t>
      </w:r>
    </w:p>
    <w:p w14:paraId="6A4DB16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</w:t>
      </w:r>
      <w:proofErr w:type="spellStart"/>
      <w:r w:rsidRPr="00C254E8">
        <w:rPr>
          <w:lang w:val="en-IN"/>
        </w:rPr>
        <w:t>color</w:t>
      </w:r>
      <w:proofErr w:type="spellEnd"/>
      <w:r w:rsidRPr="00C254E8">
        <w:rPr>
          <w:lang w:val="en-IN"/>
        </w:rPr>
        <w:t>: green;</w:t>
      </w:r>
    </w:p>
    <w:p w14:paraId="419C88C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}</w:t>
      </w:r>
    </w:p>
    <w:p w14:paraId="2D38F106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.</w:t>
      </w:r>
      <w:proofErr w:type="spellStart"/>
      <w:r w:rsidRPr="00C254E8">
        <w:rPr>
          <w:lang w:val="en-IN"/>
        </w:rPr>
        <w:t>darkgreen</w:t>
      </w:r>
      <w:proofErr w:type="spellEnd"/>
      <w:r w:rsidRPr="00C254E8">
        <w:rPr>
          <w:lang w:val="en-IN"/>
        </w:rPr>
        <w:t>{</w:t>
      </w:r>
    </w:p>
    <w:p w14:paraId="7C8330C4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</w:t>
      </w:r>
      <w:proofErr w:type="spellStart"/>
      <w:r w:rsidRPr="00C254E8">
        <w:rPr>
          <w:lang w:val="en-IN"/>
        </w:rPr>
        <w:t>color</w:t>
      </w:r>
      <w:proofErr w:type="spellEnd"/>
      <w:r w:rsidRPr="00C254E8">
        <w:rPr>
          <w:lang w:val="en-IN"/>
        </w:rPr>
        <w:t xml:space="preserve">: </w:t>
      </w:r>
      <w:proofErr w:type="spellStart"/>
      <w:r w:rsidRPr="00C254E8">
        <w:rPr>
          <w:lang w:val="en-IN"/>
        </w:rPr>
        <w:t>darkgreen</w:t>
      </w:r>
      <w:proofErr w:type="spellEnd"/>
      <w:r w:rsidRPr="00C254E8">
        <w:rPr>
          <w:lang w:val="en-IN"/>
        </w:rPr>
        <w:t>;</w:t>
      </w:r>
    </w:p>
    <w:p w14:paraId="32D1C618" w14:textId="0F78C0E1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}</w:t>
      </w:r>
    </w:p>
    <w:p w14:paraId="34A96820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&lt;/style&gt;</w:t>
      </w:r>
    </w:p>
    <w:p w14:paraId="1293B71C" w14:textId="50EBA8AD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>&lt;/head&gt;</w:t>
      </w:r>
    </w:p>
    <w:p w14:paraId="47E47ADF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>&lt;body&gt;</w:t>
      </w:r>
    </w:p>
    <w:p w14:paraId="019DC2F2" w14:textId="7F1482D2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&lt;h2&gt;COLLEGE TABLE TABLE&lt;/h2&gt;</w:t>
      </w:r>
    </w:p>
    <w:p w14:paraId="1C4C75D0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lastRenderedPageBreak/>
        <w:t xml:space="preserve">    &lt;table&gt;</w:t>
      </w:r>
    </w:p>
    <w:p w14:paraId="3C50735F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&lt;tr&gt;</w:t>
      </w:r>
    </w:p>
    <w:p w14:paraId="7566DB70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&gt;&lt;/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</w:t>
      </w:r>
    </w:p>
    <w:p w14:paraId="05FD4AA2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&gt;8:30-9:30&lt;/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</w:t>
      </w:r>
    </w:p>
    <w:p w14:paraId="6124CE8A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&gt;9:30-10:30&lt;/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</w:t>
      </w:r>
    </w:p>
    <w:p w14:paraId="5C146BFB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&gt;10:30-11:30&lt;/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</w:t>
      </w:r>
    </w:p>
    <w:p w14:paraId="167F72F3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&gt;11:30-12:30&lt;/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</w:t>
      </w:r>
    </w:p>
    <w:p w14:paraId="326983EF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&gt;12:30-2:00&lt;/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</w:t>
      </w:r>
    </w:p>
    <w:p w14:paraId="14F72F62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&gt;2:00-3:00&lt;/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</w:t>
      </w:r>
    </w:p>
    <w:p w14:paraId="69E187FC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&gt;3:00-4:00&lt;/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</w:t>
      </w:r>
    </w:p>
    <w:p w14:paraId="0C2AB008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&gt;4:00-5:00&lt;/</w:t>
      </w:r>
      <w:proofErr w:type="spellStart"/>
      <w:r w:rsidRPr="00C254E8">
        <w:rPr>
          <w:lang w:val="en-IN"/>
        </w:rPr>
        <w:t>th</w:t>
      </w:r>
      <w:proofErr w:type="spellEnd"/>
      <w:r w:rsidRPr="00C254E8">
        <w:rPr>
          <w:lang w:val="en-IN"/>
        </w:rPr>
        <w:t>&gt;</w:t>
      </w:r>
    </w:p>
    <w:p w14:paraId="628F0A73" w14:textId="0C1790A3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&lt;/tr&gt;</w:t>
      </w:r>
    </w:p>
    <w:p w14:paraId="2490D238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&lt;tr&gt;</w:t>
      </w:r>
    </w:p>
    <w:p w14:paraId="62DD6C28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&lt;td&gt;&lt;b&gt;MONDAY&lt;/b&gt;&lt;/td&gt;</w:t>
      </w:r>
    </w:p>
    <w:p w14:paraId="638B351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&lt;td&gt;---&lt;/td&gt;</w:t>
      </w:r>
    </w:p>
    <w:p w14:paraId="6E8179AA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class="purple"&gt;SUB1&lt;/td&gt;</w:t>
      </w:r>
    </w:p>
    <w:p w14:paraId="782570AE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&lt;td&gt;SUB2&lt;/td&gt;</w:t>
      </w:r>
    </w:p>
    <w:p w14:paraId="4F60C237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class="red"&gt;SUB3&lt;/td&gt;</w:t>
      </w:r>
    </w:p>
    <w:p w14:paraId="4E078D53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</w:t>
      </w:r>
      <w:proofErr w:type="spellStart"/>
      <w:r w:rsidRPr="00C254E8">
        <w:rPr>
          <w:lang w:val="en-IN"/>
        </w:rPr>
        <w:t>rowspan</w:t>
      </w:r>
      <w:proofErr w:type="spellEnd"/>
      <w:r w:rsidRPr="00C254E8">
        <w:rPr>
          <w:lang w:val="en-IN"/>
        </w:rPr>
        <w:t>="6"&gt;LUNCH&lt;/td&gt;</w:t>
      </w:r>
    </w:p>
    <w:p w14:paraId="12C57EB9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&lt;td&gt;SUB4&lt;/td&gt;</w:t>
      </w:r>
    </w:p>
    <w:p w14:paraId="3D9B4351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class="red"&gt;SUB5&lt;/td&gt;</w:t>
      </w:r>
    </w:p>
    <w:p w14:paraId="0872588A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&lt;td&gt;counselling class&lt;/td&gt;</w:t>
      </w:r>
    </w:p>
    <w:p w14:paraId="20387E09" w14:textId="7BD09601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&lt;/tr&gt;</w:t>
      </w:r>
    </w:p>
    <w:p w14:paraId="3247DC7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&lt;tr&gt;</w:t>
      </w:r>
    </w:p>
    <w:p w14:paraId="09E26A40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&lt;td&gt;&lt;b&gt;TUESDAY&lt;/b&gt;&lt;/td&gt;</w:t>
      </w:r>
    </w:p>
    <w:p w14:paraId="4E12CDA0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lastRenderedPageBreak/>
        <w:t xml:space="preserve">            &lt;td class="purple"&gt;SUB1&lt;/td&gt;</w:t>
      </w:r>
    </w:p>
    <w:p w14:paraId="42674BB1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class="red"&gt;SUB2&lt;/td&gt;</w:t>
      </w:r>
    </w:p>
    <w:p w14:paraId="0FCF939B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&lt;td&gt;SUB3&lt;/td&gt;</w:t>
      </w:r>
    </w:p>
    <w:p w14:paraId="295E4DAB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&lt;td&gt;---&lt;/td&gt;</w:t>
      </w:r>
    </w:p>
    <w:p w14:paraId="21D660FB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class="green"&gt;SUB4&lt;/td&gt;</w:t>
      </w:r>
    </w:p>
    <w:p w14:paraId="38533814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&lt;td&gt;SUB5&lt;/td&gt;</w:t>
      </w:r>
    </w:p>
    <w:p w14:paraId="6B9B2843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&lt;td&gt;library&lt;/td&gt;</w:t>
      </w:r>
    </w:p>
    <w:p w14:paraId="3B9F3AFA" w14:textId="52C572C3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&lt;/tr&gt;</w:t>
      </w:r>
    </w:p>
    <w:p w14:paraId="66A65133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&lt;tr&gt;</w:t>
      </w:r>
    </w:p>
    <w:p w14:paraId="1585FD34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&lt;td&gt;&lt;b&gt;WEDNESDAY&lt;/b&gt;&lt;/td&gt;</w:t>
      </w:r>
    </w:p>
    <w:p w14:paraId="504F680A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&lt;td&gt;SUB1&lt;/td&gt;</w:t>
      </w:r>
    </w:p>
    <w:p w14:paraId="115731A9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class="green"&gt;SUB2&lt;/td&gt;</w:t>
      </w:r>
    </w:p>
    <w:p w14:paraId="5918D4B1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class="red"&gt;SWA&lt;/td&gt;</w:t>
      </w:r>
    </w:p>
    <w:p w14:paraId="28A48243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&lt;td&gt;---&lt;/td&gt;</w:t>
      </w:r>
    </w:p>
    <w:p w14:paraId="4A2616C3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</w:t>
      </w:r>
      <w:proofErr w:type="spellStart"/>
      <w:r w:rsidRPr="00C254E8">
        <w:rPr>
          <w:lang w:val="en-IN"/>
        </w:rPr>
        <w:t>colspan</w:t>
      </w:r>
      <w:proofErr w:type="spellEnd"/>
      <w:r w:rsidRPr="00C254E8">
        <w:rPr>
          <w:lang w:val="en-IN"/>
        </w:rPr>
        <w:t>="3" class="</w:t>
      </w:r>
      <w:proofErr w:type="spellStart"/>
      <w:r w:rsidRPr="00C254E8">
        <w:rPr>
          <w:lang w:val="en-IN"/>
        </w:rPr>
        <w:t>darkgreen</w:t>
      </w:r>
      <w:proofErr w:type="spellEnd"/>
      <w:r w:rsidRPr="00C254E8">
        <w:rPr>
          <w:lang w:val="en-IN"/>
        </w:rPr>
        <w:t>"&gt;lab&lt;/td&gt;</w:t>
      </w:r>
    </w:p>
    <w:p w14:paraId="772141D0" w14:textId="0155C724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&lt;/tr&gt;</w:t>
      </w:r>
    </w:p>
    <w:p w14:paraId="51E6BE6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&lt;tr&gt;</w:t>
      </w:r>
    </w:p>
    <w:p w14:paraId="1C242ACD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&lt;td&gt;&lt;b&gt;THURSDAY&lt;/b&gt;&lt;/td&gt;</w:t>
      </w:r>
    </w:p>
    <w:p w14:paraId="328AADBA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&lt;td&gt;SUB1&lt;/td&gt;</w:t>
      </w:r>
    </w:p>
    <w:p w14:paraId="0D377557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class="red"&gt;SUB2&lt;/td&gt;</w:t>
      </w:r>
    </w:p>
    <w:p w14:paraId="239D49FF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class="green"&gt;SUB3&lt;/td&gt;</w:t>
      </w:r>
    </w:p>
    <w:p w14:paraId="642C88BC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&lt;td&gt;---&lt;/td&gt;</w:t>
      </w:r>
    </w:p>
    <w:p w14:paraId="1B8690FB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class="purple"&gt;SUB4&lt;/td&gt;</w:t>
      </w:r>
    </w:p>
    <w:p w14:paraId="1474AA41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class="red"&gt;SUB5&lt;/td&gt;</w:t>
      </w:r>
    </w:p>
    <w:p w14:paraId="5AB43483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&lt;td&gt;library&lt;/td&gt;</w:t>
      </w:r>
    </w:p>
    <w:p w14:paraId="576B80DB" w14:textId="678F58FD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lastRenderedPageBreak/>
        <w:t xml:space="preserve">        &lt;/tr&gt;</w:t>
      </w:r>
    </w:p>
    <w:p w14:paraId="523B26E7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&lt;tr&gt;</w:t>
      </w:r>
    </w:p>
    <w:p w14:paraId="4250417C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&lt;td&gt;&lt;b&gt;FRIDAY&lt;/b&gt;&lt;/td&gt;</w:t>
      </w:r>
    </w:p>
    <w:p w14:paraId="1BED1C86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class="green"&gt;SUB1&lt;/td&gt;</w:t>
      </w:r>
    </w:p>
    <w:p w14:paraId="726BF86C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&lt;td&gt;SUB2&lt;/td&gt;</w:t>
      </w:r>
    </w:p>
    <w:p w14:paraId="33264CD5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class="purple"&gt;SUB3&lt;/td&gt;</w:t>
      </w:r>
    </w:p>
    <w:p w14:paraId="5F5E5C1F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&lt;td&gt;---&lt;/td&gt;</w:t>
      </w:r>
    </w:p>
    <w:p w14:paraId="4200FBCF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&lt;td&gt;SUB4&lt;/td&gt;</w:t>
      </w:r>
    </w:p>
    <w:p w14:paraId="3AC91947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class="red"&gt;SUB5&lt;/td&gt;</w:t>
      </w:r>
    </w:p>
    <w:p w14:paraId="4FDB93E8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&lt;td&gt;library&lt;/td&gt;</w:t>
      </w:r>
    </w:p>
    <w:p w14:paraId="08075037" w14:textId="4CD02103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&lt;/tr&gt;</w:t>
      </w:r>
    </w:p>
    <w:p w14:paraId="1B9CFC37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&lt;tr&gt;</w:t>
      </w:r>
    </w:p>
    <w:p w14:paraId="7084803A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&lt;td&gt;&lt;b&gt;SATURDAY&lt;/b&gt;&lt;/td&gt;</w:t>
      </w:r>
    </w:p>
    <w:p w14:paraId="26381E65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class="red"&gt;SUB1&lt;/td&gt;</w:t>
      </w:r>
    </w:p>
    <w:p w14:paraId="51F2BCC4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</w:t>
      </w:r>
      <w:proofErr w:type="spellStart"/>
      <w:r w:rsidRPr="00C254E8">
        <w:rPr>
          <w:lang w:val="en-IN"/>
        </w:rPr>
        <w:t>colspan</w:t>
      </w:r>
      <w:proofErr w:type="spellEnd"/>
      <w:r w:rsidRPr="00C254E8">
        <w:rPr>
          <w:lang w:val="en-IN"/>
        </w:rPr>
        <w:t>="3"&gt;seminar&lt;/td&gt;</w:t>
      </w:r>
    </w:p>
    <w:p w14:paraId="68408E42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&lt;td&gt;SUB4&lt;/td&gt;</w:t>
      </w:r>
    </w:p>
    <w:p w14:paraId="0F9E58C4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 class="red"&gt;SUB5&lt;/td&gt;</w:t>
      </w:r>
    </w:p>
    <w:p w14:paraId="48C00210" w14:textId="7777777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    &lt;td&gt;library&lt;/td&gt;</w:t>
      </w:r>
    </w:p>
    <w:p w14:paraId="10AFD411" w14:textId="1AC9DA80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    &lt;/tr&gt;</w:t>
      </w:r>
    </w:p>
    <w:p w14:paraId="4BE84951" w14:textId="547800F7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 xml:space="preserve">    &lt;/table&gt;</w:t>
      </w:r>
    </w:p>
    <w:p w14:paraId="3955217A" w14:textId="0E97111B" w:rsidR="00C254E8" w:rsidRPr="00C254E8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>&lt;/body&gt;</w:t>
      </w:r>
    </w:p>
    <w:p w14:paraId="4908A9C8" w14:textId="11F21187" w:rsidR="00287DA5" w:rsidRDefault="00C254E8" w:rsidP="00C254E8">
      <w:pPr>
        <w:pStyle w:val="AKBStyle"/>
        <w:rPr>
          <w:lang w:val="en-IN"/>
        </w:rPr>
      </w:pPr>
      <w:r w:rsidRPr="00C254E8">
        <w:rPr>
          <w:lang w:val="en-IN"/>
        </w:rPr>
        <w:t>&lt;/html&gt;</w:t>
      </w:r>
    </w:p>
    <w:p w14:paraId="1FB4D06E" w14:textId="44CEB528" w:rsidR="00287DA5" w:rsidRDefault="00287DA5" w:rsidP="00287DA5">
      <w:pPr>
        <w:pStyle w:val="AKBStyle"/>
        <w:rPr>
          <w:b/>
          <w:bCs/>
          <w:lang w:val="en-IN"/>
        </w:rPr>
      </w:pPr>
      <w:r w:rsidRPr="00287DA5">
        <w:rPr>
          <w:b/>
          <w:bCs/>
          <w:lang w:val="en-IN"/>
        </w:rPr>
        <w:t>OUTPUT:</w:t>
      </w:r>
    </w:p>
    <w:p w14:paraId="45680FD5" w14:textId="629ED1E1" w:rsidR="0003490C" w:rsidRPr="0003490C" w:rsidRDefault="0003490C" w:rsidP="00287DA5">
      <w:pPr>
        <w:pStyle w:val="AKBStyle"/>
        <w:rPr>
          <w:lang w:val="en-IN"/>
        </w:rPr>
      </w:pPr>
      <w:r w:rsidRPr="0003490C">
        <w:rPr>
          <w:noProof/>
          <w:lang w:val="en-IN"/>
        </w:rPr>
        <w:lastRenderedPageBreak/>
        <w:drawing>
          <wp:inline distT="0" distB="0" distL="0" distR="0" wp14:anchorId="01E67D4F" wp14:editId="6A0E03EE">
            <wp:extent cx="5731510" cy="2312670"/>
            <wp:effectExtent l="0" t="0" r="2540" b="0"/>
            <wp:docPr id="73742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215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B185" w14:textId="1ECA27A2" w:rsidR="00287DA5" w:rsidRDefault="00287DA5" w:rsidP="00287DA5">
      <w:pPr>
        <w:pStyle w:val="AKBStyle"/>
        <w:rPr>
          <w:lang w:val="en-IN"/>
        </w:rPr>
      </w:pPr>
    </w:p>
    <w:p w14:paraId="0BB228A5" w14:textId="77777777" w:rsidR="00287DA5" w:rsidRPr="00287DA5" w:rsidRDefault="00287DA5" w:rsidP="00287DA5">
      <w:pPr>
        <w:pStyle w:val="AKBStyle"/>
        <w:rPr>
          <w:b/>
          <w:bCs/>
          <w:lang w:val="en-IN"/>
        </w:rPr>
      </w:pPr>
      <w:r w:rsidRPr="00287DA5">
        <w:rPr>
          <w:b/>
          <w:bCs/>
          <w:lang w:val="en-IN"/>
        </w:rPr>
        <w:t xml:space="preserve">5. HTML LINK EXERCISES </w:t>
      </w:r>
    </w:p>
    <w:p w14:paraId="4CCDFEA2" w14:textId="77777777" w:rsidR="00287DA5" w:rsidRDefault="00287DA5" w:rsidP="00287DA5">
      <w:pPr>
        <w:pStyle w:val="AKBStyle"/>
        <w:rPr>
          <w:b/>
          <w:bCs/>
          <w:lang w:val="en-IN"/>
        </w:rPr>
      </w:pPr>
      <w:r w:rsidRPr="00287DA5">
        <w:rPr>
          <w:b/>
          <w:bCs/>
          <w:lang w:val="en-IN"/>
        </w:rPr>
        <w:t xml:space="preserve">A. Create links to five different already created pages. </w:t>
      </w:r>
    </w:p>
    <w:p w14:paraId="7B1EE28D" w14:textId="558BB285" w:rsidR="00287DA5" w:rsidRDefault="00287DA5" w:rsidP="00287DA5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568DC5DB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&lt;!DOCTYPE html&gt;</w:t>
      </w:r>
    </w:p>
    <w:p w14:paraId="5E571565" w14:textId="64A2C676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&lt;html lang="</w:t>
      </w:r>
      <w:proofErr w:type="spellStart"/>
      <w:r w:rsidRPr="007E5918">
        <w:rPr>
          <w:lang w:val="en-IN"/>
        </w:rPr>
        <w:t>en</w:t>
      </w:r>
      <w:proofErr w:type="spellEnd"/>
      <w:r w:rsidRPr="007E5918">
        <w:rPr>
          <w:lang w:val="en-IN"/>
        </w:rPr>
        <w:t>"&gt;</w:t>
      </w:r>
    </w:p>
    <w:p w14:paraId="4DDCB44F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&lt;head&gt;</w:t>
      </w:r>
    </w:p>
    <w:p w14:paraId="26FE14C4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&lt;meta charset="UTF-8"&gt;</w:t>
      </w:r>
    </w:p>
    <w:p w14:paraId="7C6F636A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&lt;meta name="viewport" content="width=device-width, initial-scale=1.0"&gt;</w:t>
      </w:r>
    </w:p>
    <w:p w14:paraId="5845CCE5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&lt;title&gt;Document&lt;/title&gt;</w:t>
      </w:r>
    </w:p>
    <w:p w14:paraId="08D262E8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&lt;style&gt;</w:t>
      </w:r>
    </w:p>
    <w:p w14:paraId="0A291F79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* {</w:t>
      </w:r>
    </w:p>
    <w:p w14:paraId="00436A31" w14:textId="10C159E8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text-align: </w:t>
      </w:r>
      <w:proofErr w:type="spellStart"/>
      <w:r w:rsidRPr="007E5918">
        <w:rPr>
          <w:lang w:val="en-IN"/>
        </w:rPr>
        <w:t>center</w:t>
      </w:r>
      <w:proofErr w:type="spellEnd"/>
      <w:r w:rsidRPr="007E5918">
        <w:rPr>
          <w:lang w:val="en-IN"/>
        </w:rPr>
        <w:t>;</w:t>
      </w:r>
    </w:p>
    <w:p w14:paraId="354D797F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font-weight: bolder;</w:t>
      </w:r>
    </w:p>
    <w:p w14:paraId="783AD09B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justify-items: </w:t>
      </w:r>
      <w:proofErr w:type="spellStart"/>
      <w:r w:rsidRPr="007E5918">
        <w:rPr>
          <w:lang w:val="en-IN"/>
        </w:rPr>
        <w:t>center</w:t>
      </w:r>
      <w:proofErr w:type="spellEnd"/>
      <w:r w:rsidRPr="007E5918">
        <w:rPr>
          <w:lang w:val="en-IN"/>
        </w:rPr>
        <w:t>;</w:t>
      </w:r>
    </w:p>
    <w:p w14:paraId="0361BFE0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font-size: larger;</w:t>
      </w:r>
    </w:p>
    <w:p w14:paraId="2BD06821" w14:textId="5AD8A2B4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}</w:t>
      </w:r>
    </w:p>
    <w:p w14:paraId="75377541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&lt;/style&gt;</w:t>
      </w:r>
    </w:p>
    <w:p w14:paraId="158E5F17" w14:textId="53A48B03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lastRenderedPageBreak/>
        <w:t>&lt;/head&gt;</w:t>
      </w:r>
    </w:p>
    <w:p w14:paraId="11E2ABD5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&lt;body&gt;</w:t>
      </w:r>
    </w:p>
    <w:p w14:paraId="3FE6BFE1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&lt;a </w:t>
      </w:r>
      <w:proofErr w:type="spellStart"/>
      <w:r w:rsidRPr="007E5918">
        <w:rPr>
          <w:lang w:val="en-IN"/>
        </w:rPr>
        <w:t>href</w:t>
      </w:r>
      <w:proofErr w:type="spellEnd"/>
      <w:r w:rsidRPr="007E5918">
        <w:rPr>
          <w:lang w:val="en-IN"/>
        </w:rPr>
        <w:t>="https://www.google.com/" target="_blank"&gt;Google&lt;/a&gt; &lt;</w:t>
      </w:r>
      <w:proofErr w:type="spellStart"/>
      <w:r w:rsidRPr="007E5918">
        <w:rPr>
          <w:lang w:val="en-IN"/>
        </w:rPr>
        <w:t>br</w:t>
      </w:r>
      <w:proofErr w:type="spellEnd"/>
      <w:r w:rsidRPr="007E5918">
        <w:rPr>
          <w:lang w:val="en-IN"/>
        </w:rPr>
        <w:t>&gt;&lt;</w:t>
      </w:r>
      <w:proofErr w:type="spellStart"/>
      <w:r w:rsidRPr="007E5918">
        <w:rPr>
          <w:lang w:val="en-IN"/>
        </w:rPr>
        <w:t>br</w:t>
      </w:r>
      <w:proofErr w:type="spellEnd"/>
      <w:r w:rsidRPr="007E5918">
        <w:rPr>
          <w:lang w:val="en-IN"/>
        </w:rPr>
        <w:t>&gt;</w:t>
      </w:r>
    </w:p>
    <w:p w14:paraId="125BE8BE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&lt;a </w:t>
      </w:r>
      <w:proofErr w:type="spellStart"/>
      <w:r w:rsidRPr="007E5918">
        <w:rPr>
          <w:lang w:val="en-IN"/>
        </w:rPr>
        <w:t>href</w:t>
      </w:r>
      <w:proofErr w:type="spellEnd"/>
      <w:r w:rsidRPr="007E5918">
        <w:rPr>
          <w:lang w:val="en-IN"/>
        </w:rPr>
        <w:t>="http://yahoo.com" target="_blank""&gt;yahoo&lt;/a&gt; &lt;</w:t>
      </w:r>
      <w:proofErr w:type="spellStart"/>
      <w:r w:rsidRPr="007E5918">
        <w:rPr>
          <w:lang w:val="en-IN"/>
        </w:rPr>
        <w:t>br</w:t>
      </w:r>
      <w:proofErr w:type="spellEnd"/>
      <w:r w:rsidRPr="007E5918">
        <w:rPr>
          <w:lang w:val="en-IN"/>
        </w:rPr>
        <w:t>&gt;&lt;</w:t>
      </w:r>
      <w:proofErr w:type="spellStart"/>
      <w:r w:rsidRPr="007E5918">
        <w:rPr>
          <w:lang w:val="en-IN"/>
        </w:rPr>
        <w:t>br</w:t>
      </w:r>
      <w:proofErr w:type="spellEnd"/>
      <w:r w:rsidRPr="007E5918">
        <w:rPr>
          <w:lang w:val="en-IN"/>
        </w:rPr>
        <w:t>&gt;</w:t>
      </w:r>
    </w:p>
    <w:p w14:paraId="6AFC77DE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&lt;a </w:t>
      </w:r>
      <w:proofErr w:type="spellStart"/>
      <w:r w:rsidRPr="007E5918">
        <w:rPr>
          <w:lang w:val="en-IN"/>
        </w:rPr>
        <w:t>href</w:t>
      </w:r>
      <w:proofErr w:type="spellEnd"/>
      <w:r w:rsidRPr="007E5918">
        <w:rPr>
          <w:lang w:val="en-IN"/>
        </w:rPr>
        <w:t>="http://brave.com" target="_blank"&gt;Brave&lt;/a&gt; &lt;</w:t>
      </w:r>
      <w:proofErr w:type="spellStart"/>
      <w:r w:rsidRPr="007E5918">
        <w:rPr>
          <w:lang w:val="en-IN"/>
        </w:rPr>
        <w:t>br</w:t>
      </w:r>
      <w:proofErr w:type="spellEnd"/>
      <w:r w:rsidRPr="007E5918">
        <w:rPr>
          <w:lang w:val="en-IN"/>
        </w:rPr>
        <w:t>&gt;&lt;</w:t>
      </w:r>
      <w:proofErr w:type="spellStart"/>
      <w:r w:rsidRPr="007E5918">
        <w:rPr>
          <w:lang w:val="en-IN"/>
        </w:rPr>
        <w:t>br</w:t>
      </w:r>
      <w:proofErr w:type="spellEnd"/>
      <w:r w:rsidRPr="007E5918">
        <w:rPr>
          <w:lang w:val="en-IN"/>
        </w:rPr>
        <w:t>&gt;</w:t>
      </w:r>
    </w:p>
    <w:p w14:paraId="728F7E59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&lt;a </w:t>
      </w:r>
      <w:proofErr w:type="spellStart"/>
      <w:r w:rsidRPr="007E5918">
        <w:rPr>
          <w:lang w:val="en-IN"/>
        </w:rPr>
        <w:t>href</w:t>
      </w:r>
      <w:proofErr w:type="spellEnd"/>
      <w:r w:rsidRPr="007E5918">
        <w:rPr>
          <w:lang w:val="en-IN"/>
        </w:rPr>
        <w:t>="http://www.youtube.com" target="_blank"&gt;YouTube&lt;/a&gt; &lt;</w:t>
      </w:r>
      <w:proofErr w:type="spellStart"/>
      <w:r w:rsidRPr="007E5918">
        <w:rPr>
          <w:lang w:val="en-IN"/>
        </w:rPr>
        <w:t>br</w:t>
      </w:r>
      <w:proofErr w:type="spellEnd"/>
      <w:r w:rsidRPr="007E5918">
        <w:rPr>
          <w:lang w:val="en-IN"/>
        </w:rPr>
        <w:t>&gt;&lt;</w:t>
      </w:r>
      <w:proofErr w:type="spellStart"/>
      <w:r w:rsidRPr="007E5918">
        <w:rPr>
          <w:lang w:val="en-IN"/>
        </w:rPr>
        <w:t>br</w:t>
      </w:r>
      <w:proofErr w:type="spellEnd"/>
      <w:r w:rsidRPr="007E5918">
        <w:rPr>
          <w:lang w:val="en-IN"/>
        </w:rPr>
        <w:t>&gt;</w:t>
      </w:r>
    </w:p>
    <w:p w14:paraId="05EF2288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&lt;a </w:t>
      </w:r>
      <w:proofErr w:type="spellStart"/>
      <w:r w:rsidRPr="007E5918">
        <w:rPr>
          <w:lang w:val="en-IN"/>
        </w:rPr>
        <w:t>href</w:t>
      </w:r>
      <w:proofErr w:type="spellEnd"/>
      <w:r w:rsidRPr="007E5918">
        <w:rPr>
          <w:lang w:val="en-IN"/>
        </w:rPr>
        <w:t>="https://www.apple.com/in/safari/" target="_blank"&gt;Safari&lt;/a&gt;</w:t>
      </w:r>
    </w:p>
    <w:p w14:paraId="73DE1090" w14:textId="6A75CC60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&lt;/body&gt;</w:t>
      </w:r>
    </w:p>
    <w:p w14:paraId="5AE317B3" w14:textId="292E4C64" w:rsidR="00287DA5" w:rsidRPr="00287DA5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&lt;/html&gt;</w:t>
      </w:r>
    </w:p>
    <w:p w14:paraId="6E42E005" w14:textId="1FF6D200" w:rsidR="00287DA5" w:rsidRDefault="00287DA5" w:rsidP="00287DA5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4E8002C3" w14:textId="101C37E5" w:rsidR="00287DA5" w:rsidRPr="00287DA5" w:rsidRDefault="007E5918" w:rsidP="007E5918">
      <w:pPr>
        <w:pStyle w:val="AKBStyle"/>
        <w:jc w:val="center"/>
        <w:rPr>
          <w:lang w:val="en-IN"/>
        </w:rPr>
      </w:pPr>
      <w:r w:rsidRPr="007E5918">
        <w:rPr>
          <w:noProof/>
          <w:lang w:val="en-IN"/>
        </w:rPr>
        <w:drawing>
          <wp:inline distT="0" distB="0" distL="0" distR="0" wp14:anchorId="259902BE" wp14:editId="001439AC">
            <wp:extent cx="3324225" cy="2300942"/>
            <wp:effectExtent l="19050" t="19050" r="9525" b="23495"/>
            <wp:docPr id="103566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664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2104" cy="23063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7B6966" w14:textId="188725F4" w:rsidR="00287DA5" w:rsidRDefault="00287DA5" w:rsidP="00287DA5">
      <w:pPr>
        <w:pStyle w:val="AKBStyle"/>
        <w:rPr>
          <w:b/>
          <w:bCs/>
          <w:lang w:val="en-IN"/>
        </w:rPr>
      </w:pPr>
      <w:r w:rsidRPr="00287DA5">
        <w:rPr>
          <w:b/>
          <w:bCs/>
          <w:lang w:val="en-IN"/>
        </w:rPr>
        <w:t xml:space="preserve">B. Create a page with a link at the top of it that when clicked will jump all the way to the bottom of the page. At the bottom of the page there should be a link to jump back to the top of the page. </w:t>
      </w:r>
    </w:p>
    <w:p w14:paraId="6C48103A" w14:textId="77777777" w:rsidR="00287DA5" w:rsidRDefault="00287DA5" w:rsidP="00287DA5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278D6A33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>&lt;!DOCTYPE html&gt;</w:t>
      </w:r>
    </w:p>
    <w:p w14:paraId="772FF5F3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>&lt;html lang="</w:t>
      </w:r>
      <w:proofErr w:type="spellStart"/>
      <w:r w:rsidRPr="001D55DD">
        <w:rPr>
          <w:lang w:val="en-IN"/>
        </w:rPr>
        <w:t>en</w:t>
      </w:r>
      <w:proofErr w:type="spellEnd"/>
      <w:r w:rsidRPr="001D55DD">
        <w:rPr>
          <w:lang w:val="en-IN"/>
        </w:rPr>
        <w:t>"&gt;</w:t>
      </w:r>
    </w:p>
    <w:p w14:paraId="05FB59CD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>&lt;head&gt;</w:t>
      </w:r>
    </w:p>
    <w:p w14:paraId="16B0BDF4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 xml:space="preserve">    &lt;meta charset="UTF-8"&gt;</w:t>
      </w:r>
    </w:p>
    <w:p w14:paraId="15740120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lastRenderedPageBreak/>
        <w:t xml:space="preserve">    &lt;meta name="viewport" content="width=device-width, initial-scale=1.0"&gt;</w:t>
      </w:r>
    </w:p>
    <w:p w14:paraId="1E5BE70B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 xml:space="preserve">    &lt;title&gt;Jump Links&lt;/title&gt;</w:t>
      </w:r>
    </w:p>
    <w:p w14:paraId="46BB503C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>&lt;/head&gt;</w:t>
      </w:r>
    </w:p>
    <w:p w14:paraId="1B01F354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>&lt;body&gt;</w:t>
      </w:r>
    </w:p>
    <w:p w14:paraId="34E095B6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 xml:space="preserve">    &lt;h1&gt;&lt;a </w:t>
      </w:r>
      <w:proofErr w:type="spellStart"/>
      <w:r w:rsidRPr="001D55DD">
        <w:rPr>
          <w:lang w:val="en-IN"/>
        </w:rPr>
        <w:t>href</w:t>
      </w:r>
      <w:proofErr w:type="spellEnd"/>
      <w:r w:rsidRPr="001D55DD">
        <w:rPr>
          <w:lang w:val="en-IN"/>
        </w:rPr>
        <w:t>="#bottom"&gt;Jump to Bottom&lt;/a&gt;&lt;/h1&gt;</w:t>
      </w:r>
    </w:p>
    <w:p w14:paraId="26DC49CD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 xml:space="preserve">    &lt;div&gt;</w:t>
      </w:r>
    </w:p>
    <w:p w14:paraId="6C07F96A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 xml:space="preserve">        &lt;p style="padding: 20px; text-align: justify;"&gt;Lorem1500&lt;/p&gt;</w:t>
      </w:r>
    </w:p>
    <w:p w14:paraId="08F83D57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 xml:space="preserve">    &lt;/div&gt;</w:t>
      </w:r>
    </w:p>
    <w:p w14:paraId="178E0F22" w14:textId="7FE7848E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 xml:space="preserve">    &lt;h1&gt;&lt;a id="bottom" </w:t>
      </w:r>
      <w:proofErr w:type="spellStart"/>
      <w:r w:rsidRPr="001D55DD">
        <w:rPr>
          <w:lang w:val="en-IN"/>
        </w:rPr>
        <w:t>href</w:t>
      </w:r>
      <w:proofErr w:type="spellEnd"/>
      <w:r w:rsidRPr="001D55DD">
        <w:rPr>
          <w:lang w:val="en-IN"/>
        </w:rPr>
        <w:t>="#top"&gt;Jump to Top&lt;/a&gt;&lt;/h1&gt;</w:t>
      </w:r>
    </w:p>
    <w:p w14:paraId="3FE744AC" w14:textId="77777777" w:rsidR="001D55DD" w:rsidRPr="001D55DD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>&lt;/body&gt;</w:t>
      </w:r>
    </w:p>
    <w:p w14:paraId="23A36866" w14:textId="2642529A" w:rsidR="00287DA5" w:rsidRPr="00287DA5" w:rsidRDefault="001D55DD" w:rsidP="001D55DD">
      <w:pPr>
        <w:pStyle w:val="AKBStyle"/>
        <w:rPr>
          <w:lang w:val="en-IN"/>
        </w:rPr>
      </w:pPr>
      <w:r w:rsidRPr="001D55DD">
        <w:rPr>
          <w:lang w:val="en-IN"/>
        </w:rPr>
        <w:t>&lt;/html&gt;</w:t>
      </w:r>
    </w:p>
    <w:p w14:paraId="4EE8D71D" w14:textId="77777777" w:rsidR="00287DA5" w:rsidRDefault="00287DA5" w:rsidP="00287DA5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73FA8187" w14:textId="44B530C7" w:rsidR="00287DA5" w:rsidRDefault="001D55DD" w:rsidP="000A68FB">
      <w:pPr>
        <w:pStyle w:val="AKBStyle"/>
        <w:jc w:val="center"/>
        <w:rPr>
          <w:b/>
          <w:bCs/>
          <w:lang w:val="en-IN"/>
        </w:rPr>
      </w:pPr>
      <w:r w:rsidRPr="001D55DD">
        <w:rPr>
          <w:b/>
          <w:bCs/>
          <w:noProof/>
          <w:lang w:val="en-IN"/>
        </w:rPr>
        <w:drawing>
          <wp:inline distT="0" distB="0" distL="0" distR="0" wp14:anchorId="761D13D0" wp14:editId="4EB660CA">
            <wp:extent cx="3686698" cy="2449902"/>
            <wp:effectExtent l="0" t="0" r="9525" b="7620"/>
            <wp:docPr id="81487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79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2182" cy="24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42B6" w14:textId="55C71378" w:rsidR="001D55DD" w:rsidRPr="00287DA5" w:rsidRDefault="001D55DD" w:rsidP="000A68FB">
      <w:pPr>
        <w:pStyle w:val="AKBStyle"/>
        <w:jc w:val="center"/>
        <w:rPr>
          <w:b/>
          <w:bCs/>
          <w:lang w:val="en-IN"/>
        </w:rPr>
      </w:pPr>
      <w:r w:rsidRPr="001D55DD">
        <w:rPr>
          <w:b/>
          <w:bCs/>
          <w:noProof/>
          <w:lang w:val="en-IN"/>
        </w:rPr>
        <w:lastRenderedPageBreak/>
        <w:drawing>
          <wp:inline distT="0" distB="0" distL="0" distR="0" wp14:anchorId="5142D0D0" wp14:editId="1ABAEBF0">
            <wp:extent cx="3804249" cy="2096004"/>
            <wp:effectExtent l="0" t="0" r="6350" b="0"/>
            <wp:docPr id="59886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04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9707" cy="2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015C" w14:textId="5F641D6F" w:rsidR="00287DA5" w:rsidRDefault="00287DA5" w:rsidP="00287DA5">
      <w:pPr>
        <w:pStyle w:val="AKBStyle"/>
        <w:rPr>
          <w:b/>
          <w:bCs/>
          <w:lang w:val="en-IN"/>
        </w:rPr>
      </w:pPr>
      <w:r w:rsidRPr="00287DA5">
        <w:rPr>
          <w:b/>
          <w:bCs/>
          <w:lang w:val="en-IN"/>
        </w:rPr>
        <w:t>C. Write an HTML code to create a Home page having three links: About Us, Our Services and Contact Us. Create separate web pages for the three links.</w:t>
      </w:r>
    </w:p>
    <w:p w14:paraId="72BF2AA0" w14:textId="77777777" w:rsidR="00287DA5" w:rsidRDefault="00287DA5" w:rsidP="00287DA5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0716F3BC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&lt;!DOCTYPE html&gt;</w:t>
      </w:r>
    </w:p>
    <w:p w14:paraId="5B9FF38C" w14:textId="29C25BAA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&lt;html lang="</w:t>
      </w:r>
      <w:proofErr w:type="spellStart"/>
      <w:r w:rsidRPr="007E5918">
        <w:rPr>
          <w:lang w:val="en-IN"/>
        </w:rPr>
        <w:t>en</w:t>
      </w:r>
      <w:proofErr w:type="spellEnd"/>
      <w:r w:rsidRPr="007E5918">
        <w:rPr>
          <w:lang w:val="en-IN"/>
        </w:rPr>
        <w:t>"&gt;</w:t>
      </w:r>
    </w:p>
    <w:p w14:paraId="224F1C00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&lt;head&gt;</w:t>
      </w:r>
    </w:p>
    <w:p w14:paraId="4FF1F32E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&lt;meta charset="UTF-8"&gt;</w:t>
      </w:r>
    </w:p>
    <w:p w14:paraId="100B1AFC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&lt;meta name="viewport" content="width=device-width, initial-scale=1.0"&gt;</w:t>
      </w:r>
    </w:p>
    <w:p w14:paraId="1516DEE9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&lt;title&gt;Document&lt;/title&gt;</w:t>
      </w:r>
    </w:p>
    <w:p w14:paraId="29724E50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&lt;style&gt;</w:t>
      </w:r>
    </w:p>
    <w:p w14:paraId="21331959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* {</w:t>
      </w:r>
    </w:p>
    <w:p w14:paraId="40602D58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text-align: </w:t>
      </w:r>
      <w:proofErr w:type="spellStart"/>
      <w:r w:rsidRPr="007E5918">
        <w:rPr>
          <w:lang w:val="en-IN"/>
        </w:rPr>
        <w:t>center</w:t>
      </w:r>
      <w:proofErr w:type="spellEnd"/>
      <w:r w:rsidRPr="007E5918">
        <w:rPr>
          <w:lang w:val="en-IN"/>
        </w:rPr>
        <w:t>;</w:t>
      </w:r>
    </w:p>
    <w:p w14:paraId="44B863C8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align-items: </w:t>
      </w:r>
      <w:proofErr w:type="spellStart"/>
      <w:r w:rsidRPr="007E5918">
        <w:rPr>
          <w:lang w:val="en-IN"/>
        </w:rPr>
        <w:t>center</w:t>
      </w:r>
      <w:proofErr w:type="spellEnd"/>
      <w:r w:rsidRPr="007E5918">
        <w:rPr>
          <w:lang w:val="en-IN"/>
        </w:rPr>
        <w:t>;</w:t>
      </w:r>
    </w:p>
    <w:p w14:paraId="70D8CF30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font-weight: bolder;</w:t>
      </w:r>
    </w:p>
    <w:p w14:paraId="489154FB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justify-items: </w:t>
      </w:r>
      <w:proofErr w:type="spellStart"/>
      <w:r w:rsidRPr="007E5918">
        <w:rPr>
          <w:lang w:val="en-IN"/>
        </w:rPr>
        <w:t>center</w:t>
      </w:r>
      <w:proofErr w:type="spellEnd"/>
      <w:r w:rsidRPr="007E5918">
        <w:rPr>
          <w:lang w:val="en-IN"/>
        </w:rPr>
        <w:t>;</w:t>
      </w:r>
    </w:p>
    <w:p w14:paraId="0A75F46F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font-size: larger;</w:t>
      </w:r>
    </w:p>
    <w:p w14:paraId="260FAC35" w14:textId="049D834A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}</w:t>
      </w:r>
    </w:p>
    <w:p w14:paraId="424E40E0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&lt;/style&gt;</w:t>
      </w:r>
    </w:p>
    <w:p w14:paraId="71DAC1CA" w14:textId="5668C62F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&lt;/head&gt;</w:t>
      </w:r>
    </w:p>
    <w:p w14:paraId="70495E3D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lastRenderedPageBreak/>
        <w:t>&lt;body&gt;</w:t>
      </w:r>
    </w:p>
    <w:p w14:paraId="49B12DBD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&lt;nav&gt;</w:t>
      </w:r>
    </w:p>
    <w:p w14:paraId="2D3494F0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&lt;</w:t>
      </w:r>
      <w:proofErr w:type="spellStart"/>
      <w:r w:rsidRPr="007E5918">
        <w:rPr>
          <w:lang w:val="en-IN"/>
        </w:rPr>
        <w:t>ul</w:t>
      </w:r>
      <w:proofErr w:type="spellEnd"/>
      <w:r w:rsidRPr="007E5918">
        <w:rPr>
          <w:lang w:val="en-IN"/>
        </w:rPr>
        <w:t xml:space="preserve"> style="list-style-type: none;"&gt;</w:t>
      </w:r>
    </w:p>
    <w:p w14:paraId="55427688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&lt;li&gt;&lt;a </w:t>
      </w:r>
      <w:proofErr w:type="spellStart"/>
      <w:r w:rsidRPr="007E5918">
        <w:rPr>
          <w:lang w:val="en-IN"/>
        </w:rPr>
        <w:t>href</w:t>
      </w:r>
      <w:proofErr w:type="spellEnd"/>
      <w:r w:rsidRPr="007E5918">
        <w:rPr>
          <w:lang w:val="en-IN"/>
        </w:rPr>
        <w:t>="pg1.html" target="_blank"&gt;Home&lt;/a&gt;&lt;/li&gt;</w:t>
      </w:r>
    </w:p>
    <w:p w14:paraId="71CA13D9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&lt;li&gt;&lt;a </w:t>
      </w:r>
      <w:proofErr w:type="spellStart"/>
      <w:r w:rsidRPr="007E5918">
        <w:rPr>
          <w:lang w:val="en-IN"/>
        </w:rPr>
        <w:t>href</w:t>
      </w:r>
      <w:proofErr w:type="spellEnd"/>
      <w:r w:rsidRPr="007E5918">
        <w:rPr>
          <w:lang w:val="en-IN"/>
        </w:rPr>
        <w:t>="pg2.html" target="_blank""&gt;About Us&lt;/a&gt;&lt;/li&gt;</w:t>
      </w:r>
    </w:p>
    <w:p w14:paraId="706860DE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    &lt;li&gt;&lt;a </w:t>
      </w:r>
      <w:proofErr w:type="spellStart"/>
      <w:r w:rsidRPr="007E5918">
        <w:rPr>
          <w:lang w:val="en-IN"/>
        </w:rPr>
        <w:t>href</w:t>
      </w:r>
      <w:proofErr w:type="spellEnd"/>
      <w:r w:rsidRPr="007E5918">
        <w:rPr>
          <w:lang w:val="en-IN"/>
        </w:rPr>
        <w:t>="pg3.html" target="_blank"&gt;Our Services&lt;/a&gt;&lt;/li&gt;</w:t>
      </w:r>
    </w:p>
    <w:p w14:paraId="6F591A5C" w14:textId="77777777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    &lt;/</w:t>
      </w:r>
      <w:proofErr w:type="spellStart"/>
      <w:r w:rsidRPr="007E5918">
        <w:rPr>
          <w:lang w:val="en-IN"/>
        </w:rPr>
        <w:t>ul</w:t>
      </w:r>
      <w:proofErr w:type="spellEnd"/>
      <w:r w:rsidRPr="007E5918">
        <w:rPr>
          <w:lang w:val="en-IN"/>
        </w:rPr>
        <w:t>&gt;</w:t>
      </w:r>
    </w:p>
    <w:p w14:paraId="052E654B" w14:textId="1188D44A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 xml:space="preserve">    &lt;/nav&gt;</w:t>
      </w:r>
    </w:p>
    <w:p w14:paraId="2FCC0D1C" w14:textId="204361ED" w:rsidR="007E5918" w:rsidRPr="007E5918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&lt;/body&gt;</w:t>
      </w:r>
    </w:p>
    <w:p w14:paraId="2AD3222E" w14:textId="421FBB7F" w:rsidR="00287DA5" w:rsidRPr="00287DA5" w:rsidRDefault="007E5918" w:rsidP="007E5918">
      <w:pPr>
        <w:pStyle w:val="AKBStyle"/>
        <w:rPr>
          <w:lang w:val="en-IN"/>
        </w:rPr>
      </w:pPr>
      <w:r w:rsidRPr="007E5918">
        <w:rPr>
          <w:lang w:val="en-IN"/>
        </w:rPr>
        <w:t>&lt;/html&gt;</w:t>
      </w:r>
    </w:p>
    <w:p w14:paraId="00D3017A" w14:textId="77777777" w:rsidR="00287DA5" w:rsidRDefault="00287DA5" w:rsidP="00287DA5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7D2E2D5A" w14:textId="5A0F54CE" w:rsidR="00287DA5" w:rsidRDefault="00B36EF1" w:rsidP="00DB13F3">
      <w:pPr>
        <w:pStyle w:val="AKBStyle"/>
        <w:jc w:val="center"/>
        <w:rPr>
          <w:lang w:val="en-IN"/>
        </w:rPr>
      </w:pPr>
      <w:r w:rsidRPr="00B36EF1">
        <w:rPr>
          <w:noProof/>
          <w:lang w:val="en-IN"/>
        </w:rPr>
        <w:drawing>
          <wp:inline distT="0" distB="0" distL="0" distR="0" wp14:anchorId="193557F4" wp14:editId="68314F1B">
            <wp:extent cx="5731510" cy="3080385"/>
            <wp:effectExtent l="0" t="0" r="2540" b="5715"/>
            <wp:docPr id="133109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44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6A9C" w14:textId="5AFB26D4" w:rsidR="00B36EF1" w:rsidRDefault="00DB13F3" w:rsidP="000A68FB">
      <w:pPr>
        <w:pStyle w:val="AKBStyle"/>
        <w:jc w:val="center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00D69B4" wp14:editId="112AAB53">
            <wp:extent cx="5731510" cy="3223895"/>
            <wp:effectExtent l="0" t="0" r="2540" b="0"/>
            <wp:docPr id="185252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261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7F6A" w14:textId="289B6ACC" w:rsidR="00DB13F3" w:rsidRDefault="00DB13F3" w:rsidP="000A68FB">
      <w:pPr>
        <w:pStyle w:val="AKBStyle"/>
        <w:jc w:val="center"/>
        <w:rPr>
          <w:lang w:val="en-IN"/>
        </w:rPr>
      </w:pPr>
      <w:r>
        <w:rPr>
          <w:noProof/>
        </w:rPr>
        <w:drawing>
          <wp:inline distT="0" distB="0" distL="0" distR="0" wp14:anchorId="6D5CCFC0" wp14:editId="7E02B15C">
            <wp:extent cx="5731510" cy="3223895"/>
            <wp:effectExtent l="0" t="0" r="2540" b="0"/>
            <wp:docPr id="196651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180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2714" w14:textId="01C48B40" w:rsidR="00DB13F3" w:rsidRDefault="00DB13F3" w:rsidP="000A68FB">
      <w:pPr>
        <w:pStyle w:val="AKBStyle"/>
        <w:jc w:val="center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C1ECD3F" wp14:editId="4509363D">
            <wp:extent cx="5731510" cy="3223895"/>
            <wp:effectExtent l="0" t="0" r="2540" b="0"/>
            <wp:docPr id="207823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371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3F34" w14:textId="77777777" w:rsidR="00056CAB" w:rsidRDefault="00056CAB" w:rsidP="00287DA5">
      <w:pPr>
        <w:pStyle w:val="AKBStyle"/>
        <w:rPr>
          <w:lang w:val="en-IN"/>
        </w:rPr>
      </w:pPr>
    </w:p>
    <w:p w14:paraId="1C9402C0" w14:textId="77777777" w:rsidR="00056CAB" w:rsidRPr="00056CAB" w:rsidRDefault="00056CAB" w:rsidP="00056CAB">
      <w:pPr>
        <w:pStyle w:val="AKBStyle"/>
        <w:rPr>
          <w:b/>
          <w:bCs/>
          <w:lang w:val="en-IN"/>
        </w:rPr>
      </w:pPr>
      <w:r w:rsidRPr="00056CAB">
        <w:rPr>
          <w:b/>
          <w:bCs/>
          <w:lang w:val="en-IN"/>
        </w:rPr>
        <w:t xml:space="preserve">6. HTML FORM EXERCISES </w:t>
      </w:r>
    </w:p>
    <w:p w14:paraId="753A4727" w14:textId="77777777" w:rsidR="00056CAB" w:rsidRDefault="00056CAB" w:rsidP="00056CAB">
      <w:pPr>
        <w:pStyle w:val="AKBStyle"/>
        <w:rPr>
          <w:b/>
          <w:bCs/>
          <w:lang w:val="en-IN"/>
        </w:rPr>
      </w:pPr>
      <w:r w:rsidRPr="00056CAB">
        <w:rPr>
          <w:b/>
          <w:bCs/>
          <w:lang w:val="en-IN"/>
        </w:rPr>
        <w:t>A. Design the following form using HTML</w:t>
      </w:r>
    </w:p>
    <w:p w14:paraId="20D5B1DE" w14:textId="53228727" w:rsidR="00056CAB" w:rsidRDefault="00056CAB" w:rsidP="00056CA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201B0C47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>&lt;!DOCTYPE html&gt;</w:t>
      </w:r>
    </w:p>
    <w:p w14:paraId="48B2D1FD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>&lt;html lang="</w:t>
      </w:r>
      <w:proofErr w:type="spellStart"/>
      <w:r w:rsidRPr="000E4972">
        <w:rPr>
          <w:lang w:val="en-IN"/>
        </w:rPr>
        <w:t>en</w:t>
      </w:r>
      <w:proofErr w:type="spellEnd"/>
      <w:r w:rsidRPr="000E4972">
        <w:rPr>
          <w:lang w:val="en-IN"/>
        </w:rPr>
        <w:t>"&gt;</w:t>
      </w:r>
    </w:p>
    <w:p w14:paraId="0F2EBAB8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>&lt;head&gt;</w:t>
      </w:r>
    </w:p>
    <w:p w14:paraId="0EBDD63A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&lt;meta charset="UTF-8"&gt;</w:t>
      </w:r>
    </w:p>
    <w:p w14:paraId="23D01716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&lt;meta name="viewport" content="width=device-width, initial-scale=1.0"&gt;</w:t>
      </w:r>
    </w:p>
    <w:p w14:paraId="01125A52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&lt;title&gt;Jump Links&lt;/title&gt;</w:t>
      </w:r>
    </w:p>
    <w:p w14:paraId="381FBF86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&lt;style&gt;</w:t>
      </w:r>
    </w:p>
    <w:p w14:paraId="35035950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</w:t>
      </w:r>
      <w:proofErr w:type="spellStart"/>
      <w:r w:rsidRPr="000E4972">
        <w:rPr>
          <w:lang w:val="en-IN"/>
        </w:rPr>
        <w:t>table,tr,td,th</w:t>
      </w:r>
      <w:proofErr w:type="spellEnd"/>
      <w:r w:rsidRPr="000E4972">
        <w:rPr>
          <w:lang w:val="en-IN"/>
        </w:rPr>
        <w:t>{</w:t>
      </w:r>
    </w:p>
    <w:p w14:paraId="5C862B00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border: 1px black solid;</w:t>
      </w:r>
    </w:p>
    <w:p w14:paraId="222C9025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}</w:t>
      </w:r>
    </w:p>
    <w:p w14:paraId="22A2998F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&lt;/style&gt;</w:t>
      </w:r>
    </w:p>
    <w:p w14:paraId="52E9CCAE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lastRenderedPageBreak/>
        <w:t>&lt;/head&gt;</w:t>
      </w:r>
    </w:p>
    <w:p w14:paraId="6E5DFEDB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>&lt;body&gt;</w:t>
      </w:r>
    </w:p>
    <w:p w14:paraId="56A30019" w14:textId="4B1FE2C0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&lt;table&gt;</w:t>
      </w:r>
    </w:p>
    <w:p w14:paraId="4647B505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&lt;tr&gt;</w:t>
      </w:r>
    </w:p>
    <w:p w14:paraId="47F856E9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</w:t>
      </w:r>
      <w:proofErr w:type="spellStart"/>
      <w:r w:rsidRPr="000E4972">
        <w:rPr>
          <w:lang w:val="en-IN"/>
        </w:rPr>
        <w:t>th</w:t>
      </w:r>
      <w:proofErr w:type="spellEnd"/>
      <w:r w:rsidRPr="000E4972">
        <w:rPr>
          <w:lang w:val="en-IN"/>
        </w:rPr>
        <w:t xml:space="preserve"> </w:t>
      </w:r>
      <w:proofErr w:type="spellStart"/>
      <w:r w:rsidRPr="000E4972">
        <w:rPr>
          <w:lang w:val="en-IN"/>
        </w:rPr>
        <w:t>colspan</w:t>
      </w:r>
      <w:proofErr w:type="spellEnd"/>
      <w:r w:rsidRPr="000E4972">
        <w:rPr>
          <w:lang w:val="en-IN"/>
        </w:rPr>
        <w:t>="2"&gt;Pizza Shop 2.0&lt;/</w:t>
      </w:r>
      <w:proofErr w:type="spellStart"/>
      <w:r w:rsidRPr="000E4972">
        <w:rPr>
          <w:lang w:val="en-IN"/>
        </w:rPr>
        <w:t>th</w:t>
      </w:r>
      <w:proofErr w:type="spellEnd"/>
      <w:r w:rsidRPr="000E4972">
        <w:rPr>
          <w:lang w:val="en-IN"/>
        </w:rPr>
        <w:t>&gt;</w:t>
      </w:r>
    </w:p>
    <w:p w14:paraId="14591440" w14:textId="214AAFED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&lt;/tr&gt;</w:t>
      </w:r>
    </w:p>
    <w:p w14:paraId="386A96BE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&lt;tr&gt;</w:t>
      </w:r>
    </w:p>
    <w:p w14:paraId="6C25D967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&lt;td&gt;Name&lt;/td&gt;</w:t>
      </w:r>
    </w:p>
    <w:p w14:paraId="03123138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&lt;td&gt;</w:t>
      </w:r>
    </w:p>
    <w:p w14:paraId="6BF6DAED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&lt;input type="text" name="name" id="name"&gt;</w:t>
      </w:r>
    </w:p>
    <w:p w14:paraId="7839AF08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&lt;/td&gt;</w:t>
      </w:r>
    </w:p>
    <w:p w14:paraId="15F5C12F" w14:textId="3FA16965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&lt;/tr&gt;</w:t>
      </w:r>
    </w:p>
    <w:p w14:paraId="1000D5A2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&lt;tr&gt;</w:t>
      </w:r>
    </w:p>
    <w:p w14:paraId="0B106C1D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&lt;td&gt;Pizza Topping&lt;/td&gt;</w:t>
      </w:r>
    </w:p>
    <w:p w14:paraId="10105A39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&lt;td&gt;</w:t>
      </w:r>
    </w:p>
    <w:p w14:paraId="5E61ED55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&lt;input type="radio" name="</w:t>
      </w:r>
      <w:proofErr w:type="spellStart"/>
      <w:r w:rsidRPr="000E4972">
        <w:rPr>
          <w:lang w:val="en-IN"/>
        </w:rPr>
        <w:t>ptop</w:t>
      </w:r>
      <w:proofErr w:type="spellEnd"/>
      <w:r w:rsidRPr="000E4972">
        <w:rPr>
          <w:lang w:val="en-IN"/>
        </w:rPr>
        <w:t>" id=""&gt; Supreme &lt;</w:t>
      </w:r>
      <w:proofErr w:type="spellStart"/>
      <w:r w:rsidRPr="000E4972">
        <w:rPr>
          <w:lang w:val="en-IN"/>
        </w:rPr>
        <w:t>br</w:t>
      </w:r>
      <w:proofErr w:type="spellEnd"/>
      <w:r w:rsidRPr="000E4972">
        <w:rPr>
          <w:lang w:val="en-IN"/>
        </w:rPr>
        <w:t>&gt;</w:t>
      </w:r>
    </w:p>
    <w:p w14:paraId="6DDAD1A8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&lt;input type="radio" name="</w:t>
      </w:r>
      <w:proofErr w:type="spellStart"/>
      <w:r w:rsidRPr="000E4972">
        <w:rPr>
          <w:lang w:val="en-IN"/>
        </w:rPr>
        <w:t>ptop</w:t>
      </w:r>
      <w:proofErr w:type="spellEnd"/>
      <w:r w:rsidRPr="000E4972">
        <w:rPr>
          <w:lang w:val="en-IN"/>
        </w:rPr>
        <w:t>" id=""&gt; Vegetarian &lt;</w:t>
      </w:r>
      <w:proofErr w:type="spellStart"/>
      <w:r w:rsidRPr="000E4972">
        <w:rPr>
          <w:lang w:val="en-IN"/>
        </w:rPr>
        <w:t>br</w:t>
      </w:r>
      <w:proofErr w:type="spellEnd"/>
      <w:r w:rsidRPr="000E4972">
        <w:rPr>
          <w:lang w:val="en-IN"/>
        </w:rPr>
        <w:t>&gt;</w:t>
      </w:r>
    </w:p>
    <w:p w14:paraId="7EAA1CED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&lt;input type="radio" name="</w:t>
      </w:r>
      <w:proofErr w:type="spellStart"/>
      <w:r w:rsidRPr="000E4972">
        <w:rPr>
          <w:lang w:val="en-IN"/>
        </w:rPr>
        <w:t>ptop</w:t>
      </w:r>
      <w:proofErr w:type="spellEnd"/>
      <w:r w:rsidRPr="000E4972">
        <w:rPr>
          <w:lang w:val="en-IN"/>
        </w:rPr>
        <w:t>" id=""&gt; Hawaiian</w:t>
      </w:r>
    </w:p>
    <w:p w14:paraId="5F24BCE3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&lt;/td&gt;</w:t>
      </w:r>
    </w:p>
    <w:p w14:paraId="08772FD6" w14:textId="2E550D73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&lt;/tr&gt;</w:t>
      </w:r>
    </w:p>
    <w:p w14:paraId="5F72E10F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&lt;tr&gt;</w:t>
      </w:r>
    </w:p>
    <w:p w14:paraId="5530DEC1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&lt;td&gt;Pizza Sauce&lt;/td&gt;</w:t>
      </w:r>
    </w:p>
    <w:p w14:paraId="4EDE77F1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&lt;td&gt;</w:t>
      </w:r>
    </w:p>
    <w:p w14:paraId="47AC2C9F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&lt;select name="</w:t>
      </w:r>
      <w:proofErr w:type="spellStart"/>
      <w:r w:rsidRPr="000E4972">
        <w:rPr>
          <w:lang w:val="en-IN"/>
        </w:rPr>
        <w:t>psauce</w:t>
      </w:r>
      <w:proofErr w:type="spellEnd"/>
      <w:r w:rsidRPr="000E4972">
        <w:rPr>
          <w:lang w:val="en-IN"/>
        </w:rPr>
        <w:t>" id=""&gt;</w:t>
      </w:r>
    </w:p>
    <w:p w14:paraId="3338A1F6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    &lt;option value="Tomato"&gt;Tomato&lt;/option&gt;</w:t>
      </w:r>
    </w:p>
    <w:p w14:paraId="1EAA17D0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lastRenderedPageBreak/>
        <w:t xml:space="preserve">                    &lt;option value="Chicken"&gt;Chicken&lt;/option&gt;</w:t>
      </w:r>
    </w:p>
    <w:p w14:paraId="7E6037F0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    &lt;option value="</w:t>
      </w:r>
      <w:proofErr w:type="spellStart"/>
      <w:r w:rsidRPr="000E4972">
        <w:rPr>
          <w:lang w:val="en-IN"/>
        </w:rPr>
        <w:t>Dcheese</w:t>
      </w:r>
      <w:proofErr w:type="spellEnd"/>
      <w:r w:rsidRPr="000E4972">
        <w:rPr>
          <w:lang w:val="en-IN"/>
        </w:rPr>
        <w:t>"&gt;Double Cheese&lt;/option&gt;</w:t>
      </w:r>
    </w:p>
    <w:p w14:paraId="4C4EE6ED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&lt;/select&gt;</w:t>
      </w:r>
    </w:p>
    <w:p w14:paraId="09FDEBF1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&lt;/td&gt;</w:t>
      </w:r>
    </w:p>
    <w:p w14:paraId="5D72FC4F" w14:textId="0FF1D2BE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&lt;/tr&gt;</w:t>
      </w:r>
    </w:p>
    <w:p w14:paraId="1F46575D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&lt;tr&gt;</w:t>
      </w:r>
    </w:p>
    <w:p w14:paraId="68925D81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&lt;td&gt;Optional Extras&lt;/td&gt;</w:t>
      </w:r>
    </w:p>
    <w:p w14:paraId="521A0C15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&lt;td&gt;</w:t>
      </w:r>
    </w:p>
    <w:p w14:paraId="4C4E62E3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&lt;input type="checkbox" name="</w:t>
      </w:r>
      <w:proofErr w:type="spellStart"/>
      <w:r w:rsidRPr="000E4972">
        <w:rPr>
          <w:lang w:val="en-IN"/>
        </w:rPr>
        <w:t>ec</w:t>
      </w:r>
      <w:proofErr w:type="spellEnd"/>
      <w:r w:rsidRPr="000E4972">
        <w:rPr>
          <w:lang w:val="en-IN"/>
        </w:rPr>
        <w:t>" id=""&gt;Extra Cheese</w:t>
      </w:r>
    </w:p>
    <w:p w14:paraId="76346F76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&lt;input type="checkbox" name="</w:t>
      </w:r>
      <w:proofErr w:type="spellStart"/>
      <w:r w:rsidRPr="000E4972">
        <w:rPr>
          <w:lang w:val="en-IN"/>
        </w:rPr>
        <w:t>gfc</w:t>
      </w:r>
      <w:proofErr w:type="spellEnd"/>
      <w:r w:rsidRPr="000E4972">
        <w:rPr>
          <w:lang w:val="en-IN"/>
        </w:rPr>
        <w:t>" id=""&gt;Gluten Free Cheese</w:t>
      </w:r>
    </w:p>
    <w:p w14:paraId="54A4E944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&lt;/td&gt;</w:t>
      </w:r>
    </w:p>
    <w:p w14:paraId="6E4D8D32" w14:textId="4B2E6DF5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&lt;/tr&gt;</w:t>
      </w:r>
    </w:p>
    <w:p w14:paraId="302EA2D6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&lt;tr&gt;</w:t>
      </w:r>
    </w:p>
    <w:p w14:paraId="0829C656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 </w:t>
      </w:r>
      <w:proofErr w:type="spellStart"/>
      <w:r w:rsidRPr="000E4972">
        <w:rPr>
          <w:lang w:val="en-IN"/>
        </w:rPr>
        <w:t>colspan</w:t>
      </w:r>
      <w:proofErr w:type="spellEnd"/>
      <w:r w:rsidRPr="000E4972">
        <w:rPr>
          <w:lang w:val="en-IN"/>
        </w:rPr>
        <w:t>="2"&gt;</w:t>
      </w:r>
    </w:p>
    <w:p w14:paraId="45AA7582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&lt;label for="</w:t>
      </w:r>
      <w:proofErr w:type="spellStart"/>
      <w:r w:rsidRPr="000E4972">
        <w:rPr>
          <w:lang w:val="en-IN"/>
        </w:rPr>
        <w:t>textarea</w:t>
      </w:r>
      <w:proofErr w:type="spellEnd"/>
      <w:r w:rsidRPr="000E4972">
        <w:rPr>
          <w:lang w:val="en-IN"/>
        </w:rPr>
        <w:t>"&gt;Delivery Instructions:&lt;/label&gt; &lt;</w:t>
      </w:r>
      <w:proofErr w:type="spellStart"/>
      <w:r w:rsidRPr="000E4972">
        <w:rPr>
          <w:lang w:val="en-IN"/>
        </w:rPr>
        <w:t>br</w:t>
      </w:r>
      <w:proofErr w:type="spellEnd"/>
      <w:r w:rsidRPr="000E4972">
        <w:rPr>
          <w:lang w:val="en-IN"/>
        </w:rPr>
        <w:t>&gt;</w:t>
      </w:r>
    </w:p>
    <w:p w14:paraId="376AD2C5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</w:t>
      </w:r>
      <w:proofErr w:type="spellStart"/>
      <w:r w:rsidRPr="000E4972">
        <w:rPr>
          <w:lang w:val="en-IN"/>
        </w:rPr>
        <w:t>textarea</w:t>
      </w:r>
      <w:proofErr w:type="spellEnd"/>
      <w:r w:rsidRPr="000E4972">
        <w:rPr>
          <w:lang w:val="en-IN"/>
        </w:rPr>
        <w:t xml:space="preserve"> name="di" id="" rows="4" cols="49"&gt;&lt;/</w:t>
      </w:r>
      <w:proofErr w:type="spellStart"/>
      <w:r w:rsidRPr="000E4972">
        <w:rPr>
          <w:lang w:val="en-IN"/>
        </w:rPr>
        <w:t>textarea</w:t>
      </w:r>
      <w:proofErr w:type="spellEnd"/>
      <w:r w:rsidRPr="000E4972">
        <w:rPr>
          <w:lang w:val="en-IN"/>
        </w:rPr>
        <w:t>&gt;</w:t>
      </w:r>
    </w:p>
    <w:p w14:paraId="1824A18A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&lt;/td&gt;</w:t>
      </w:r>
    </w:p>
    <w:p w14:paraId="0D65E904" w14:textId="4F3D2CEA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&lt;/tr&gt;</w:t>
      </w:r>
    </w:p>
    <w:p w14:paraId="19A8E558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&lt;tr&gt;</w:t>
      </w:r>
    </w:p>
    <w:p w14:paraId="7F731EDB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&lt;td </w:t>
      </w:r>
      <w:proofErr w:type="spellStart"/>
      <w:r w:rsidRPr="000E4972">
        <w:rPr>
          <w:lang w:val="en-IN"/>
        </w:rPr>
        <w:t>colspan</w:t>
      </w:r>
      <w:proofErr w:type="spellEnd"/>
      <w:r w:rsidRPr="000E4972">
        <w:rPr>
          <w:lang w:val="en-IN"/>
        </w:rPr>
        <w:t>="2"&gt;</w:t>
      </w:r>
    </w:p>
    <w:p w14:paraId="7E73B91B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    &lt;input type="submit" value="Send mu Order"&gt;</w:t>
      </w:r>
    </w:p>
    <w:p w14:paraId="38914342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    &lt;/td&gt;</w:t>
      </w:r>
    </w:p>
    <w:p w14:paraId="796017D1" w14:textId="35B0E328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    &lt;/tr&gt;</w:t>
      </w:r>
    </w:p>
    <w:p w14:paraId="7418247E" w14:textId="627821AD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 xml:space="preserve">    &lt;/table&gt;</w:t>
      </w:r>
    </w:p>
    <w:p w14:paraId="5D3CE74A" w14:textId="77777777" w:rsidR="000E4972" w:rsidRPr="000E4972" w:rsidRDefault="000E4972" w:rsidP="000E4972">
      <w:pPr>
        <w:pStyle w:val="AKBStyle"/>
        <w:rPr>
          <w:lang w:val="en-IN"/>
        </w:rPr>
      </w:pPr>
      <w:r w:rsidRPr="000E4972">
        <w:rPr>
          <w:lang w:val="en-IN"/>
        </w:rPr>
        <w:t>&lt;/body&gt;</w:t>
      </w:r>
    </w:p>
    <w:p w14:paraId="5AAB7375" w14:textId="5E07524A" w:rsidR="00056CAB" w:rsidRDefault="000E4972" w:rsidP="00056CAB">
      <w:pPr>
        <w:pStyle w:val="AKBStyle"/>
        <w:rPr>
          <w:lang w:val="en-IN"/>
        </w:rPr>
      </w:pPr>
      <w:r w:rsidRPr="000E4972">
        <w:rPr>
          <w:lang w:val="en-IN"/>
        </w:rPr>
        <w:lastRenderedPageBreak/>
        <w:t>&lt;/html&gt;</w:t>
      </w:r>
    </w:p>
    <w:p w14:paraId="7C1C89C2" w14:textId="6DDDD428" w:rsidR="000A68FB" w:rsidRDefault="00056CAB" w:rsidP="00056CA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6BB1B510" w14:textId="157672BD" w:rsidR="00DB13F3" w:rsidRPr="00DB13F3" w:rsidRDefault="000E4972" w:rsidP="000A68FB">
      <w:pPr>
        <w:pStyle w:val="AKBStyle"/>
        <w:jc w:val="center"/>
        <w:rPr>
          <w:b/>
          <w:bCs/>
          <w:lang w:val="en-IN"/>
        </w:rPr>
      </w:pPr>
      <w:r w:rsidRPr="000E4972">
        <w:rPr>
          <w:b/>
          <w:bCs/>
          <w:noProof/>
          <w:lang w:val="en-IN"/>
        </w:rPr>
        <w:drawing>
          <wp:inline distT="0" distB="0" distL="0" distR="0" wp14:anchorId="116AB0A8" wp14:editId="1D6C886B">
            <wp:extent cx="4305612" cy="3846507"/>
            <wp:effectExtent l="19050" t="19050" r="19050" b="20955"/>
            <wp:docPr id="93842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22534" name=""/>
                    <pic:cNvPicPr/>
                  </pic:nvPicPr>
                  <pic:blipFill rotWithShape="1">
                    <a:blip r:embed="rId36"/>
                    <a:srcRect l="1188"/>
                    <a:stretch/>
                  </pic:blipFill>
                  <pic:spPr bwMode="auto">
                    <a:xfrm>
                      <a:off x="0" y="0"/>
                      <a:ext cx="4310980" cy="385130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2977D" w14:textId="57C8A757" w:rsidR="00056CAB" w:rsidRDefault="00056CAB" w:rsidP="00056CAB">
      <w:pPr>
        <w:pStyle w:val="AKBStyle"/>
        <w:rPr>
          <w:b/>
          <w:bCs/>
          <w:lang w:val="en-IN"/>
        </w:rPr>
      </w:pPr>
      <w:r w:rsidRPr="00056CAB">
        <w:rPr>
          <w:b/>
          <w:bCs/>
          <w:lang w:val="en-IN"/>
        </w:rPr>
        <w:t>B. Design a student registration form which takes student name, register number, DOB, program, email id, temporary address, permanent address, phone number.</w:t>
      </w:r>
    </w:p>
    <w:p w14:paraId="6A95F12B" w14:textId="47BD7C94" w:rsidR="00056CAB" w:rsidRDefault="00056CAB" w:rsidP="00056CA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440BCDAB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>&lt;!DOCTYPE html&gt;</w:t>
      </w:r>
    </w:p>
    <w:p w14:paraId="13DE0120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>&lt;html lang="</w:t>
      </w:r>
      <w:proofErr w:type="spellStart"/>
      <w:r w:rsidRPr="00B0708B">
        <w:rPr>
          <w:lang w:val="en-IN"/>
        </w:rPr>
        <w:t>en</w:t>
      </w:r>
      <w:proofErr w:type="spellEnd"/>
      <w:r w:rsidRPr="00B0708B">
        <w:rPr>
          <w:lang w:val="en-IN"/>
        </w:rPr>
        <w:t>"&gt;</w:t>
      </w:r>
    </w:p>
    <w:p w14:paraId="46DDE099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>&lt;head&gt;</w:t>
      </w:r>
    </w:p>
    <w:p w14:paraId="48FE1B5B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&lt;meta charset="UTF-8"&gt;</w:t>
      </w:r>
    </w:p>
    <w:p w14:paraId="576C60BA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&lt;meta name="viewport" content="width=device-width, initial-scale=1.0"&gt;</w:t>
      </w:r>
    </w:p>
    <w:p w14:paraId="73C7A445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&lt;title&gt;Student Registration Form&lt;/title&gt;</w:t>
      </w:r>
    </w:p>
    <w:p w14:paraId="4CF5F010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&lt;style&gt;</w:t>
      </w:r>
    </w:p>
    <w:p w14:paraId="12077F8A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body {</w:t>
      </w:r>
    </w:p>
    <w:p w14:paraId="44B48FEC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font-family: Arial, sans-serif;</w:t>
      </w:r>
    </w:p>
    <w:p w14:paraId="5E0232D0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lastRenderedPageBreak/>
        <w:t xml:space="preserve">            margin: 0;</w:t>
      </w:r>
    </w:p>
    <w:p w14:paraId="15644CDA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padding: 0;</w:t>
      </w:r>
    </w:p>
    <w:p w14:paraId="43E50144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background-</w:t>
      </w:r>
      <w:proofErr w:type="spellStart"/>
      <w:r w:rsidRPr="00B0708B">
        <w:rPr>
          <w:lang w:val="en-IN"/>
        </w:rPr>
        <w:t>color</w:t>
      </w:r>
      <w:proofErr w:type="spellEnd"/>
      <w:r w:rsidRPr="00B0708B">
        <w:rPr>
          <w:lang w:val="en-IN"/>
        </w:rPr>
        <w:t>: #dbdbf7;</w:t>
      </w:r>
    </w:p>
    <w:p w14:paraId="436E5EC7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}</w:t>
      </w:r>
    </w:p>
    <w:p w14:paraId="7C36C04C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.container {</w:t>
      </w:r>
    </w:p>
    <w:p w14:paraId="5B7C12CD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max-width: 600px;</w:t>
      </w:r>
    </w:p>
    <w:p w14:paraId="41EA3197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margin: 50px auto;</w:t>
      </w:r>
    </w:p>
    <w:p w14:paraId="507D5601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background-</w:t>
      </w:r>
      <w:proofErr w:type="spellStart"/>
      <w:r w:rsidRPr="00B0708B">
        <w:rPr>
          <w:lang w:val="en-IN"/>
        </w:rPr>
        <w:t>color</w:t>
      </w:r>
      <w:proofErr w:type="spellEnd"/>
      <w:r w:rsidRPr="00B0708B">
        <w:rPr>
          <w:lang w:val="en-IN"/>
        </w:rPr>
        <w:t>: #ffffff;</w:t>
      </w:r>
    </w:p>
    <w:p w14:paraId="735950A2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padding: 20px;</w:t>
      </w:r>
    </w:p>
    <w:p w14:paraId="447742C0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border-radius: 8px;</w:t>
      </w:r>
    </w:p>
    <w:p w14:paraId="2E4888CE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box-shadow: 0 4px 8px </w:t>
      </w:r>
      <w:proofErr w:type="spellStart"/>
      <w:r w:rsidRPr="00B0708B">
        <w:rPr>
          <w:lang w:val="en-IN"/>
        </w:rPr>
        <w:t>rgba</w:t>
      </w:r>
      <w:proofErr w:type="spellEnd"/>
      <w:r w:rsidRPr="00B0708B">
        <w:rPr>
          <w:lang w:val="en-IN"/>
        </w:rPr>
        <w:t>(0, 0, 0, 0.1);</w:t>
      </w:r>
    </w:p>
    <w:p w14:paraId="2FB5247F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}</w:t>
      </w:r>
    </w:p>
    <w:p w14:paraId="5345F7EC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h2 {</w:t>
      </w:r>
    </w:p>
    <w:p w14:paraId="3E450621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text-align: </w:t>
      </w:r>
      <w:proofErr w:type="spellStart"/>
      <w:r w:rsidRPr="00B0708B">
        <w:rPr>
          <w:lang w:val="en-IN"/>
        </w:rPr>
        <w:t>center</w:t>
      </w:r>
      <w:proofErr w:type="spellEnd"/>
      <w:r w:rsidRPr="00B0708B">
        <w:rPr>
          <w:lang w:val="en-IN"/>
        </w:rPr>
        <w:t>;</w:t>
      </w:r>
    </w:p>
    <w:p w14:paraId="79090151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</w:t>
      </w:r>
      <w:proofErr w:type="spellStart"/>
      <w:r w:rsidRPr="00B0708B">
        <w:rPr>
          <w:lang w:val="en-IN"/>
        </w:rPr>
        <w:t>color</w:t>
      </w:r>
      <w:proofErr w:type="spellEnd"/>
      <w:r w:rsidRPr="00B0708B">
        <w:rPr>
          <w:lang w:val="en-IN"/>
        </w:rPr>
        <w:t>: #333;</w:t>
      </w:r>
    </w:p>
    <w:p w14:paraId="69847EC1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}</w:t>
      </w:r>
    </w:p>
    <w:p w14:paraId="1AFF958C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label {</w:t>
      </w:r>
    </w:p>
    <w:p w14:paraId="5A18D0C2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font-weight: bold;</w:t>
      </w:r>
    </w:p>
    <w:p w14:paraId="050D8576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margin-top: 10px;</w:t>
      </w:r>
    </w:p>
    <w:p w14:paraId="72C5B151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display: block;</w:t>
      </w:r>
    </w:p>
    <w:p w14:paraId="25306C22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}</w:t>
      </w:r>
    </w:p>
    <w:p w14:paraId="4DB129FE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input, select, </w:t>
      </w:r>
      <w:proofErr w:type="spellStart"/>
      <w:r w:rsidRPr="00B0708B">
        <w:rPr>
          <w:lang w:val="en-IN"/>
        </w:rPr>
        <w:t>textarea</w:t>
      </w:r>
      <w:proofErr w:type="spellEnd"/>
      <w:r w:rsidRPr="00B0708B">
        <w:rPr>
          <w:lang w:val="en-IN"/>
        </w:rPr>
        <w:t xml:space="preserve"> {</w:t>
      </w:r>
    </w:p>
    <w:p w14:paraId="20A4E6B8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width: 95%;</w:t>
      </w:r>
    </w:p>
    <w:p w14:paraId="7133D477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padding: 10px;</w:t>
      </w:r>
    </w:p>
    <w:p w14:paraId="6C6ADF33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margin-top: 5px;</w:t>
      </w:r>
    </w:p>
    <w:p w14:paraId="5B019F09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lastRenderedPageBreak/>
        <w:t xml:space="preserve">            margin-bottom: 15px;</w:t>
      </w:r>
    </w:p>
    <w:p w14:paraId="683F11AE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border: 1px solid #ccc;</w:t>
      </w:r>
    </w:p>
    <w:p w14:paraId="56963240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border-radius: 4px;</w:t>
      </w:r>
    </w:p>
    <w:p w14:paraId="5B12AC9F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}</w:t>
      </w:r>
    </w:p>
    <w:p w14:paraId="767534C3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input[type="submit"] {</w:t>
      </w:r>
    </w:p>
    <w:p w14:paraId="0976175A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background-</w:t>
      </w:r>
      <w:proofErr w:type="spellStart"/>
      <w:r w:rsidRPr="00B0708B">
        <w:rPr>
          <w:lang w:val="en-IN"/>
        </w:rPr>
        <w:t>color</w:t>
      </w:r>
      <w:proofErr w:type="spellEnd"/>
      <w:r w:rsidRPr="00B0708B">
        <w:rPr>
          <w:lang w:val="en-IN"/>
        </w:rPr>
        <w:t>: #4CAF50;</w:t>
      </w:r>
    </w:p>
    <w:p w14:paraId="126A8A93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</w:t>
      </w:r>
      <w:proofErr w:type="spellStart"/>
      <w:r w:rsidRPr="00B0708B">
        <w:rPr>
          <w:lang w:val="en-IN"/>
        </w:rPr>
        <w:t>color</w:t>
      </w:r>
      <w:proofErr w:type="spellEnd"/>
      <w:r w:rsidRPr="00B0708B">
        <w:rPr>
          <w:lang w:val="en-IN"/>
        </w:rPr>
        <w:t>: white;</w:t>
      </w:r>
    </w:p>
    <w:p w14:paraId="1C52E9B1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border: none;</w:t>
      </w:r>
    </w:p>
    <w:p w14:paraId="33DBFF4C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cursor: pointer;</w:t>
      </w:r>
    </w:p>
    <w:p w14:paraId="19DDD1D7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}</w:t>
      </w:r>
    </w:p>
    <w:p w14:paraId="6DC7E6AA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input[type="submit"]:hover {</w:t>
      </w:r>
    </w:p>
    <w:p w14:paraId="28E9057D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background-</w:t>
      </w:r>
      <w:proofErr w:type="spellStart"/>
      <w:r w:rsidRPr="00B0708B">
        <w:rPr>
          <w:lang w:val="en-IN"/>
        </w:rPr>
        <w:t>color</w:t>
      </w:r>
      <w:proofErr w:type="spellEnd"/>
      <w:r w:rsidRPr="00B0708B">
        <w:rPr>
          <w:lang w:val="en-IN"/>
        </w:rPr>
        <w:t>: #45a049;</w:t>
      </w:r>
    </w:p>
    <w:p w14:paraId="0E845E76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}</w:t>
      </w:r>
    </w:p>
    <w:p w14:paraId="07288460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&lt;/style&gt;</w:t>
      </w:r>
    </w:p>
    <w:p w14:paraId="386B107F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>&lt;/head&gt;</w:t>
      </w:r>
    </w:p>
    <w:p w14:paraId="76380A92" w14:textId="13849429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>&lt;body&gt;</w:t>
      </w:r>
    </w:p>
    <w:p w14:paraId="5EFA700F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&lt;div class="container"&gt;</w:t>
      </w:r>
    </w:p>
    <w:p w14:paraId="48A9D461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&lt;h2&gt;Student Registration Form&lt;/h2&gt;</w:t>
      </w:r>
    </w:p>
    <w:p w14:paraId="1DAA71CC" w14:textId="7BCA1B41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&lt;form action="</w:t>
      </w:r>
      <w:proofErr w:type="spellStart"/>
      <w:r w:rsidRPr="00B0708B">
        <w:rPr>
          <w:lang w:val="en-IN"/>
        </w:rPr>
        <w:t>submit_registration.php</w:t>
      </w:r>
      <w:proofErr w:type="spellEnd"/>
      <w:r w:rsidRPr="00B0708B">
        <w:rPr>
          <w:lang w:val="en-IN"/>
        </w:rPr>
        <w:t>" method="POST"&gt;</w:t>
      </w:r>
    </w:p>
    <w:p w14:paraId="2EDC580E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&lt;label for="name"&gt;Student Name&lt;/label&gt;</w:t>
      </w:r>
    </w:p>
    <w:p w14:paraId="47C854AA" w14:textId="792273C2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&lt;input type="text" id="name" name="name" required&gt;</w:t>
      </w:r>
    </w:p>
    <w:p w14:paraId="6B64E754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&lt;label for="</w:t>
      </w:r>
      <w:proofErr w:type="spellStart"/>
      <w:r w:rsidRPr="00B0708B">
        <w:rPr>
          <w:lang w:val="en-IN"/>
        </w:rPr>
        <w:t>reg_no</w:t>
      </w:r>
      <w:proofErr w:type="spellEnd"/>
      <w:r w:rsidRPr="00B0708B">
        <w:rPr>
          <w:lang w:val="en-IN"/>
        </w:rPr>
        <w:t>"&gt;Register Number&lt;/label&gt;</w:t>
      </w:r>
    </w:p>
    <w:p w14:paraId="6917A60A" w14:textId="7CCA54C1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&lt;input type="text" id="</w:t>
      </w:r>
      <w:proofErr w:type="spellStart"/>
      <w:r w:rsidRPr="00B0708B">
        <w:rPr>
          <w:lang w:val="en-IN"/>
        </w:rPr>
        <w:t>reg_no</w:t>
      </w:r>
      <w:proofErr w:type="spellEnd"/>
      <w:r w:rsidRPr="00B0708B">
        <w:rPr>
          <w:lang w:val="en-IN"/>
        </w:rPr>
        <w:t>" name="</w:t>
      </w:r>
      <w:proofErr w:type="spellStart"/>
      <w:r w:rsidRPr="00B0708B">
        <w:rPr>
          <w:lang w:val="en-IN"/>
        </w:rPr>
        <w:t>reg_no</w:t>
      </w:r>
      <w:proofErr w:type="spellEnd"/>
      <w:r w:rsidRPr="00B0708B">
        <w:rPr>
          <w:lang w:val="en-IN"/>
        </w:rPr>
        <w:t>" required&gt;</w:t>
      </w:r>
    </w:p>
    <w:p w14:paraId="4B49C42B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&lt;label for="dob"&gt;Date of Birth&lt;/label&gt;</w:t>
      </w:r>
    </w:p>
    <w:p w14:paraId="1EECCC01" w14:textId="21636299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&lt;input type="date" id="dob" name="dob" required&gt;</w:t>
      </w:r>
    </w:p>
    <w:p w14:paraId="7D5B069F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lastRenderedPageBreak/>
        <w:t xml:space="preserve">            &lt;label for="program"&gt;Program&lt;/label&gt;</w:t>
      </w:r>
    </w:p>
    <w:p w14:paraId="2819EDCF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&lt;select id="program" name="program" required&gt;</w:t>
      </w:r>
    </w:p>
    <w:p w14:paraId="05C4F558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    &lt;option value="Bachelors"&gt;Bachelors&lt;/option&gt;</w:t>
      </w:r>
    </w:p>
    <w:p w14:paraId="7004EDF5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    &lt;option value="Masters"&gt;Masters&lt;/option&gt;</w:t>
      </w:r>
    </w:p>
    <w:p w14:paraId="0829CAAA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    &lt;option value="PhD"&gt;PhD&lt;/option&gt;</w:t>
      </w:r>
    </w:p>
    <w:p w14:paraId="1D936B73" w14:textId="1F8DE3A8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&lt;/select&gt;</w:t>
      </w:r>
    </w:p>
    <w:p w14:paraId="3B8DEF86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&lt;label for="email"&gt;Email ID&lt;/label&gt;</w:t>
      </w:r>
    </w:p>
    <w:p w14:paraId="3310225D" w14:textId="11E1D3FA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&lt;input type="email" id="email" name="email" required&gt;</w:t>
      </w:r>
    </w:p>
    <w:p w14:paraId="0D0324E7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&lt;label for="</w:t>
      </w:r>
      <w:proofErr w:type="spellStart"/>
      <w:r w:rsidRPr="00B0708B">
        <w:rPr>
          <w:lang w:val="en-IN"/>
        </w:rPr>
        <w:t>temp_address</w:t>
      </w:r>
      <w:proofErr w:type="spellEnd"/>
      <w:r w:rsidRPr="00B0708B">
        <w:rPr>
          <w:lang w:val="en-IN"/>
        </w:rPr>
        <w:t>"&gt;Temporary Address&lt;/label&gt;</w:t>
      </w:r>
    </w:p>
    <w:p w14:paraId="65A5ADA3" w14:textId="13A3E701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</w:t>
      </w:r>
      <w:proofErr w:type="spellStart"/>
      <w:r w:rsidRPr="00B0708B">
        <w:rPr>
          <w:lang w:val="en-IN"/>
        </w:rPr>
        <w:t>textarea</w:t>
      </w:r>
      <w:proofErr w:type="spellEnd"/>
      <w:r w:rsidRPr="00B0708B">
        <w:rPr>
          <w:lang w:val="en-IN"/>
        </w:rPr>
        <w:t xml:space="preserve"> id="</w:t>
      </w:r>
      <w:proofErr w:type="spellStart"/>
      <w:r w:rsidRPr="00B0708B">
        <w:rPr>
          <w:lang w:val="en-IN"/>
        </w:rPr>
        <w:t>temp_address</w:t>
      </w:r>
      <w:proofErr w:type="spellEnd"/>
      <w:r w:rsidRPr="00B0708B">
        <w:rPr>
          <w:lang w:val="en-IN"/>
        </w:rPr>
        <w:t>" name="</w:t>
      </w:r>
      <w:proofErr w:type="spellStart"/>
      <w:r w:rsidRPr="00B0708B">
        <w:rPr>
          <w:lang w:val="en-IN"/>
        </w:rPr>
        <w:t>temp_address</w:t>
      </w:r>
      <w:proofErr w:type="spellEnd"/>
      <w:r w:rsidRPr="00B0708B">
        <w:rPr>
          <w:lang w:val="en-IN"/>
        </w:rPr>
        <w:t>" rows="3" required&gt;&lt;/</w:t>
      </w:r>
      <w:proofErr w:type="spellStart"/>
      <w:r w:rsidRPr="00B0708B">
        <w:rPr>
          <w:lang w:val="en-IN"/>
        </w:rPr>
        <w:t>textarea</w:t>
      </w:r>
      <w:proofErr w:type="spellEnd"/>
      <w:r w:rsidRPr="00B0708B">
        <w:rPr>
          <w:lang w:val="en-IN"/>
        </w:rPr>
        <w:t>&gt;</w:t>
      </w:r>
    </w:p>
    <w:p w14:paraId="2003412D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&lt;label for="</w:t>
      </w:r>
      <w:proofErr w:type="spellStart"/>
      <w:r w:rsidRPr="00B0708B">
        <w:rPr>
          <w:lang w:val="en-IN"/>
        </w:rPr>
        <w:t>perm_address</w:t>
      </w:r>
      <w:proofErr w:type="spellEnd"/>
      <w:r w:rsidRPr="00B0708B">
        <w:rPr>
          <w:lang w:val="en-IN"/>
        </w:rPr>
        <w:t>"&gt;Permanent Address&lt;/label&gt;</w:t>
      </w:r>
    </w:p>
    <w:p w14:paraId="5CF7E18A" w14:textId="62E8AF8F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</w:t>
      </w:r>
      <w:proofErr w:type="spellStart"/>
      <w:r w:rsidRPr="00B0708B">
        <w:rPr>
          <w:lang w:val="en-IN"/>
        </w:rPr>
        <w:t>textarea</w:t>
      </w:r>
      <w:proofErr w:type="spellEnd"/>
      <w:r w:rsidRPr="00B0708B">
        <w:rPr>
          <w:lang w:val="en-IN"/>
        </w:rPr>
        <w:t xml:space="preserve"> id="</w:t>
      </w:r>
      <w:proofErr w:type="spellStart"/>
      <w:r w:rsidRPr="00B0708B">
        <w:rPr>
          <w:lang w:val="en-IN"/>
        </w:rPr>
        <w:t>perm_address</w:t>
      </w:r>
      <w:proofErr w:type="spellEnd"/>
      <w:r w:rsidRPr="00B0708B">
        <w:rPr>
          <w:lang w:val="en-IN"/>
        </w:rPr>
        <w:t>" name="</w:t>
      </w:r>
      <w:proofErr w:type="spellStart"/>
      <w:r w:rsidRPr="00B0708B">
        <w:rPr>
          <w:lang w:val="en-IN"/>
        </w:rPr>
        <w:t>perm_address</w:t>
      </w:r>
      <w:proofErr w:type="spellEnd"/>
      <w:r w:rsidRPr="00B0708B">
        <w:rPr>
          <w:lang w:val="en-IN"/>
        </w:rPr>
        <w:t>" rows="3" required&gt;&lt;/</w:t>
      </w:r>
      <w:proofErr w:type="spellStart"/>
      <w:r w:rsidRPr="00B0708B">
        <w:rPr>
          <w:lang w:val="en-IN"/>
        </w:rPr>
        <w:t>textarea</w:t>
      </w:r>
      <w:proofErr w:type="spellEnd"/>
      <w:r w:rsidRPr="00B0708B">
        <w:rPr>
          <w:lang w:val="en-IN"/>
        </w:rPr>
        <w:t>&gt;</w:t>
      </w:r>
    </w:p>
    <w:p w14:paraId="2C94457F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&lt;label for="phone"&gt;Phone Number&lt;/label&gt;</w:t>
      </w:r>
    </w:p>
    <w:p w14:paraId="23DE6E9D" w14:textId="682B5F02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&lt;input type="</w:t>
      </w:r>
      <w:proofErr w:type="spellStart"/>
      <w:r w:rsidRPr="00B0708B">
        <w:rPr>
          <w:lang w:val="en-IN"/>
        </w:rPr>
        <w:t>tel</w:t>
      </w:r>
      <w:proofErr w:type="spellEnd"/>
      <w:r w:rsidRPr="00B0708B">
        <w:rPr>
          <w:lang w:val="en-IN"/>
        </w:rPr>
        <w:t>" id="phone" name="phone" pattern="[0-9]{10}" required&gt;</w:t>
      </w:r>
    </w:p>
    <w:p w14:paraId="27464DE2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    &lt;input type="submit" value="Register"&gt;</w:t>
      </w:r>
    </w:p>
    <w:p w14:paraId="4F26B091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    &lt;/form&gt;</w:t>
      </w:r>
    </w:p>
    <w:p w14:paraId="1D4655A5" w14:textId="18ED719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 xml:space="preserve">    &lt;/div&gt;</w:t>
      </w:r>
    </w:p>
    <w:p w14:paraId="2E50674B" w14:textId="77777777" w:rsidR="00B0708B" w:rsidRPr="00B0708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>&lt;/body&gt;</w:t>
      </w:r>
    </w:p>
    <w:p w14:paraId="676095AF" w14:textId="5D97859B" w:rsidR="00056CAB" w:rsidRDefault="00B0708B" w:rsidP="00B0708B">
      <w:pPr>
        <w:pStyle w:val="AKBStyle"/>
        <w:rPr>
          <w:lang w:val="en-IN"/>
        </w:rPr>
      </w:pPr>
      <w:r w:rsidRPr="00B0708B">
        <w:rPr>
          <w:lang w:val="en-IN"/>
        </w:rPr>
        <w:t>&lt;/html&gt;</w:t>
      </w:r>
    </w:p>
    <w:p w14:paraId="6E0F9D77" w14:textId="069FF636" w:rsidR="00056CAB" w:rsidRDefault="00056CAB" w:rsidP="00056CA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4DECA736" w14:textId="6D8050F9" w:rsidR="00225883" w:rsidRPr="00B0708B" w:rsidRDefault="00B0708B" w:rsidP="00B0708B">
      <w:pPr>
        <w:pStyle w:val="AKBStyle"/>
        <w:jc w:val="center"/>
        <w:rPr>
          <w:lang w:val="en-IN"/>
        </w:rPr>
      </w:pPr>
      <w:r w:rsidRPr="00B0708B">
        <w:rPr>
          <w:noProof/>
          <w:lang w:val="en-IN"/>
        </w:rPr>
        <w:lastRenderedPageBreak/>
        <w:drawing>
          <wp:inline distT="0" distB="0" distL="0" distR="0" wp14:anchorId="6EAF5B43" wp14:editId="69BCE3C4">
            <wp:extent cx="5731510" cy="2954020"/>
            <wp:effectExtent l="0" t="0" r="2540" b="0"/>
            <wp:docPr id="196286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653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D8D4" w14:textId="77777777" w:rsidR="00E61A2B" w:rsidRDefault="00E61A2B" w:rsidP="00E61A2B">
      <w:pPr>
        <w:pStyle w:val="AKBStyle"/>
        <w:rPr>
          <w:b/>
          <w:bCs/>
          <w:lang w:val="en-IN"/>
        </w:rPr>
      </w:pPr>
      <w:r w:rsidRPr="00E61A2B">
        <w:rPr>
          <w:b/>
          <w:bCs/>
          <w:lang w:val="en-IN"/>
        </w:rPr>
        <w:t xml:space="preserve">1. Design a birthday greeting card for your friend using background cover image. </w:t>
      </w:r>
    </w:p>
    <w:p w14:paraId="5F34421B" w14:textId="77777777" w:rsid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5AD4AAED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&lt;!DOCTYPE html&gt;</w:t>
      </w:r>
    </w:p>
    <w:p w14:paraId="2BAE2B07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&lt;html lang="</w:t>
      </w:r>
      <w:proofErr w:type="spellStart"/>
      <w:r w:rsidRPr="006D658D">
        <w:rPr>
          <w:lang w:val="en-IN"/>
        </w:rPr>
        <w:t>en</w:t>
      </w:r>
      <w:proofErr w:type="spellEnd"/>
      <w:r w:rsidRPr="006D658D">
        <w:rPr>
          <w:lang w:val="en-IN"/>
        </w:rPr>
        <w:t>"&gt;</w:t>
      </w:r>
    </w:p>
    <w:p w14:paraId="53B578B8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&lt;head&gt;</w:t>
      </w:r>
    </w:p>
    <w:p w14:paraId="73E50820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&lt;meta charset="UTF-8"&gt;</w:t>
      </w:r>
    </w:p>
    <w:p w14:paraId="3475B94C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&lt;meta name="viewport" content="width=device-width, initial-scale=1.0"&gt;</w:t>
      </w:r>
    </w:p>
    <w:p w14:paraId="23527440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&lt;title&gt;Birthday Greeting Card&lt;/title&gt;</w:t>
      </w:r>
    </w:p>
    <w:p w14:paraId="2D427459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&lt;style&gt;</w:t>
      </w:r>
    </w:p>
    <w:p w14:paraId="69763D8A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    body {</w:t>
      </w:r>
    </w:p>
    <w:p w14:paraId="7823D4B6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margin: 0;</w:t>
      </w:r>
    </w:p>
    <w:p w14:paraId="11A43472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padding: 0;</w:t>
      </w:r>
    </w:p>
    <w:p w14:paraId="637CA34C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display: flex;</w:t>
      </w:r>
    </w:p>
    <w:p w14:paraId="3F91890E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justify-content: </w:t>
      </w:r>
      <w:proofErr w:type="spellStart"/>
      <w:r w:rsidRPr="006D658D">
        <w:rPr>
          <w:lang w:val="en-IN"/>
        </w:rPr>
        <w:t>center</w:t>
      </w:r>
      <w:proofErr w:type="spellEnd"/>
      <w:r w:rsidRPr="006D658D">
        <w:rPr>
          <w:lang w:val="en-IN"/>
        </w:rPr>
        <w:t>;</w:t>
      </w:r>
    </w:p>
    <w:p w14:paraId="4D43ADE2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align-items: </w:t>
      </w:r>
      <w:proofErr w:type="spellStart"/>
      <w:r w:rsidRPr="006D658D">
        <w:rPr>
          <w:lang w:val="en-IN"/>
        </w:rPr>
        <w:t>center</w:t>
      </w:r>
      <w:proofErr w:type="spellEnd"/>
      <w:r w:rsidRPr="006D658D">
        <w:rPr>
          <w:lang w:val="en-IN"/>
        </w:rPr>
        <w:t>;</w:t>
      </w:r>
    </w:p>
    <w:p w14:paraId="3872A21A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height: 100vh;</w:t>
      </w:r>
    </w:p>
    <w:p w14:paraId="20C1819C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lastRenderedPageBreak/>
        <w:t xml:space="preserve">    background: </w:t>
      </w:r>
      <w:proofErr w:type="spellStart"/>
      <w:r w:rsidRPr="006D658D">
        <w:rPr>
          <w:lang w:val="en-IN"/>
        </w:rPr>
        <w:t>url</w:t>
      </w:r>
      <w:proofErr w:type="spellEnd"/>
      <w:r w:rsidRPr="006D658D">
        <w:rPr>
          <w:lang w:val="en-IN"/>
        </w:rPr>
        <w:t xml:space="preserve">('images/birthday-bg.jpg') no-repeat </w:t>
      </w:r>
      <w:proofErr w:type="spellStart"/>
      <w:r w:rsidRPr="006D658D">
        <w:rPr>
          <w:lang w:val="en-IN"/>
        </w:rPr>
        <w:t>center</w:t>
      </w:r>
      <w:proofErr w:type="spellEnd"/>
      <w:r w:rsidRPr="006D658D">
        <w:rPr>
          <w:lang w:val="en-IN"/>
        </w:rPr>
        <w:t xml:space="preserve"> </w:t>
      </w:r>
      <w:proofErr w:type="spellStart"/>
      <w:r w:rsidRPr="006D658D">
        <w:rPr>
          <w:lang w:val="en-IN"/>
        </w:rPr>
        <w:t>center</w:t>
      </w:r>
      <w:proofErr w:type="spellEnd"/>
      <w:r w:rsidRPr="006D658D">
        <w:rPr>
          <w:lang w:val="en-IN"/>
        </w:rPr>
        <w:t>/cover;</w:t>
      </w:r>
    </w:p>
    <w:p w14:paraId="3A96000F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font-family: Arial, sans-serif;</w:t>
      </w:r>
    </w:p>
    <w:p w14:paraId="278D16BE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</w:t>
      </w:r>
      <w:proofErr w:type="spellStart"/>
      <w:r w:rsidRPr="006D658D">
        <w:rPr>
          <w:lang w:val="en-IN"/>
        </w:rPr>
        <w:t>color</w:t>
      </w:r>
      <w:proofErr w:type="spellEnd"/>
      <w:r w:rsidRPr="006D658D">
        <w:rPr>
          <w:lang w:val="en-IN"/>
        </w:rPr>
        <w:t>: white;</w:t>
      </w:r>
    </w:p>
    <w:p w14:paraId="6AAE41F3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text-align: </w:t>
      </w:r>
      <w:proofErr w:type="spellStart"/>
      <w:r w:rsidRPr="006D658D">
        <w:rPr>
          <w:lang w:val="en-IN"/>
        </w:rPr>
        <w:t>center</w:t>
      </w:r>
      <w:proofErr w:type="spellEnd"/>
      <w:r w:rsidRPr="006D658D">
        <w:rPr>
          <w:lang w:val="en-IN"/>
        </w:rPr>
        <w:t>;</w:t>
      </w:r>
    </w:p>
    <w:p w14:paraId="378BE327" w14:textId="76CE83F5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}</w:t>
      </w:r>
    </w:p>
    <w:p w14:paraId="0C961F92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.card {</w:t>
      </w:r>
    </w:p>
    <w:p w14:paraId="7645D3B1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background-</w:t>
      </w:r>
      <w:proofErr w:type="spellStart"/>
      <w:r w:rsidRPr="006D658D">
        <w:rPr>
          <w:lang w:val="en-IN"/>
        </w:rPr>
        <w:t>color</w:t>
      </w:r>
      <w:proofErr w:type="spellEnd"/>
      <w:r w:rsidRPr="006D658D">
        <w:rPr>
          <w:lang w:val="en-IN"/>
        </w:rPr>
        <w:t xml:space="preserve">: </w:t>
      </w:r>
      <w:proofErr w:type="spellStart"/>
      <w:r w:rsidRPr="006D658D">
        <w:rPr>
          <w:lang w:val="en-IN"/>
        </w:rPr>
        <w:t>rgba</w:t>
      </w:r>
      <w:proofErr w:type="spellEnd"/>
      <w:r w:rsidRPr="006D658D">
        <w:rPr>
          <w:lang w:val="en-IN"/>
        </w:rPr>
        <w:t>(0, 0, 0, 0.6);</w:t>
      </w:r>
    </w:p>
    <w:p w14:paraId="6FD71B38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padding: 20px 40px;</w:t>
      </w:r>
    </w:p>
    <w:p w14:paraId="2A3C1F2B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border-radius: 15px;</w:t>
      </w:r>
    </w:p>
    <w:p w14:paraId="5F8476C8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box-shadow: 0 4px 15px </w:t>
      </w:r>
      <w:proofErr w:type="spellStart"/>
      <w:r w:rsidRPr="006D658D">
        <w:rPr>
          <w:lang w:val="en-IN"/>
        </w:rPr>
        <w:t>rgba</w:t>
      </w:r>
      <w:proofErr w:type="spellEnd"/>
      <w:r w:rsidRPr="006D658D">
        <w:rPr>
          <w:lang w:val="en-IN"/>
        </w:rPr>
        <w:t>(0, 0, 0, 0.3);</w:t>
      </w:r>
    </w:p>
    <w:p w14:paraId="2B34D013" w14:textId="58DECF96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}</w:t>
      </w:r>
    </w:p>
    <w:p w14:paraId="241F33E8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h1 {</w:t>
      </w:r>
    </w:p>
    <w:p w14:paraId="5C171E4D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font-size: 2.5em;</w:t>
      </w:r>
    </w:p>
    <w:p w14:paraId="7DF253B3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margin-bottom: 10px;</w:t>
      </w:r>
    </w:p>
    <w:p w14:paraId="5481F12A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</w:t>
      </w:r>
      <w:proofErr w:type="spellStart"/>
      <w:r w:rsidRPr="006D658D">
        <w:rPr>
          <w:lang w:val="en-IN"/>
        </w:rPr>
        <w:t>color</w:t>
      </w:r>
      <w:proofErr w:type="spellEnd"/>
      <w:r w:rsidRPr="006D658D">
        <w:rPr>
          <w:lang w:val="en-IN"/>
        </w:rPr>
        <w:t>: #ffcc00;</w:t>
      </w:r>
    </w:p>
    <w:p w14:paraId="5F62472B" w14:textId="1F714E8A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}</w:t>
      </w:r>
    </w:p>
    <w:p w14:paraId="585121FF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p {</w:t>
      </w:r>
    </w:p>
    <w:p w14:paraId="3B922AA0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font-size: 1.2em;</w:t>
      </w:r>
    </w:p>
    <w:p w14:paraId="717A00AF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margin-bottom: 15px;</w:t>
      </w:r>
    </w:p>
    <w:p w14:paraId="7112AE02" w14:textId="209C18D4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}</w:t>
      </w:r>
    </w:p>
    <w:p w14:paraId="74AA67A7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.signature {</w:t>
      </w:r>
    </w:p>
    <w:p w14:paraId="48576548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font-style: italic;</w:t>
      </w:r>
    </w:p>
    <w:p w14:paraId="5BD55F7C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font-size: 1em;</w:t>
      </w:r>
    </w:p>
    <w:p w14:paraId="23BCFA34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margin-top: 20px;</w:t>
      </w:r>
    </w:p>
    <w:p w14:paraId="23D774C9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</w:t>
      </w:r>
      <w:proofErr w:type="spellStart"/>
      <w:r w:rsidRPr="006D658D">
        <w:rPr>
          <w:lang w:val="en-IN"/>
        </w:rPr>
        <w:t>color</w:t>
      </w:r>
      <w:proofErr w:type="spellEnd"/>
      <w:r w:rsidRPr="006D658D">
        <w:rPr>
          <w:lang w:val="en-IN"/>
        </w:rPr>
        <w:t>: #ffcc00;</w:t>
      </w:r>
    </w:p>
    <w:p w14:paraId="1607138B" w14:textId="6081738A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lastRenderedPageBreak/>
        <w:t>}</w:t>
      </w:r>
    </w:p>
    <w:p w14:paraId="28857FFB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&lt;/style&gt;</w:t>
      </w:r>
    </w:p>
    <w:p w14:paraId="248B9AC6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&lt;/head&gt;</w:t>
      </w:r>
    </w:p>
    <w:p w14:paraId="1ABD6890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&lt;body&gt;</w:t>
      </w:r>
    </w:p>
    <w:p w14:paraId="6F610C7D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&lt;div class="card"&gt;</w:t>
      </w:r>
    </w:p>
    <w:p w14:paraId="79290FBE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    &lt;h1&gt;Happy Birthday, My Friend!&lt;/h1&gt;</w:t>
      </w:r>
    </w:p>
    <w:p w14:paraId="374DE170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    &lt;p&gt;Wishing you a day filled with laughter, love, and all the things that make you happiest.&lt;/p&gt;</w:t>
      </w:r>
    </w:p>
    <w:p w14:paraId="41CE5171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    &lt;p class="signature"&gt;- Your buddy&lt;/p&gt;</w:t>
      </w:r>
    </w:p>
    <w:p w14:paraId="23172808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 xml:space="preserve">    &lt;/div&gt;</w:t>
      </w:r>
    </w:p>
    <w:p w14:paraId="4A67756D" w14:textId="77777777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&lt;/body&gt;</w:t>
      </w:r>
    </w:p>
    <w:p w14:paraId="18141E21" w14:textId="7E10AB1D" w:rsidR="006D658D" w:rsidRPr="006D658D" w:rsidRDefault="006D658D" w:rsidP="006D658D">
      <w:pPr>
        <w:pStyle w:val="AKBStyle"/>
        <w:rPr>
          <w:lang w:val="en-IN"/>
        </w:rPr>
      </w:pPr>
      <w:r w:rsidRPr="006D658D">
        <w:rPr>
          <w:lang w:val="en-IN"/>
        </w:rPr>
        <w:t>&lt;/html&gt;</w:t>
      </w:r>
    </w:p>
    <w:p w14:paraId="72D8E244" w14:textId="77777777" w:rsid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3D156891" w14:textId="77777777" w:rsidR="006D658D" w:rsidRDefault="006D658D" w:rsidP="00E61A2B">
      <w:pPr>
        <w:pStyle w:val="AKBStyle"/>
        <w:rPr>
          <w:b/>
          <w:bCs/>
          <w:lang w:val="en-IN"/>
        </w:rPr>
      </w:pPr>
    </w:p>
    <w:p w14:paraId="0F6F7E93" w14:textId="11BFFA22" w:rsidR="00E61A2B" w:rsidRPr="00E61A2B" w:rsidRDefault="006D658D" w:rsidP="006D658D">
      <w:pPr>
        <w:pStyle w:val="AKBStyle"/>
        <w:jc w:val="center"/>
        <w:rPr>
          <w:b/>
          <w:bCs/>
          <w:lang w:val="en-IN"/>
        </w:rPr>
      </w:pPr>
      <w:r w:rsidRPr="006D658D">
        <w:rPr>
          <w:b/>
          <w:bCs/>
          <w:noProof/>
          <w:lang w:val="en-IN"/>
        </w:rPr>
        <w:drawing>
          <wp:inline distT="0" distB="0" distL="0" distR="0" wp14:anchorId="774A88A1" wp14:editId="507E20DF">
            <wp:extent cx="3550757" cy="3683479"/>
            <wp:effectExtent l="0" t="0" r="0" b="0"/>
            <wp:docPr id="101620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02688" name=""/>
                    <pic:cNvPicPr/>
                  </pic:nvPicPr>
                  <pic:blipFill rotWithShape="1">
                    <a:blip r:embed="rId38"/>
                    <a:srcRect t="3501"/>
                    <a:stretch/>
                  </pic:blipFill>
                  <pic:spPr bwMode="auto">
                    <a:xfrm>
                      <a:off x="0" y="0"/>
                      <a:ext cx="3559366" cy="369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51ECD" w14:textId="630E27D3" w:rsidR="00E61A2B" w:rsidRPr="00E61A2B" w:rsidRDefault="00E61A2B" w:rsidP="00E61A2B">
      <w:pPr>
        <w:pStyle w:val="AKBStyle"/>
        <w:rPr>
          <w:b/>
          <w:bCs/>
          <w:lang w:val="en-IN"/>
        </w:rPr>
      </w:pPr>
      <w:r w:rsidRPr="00E61A2B">
        <w:rPr>
          <w:b/>
          <w:bCs/>
          <w:lang w:val="en-IN"/>
        </w:rPr>
        <w:lastRenderedPageBreak/>
        <w:t xml:space="preserve">2. Write CSS code to implement the following: </w:t>
      </w:r>
    </w:p>
    <w:p w14:paraId="660B5385" w14:textId="77777777" w:rsidR="00E61A2B" w:rsidRDefault="00E61A2B" w:rsidP="00E61A2B">
      <w:pPr>
        <w:pStyle w:val="AKBStyle"/>
        <w:rPr>
          <w:b/>
          <w:bCs/>
          <w:lang w:val="en-IN"/>
        </w:rPr>
      </w:pPr>
      <w:r w:rsidRPr="00E61A2B">
        <w:rPr>
          <w:b/>
          <w:bCs/>
          <w:lang w:val="en-IN"/>
        </w:rPr>
        <w:t xml:space="preserve">(a) Colorize text of a paragraph where RGB value is (51, 204, 0). </w:t>
      </w:r>
    </w:p>
    <w:p w14:paraId="7AFCDBBE" w14:textId="77777777" w:rsid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51870873" w14:textId="77777777" w:rsidR="00E61A2B" w:rsidRP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49988396" w14:textId="07C1DBC5" w:rsidR="00E61A2B" w:rsidRPr="00E61A2B" w:rsidRDefault="00225883" w:rsidP="00225883">
      <w:pPr>
        <w:pStyle w:val="AKBStyle"/>
        <w:jc w:val="center"/>
        <w:rPr>
          <w:b/>
          <w:bCs/>
          <w:lang w:val="en-IN"/>
        </w:rPr>
      </w:pPr>
      <w:r w:rsidRPr="00225883">
        <w:rPr>
          <w:b/>
          <w:bCs/>
          <w:noProof/>
          <w:lang w:val="en-IN"/>
        </w:rPr>
        <w:drawing>
          <wp:inline distT="0" distB="0" distL="0" distR="0" wp14:anchorId="3318C0B3" wp14:editId="720333D9">
            <wp:extent cx="5731510" cy="1597025"/>
            <wp:effectExtent l="19050" t="19050" r="21590" b="22225"/>
            <wp:docPr id="63662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290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4BFB5F" w14:textId="311AB986" w:rsidR="00E61A2B" w:rsidRDefault="00E61A2B" w:rsidP="00E61A2B">
      <w:pPr>
        <w:pStyle w:val="AKBStyle"/>
        <w:rPr>
          <w:b/>
          <w:bCs/>
          <w:lang w:val="en-IN"/>
        </w:rPr>
      </w:pPr>
      <w:r w:rsidRPr="00E61A2B">
        <w:rPr>
          <w:b/>
          <w:bCs/>
          <w:lang w:val="en-IN"/>
        </w:rPr>
        <w:t xml:space="preserve">(b) Place a background image rose.jpeg behind a single word “TEXT” written with a font size of 39 pixels. </w:t>
      </w:r>
    </w:p>
    <w:p w14:paraId="0B9176C9" w14:textId="77777777" w:rsid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690AF0E1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>&lt;!DOCTYPE html&gt;</w:t>
      </w:r>
    </w:p>
    <w:p w14:paraId="63C7DBA7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>&lt;html lang="</w:t>
      </w:r>
      <w:proofErr w:type="spellStart"/>
      <w:r w:rsidRPr="002453E3">
        <w:rPr>
          <w:lang w:val="en-IN"/>
        </w:rPr>
        <w:t>en</w:t>
      </w:r>
      <w:proofErr w:type="spellEnd"/>
      <w:r w:rsidRPr="002453E3">
        <w:rPr>
          <w:lang w:val="en-IN"/>
        </w:rPr>
        <w:t>"&gt;</w:t>
      </w:r>
    </w:p>
    <w:p w14:paraId="05426F70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>&lt;head&gt;</w:t>
      </w:r>
    </w:p>
    <w:p w14:paraId="60B9C007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&lt;meta charset="UTF-8"&gt;</w:t>
      </w:r>
    </w:p>
    <w:p w14:paraId="5108AA0E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&lt;meta name="viewport" content="width=device-width, initial-scale=1.0"&gt;</w:t>
      </w:r>
    </w:p>
    <w:p w14:paraId="5470A8EF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&lt;title&gt;Background Image Text&lt;/title&gt;</w:t>
      </w:r>
    </w:p>
    <w:p w14:paraId="010DCE77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&lt;style&gt;</w:t>
      </w:r>
    </w:p>
    <w:p w14:paraId="09B66574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body {</w:t>
      </w:r>
    </w:p>
    <w:p w14:paraId="355ECBCA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margin: 0;</w:t>
      </w:r>
    </w:p>
    <w:p w14:paraId="10BCCFA7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padding: 0;</w:t>
      </w:r>
    </w:p>
    <w:p w14:paraId="3676EB89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display: flex;</w:t>
      </w:r>
    </w:p>
    <w:p w14:paraId="0B36A8E6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justify-content: </w:t>
      </w:r>
      <w:proofErr w:type="spellStart"/>
      <w:r w:rsidRPr="002453E3">
        <w:rPr>
          <w:lang w:val="en-IN"/>
        </w:rPr>
        <w:t>center</w:t>
      </w:r>
      <w:proofErr w:type="spellEnd"/>
      <w:r w:rsidRPr="002453E3">
        <w:rPr>
          <w:lang w:val="en-IN"/>
        </w:rPr>
        <w:t>;</w:t>
      </w:r>
    </w:p>
    <w:p w14:paraId="4AFA2B50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align-items: </w:t>
      </w:r>
      <w:proofErr w:type="spellStart"/>
      <w:r w:rsidRPr="002453E3">
        <w:rPr>
          <w:lang w:val="en-IN"/>
        </w:rPr>
        <w:t>center</w:t>
      </w:r>
      <w:proofErr w:type="spellEnd"/>
      <w:r w:rsidRPr="002453E3">
        <w:rPr>
          <w:lang w:val="en-IN"/>
        </w:rPr>
        <w:t>;</w:t>
      </w:r>
    </w:p>
    <w:p w14:paraId="7A5C78E5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lastRenderedPageBreak/>
        <w:t xml:space="preserve">            height: 100vh;</w:t>
      </w:r>
    </w:p>
    <w:p w14:paraId="4896EB6B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background-</w:t>
      </w:r>
      <w:proofErr w:type="spellStart"/>
      <w:r w:rsidRPr="002453E3">
        <w:rPr>
          <w:lang w:val="en-IN"/>
        </w:rPr>
        <w:t>color</w:t>
      </w:r>
      <w:proofErr w:type="spellEnd"/>
      <w:r w:rsidRPr="002453E3">
        <w:rPr>
          <w:lang w:val="en-IN"/>
        </w:rPr>
        <w:t>: #f0f0f0;</w:t>
      </w:r>
    </w:p>
    <w:p w14:paraId="7B6F48F6" w14:textId="17987A61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}   </w:t>
      </w:r>
    </w:p>
    <w:p w14:paraId="774EFBD3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.text-container {</w:t>
      </w:r>
    </w:p>
    <w:p w14:paraId="2C1FD49A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font-size: 39px;</w:t>
      </w:r>
    </w:p>
    <w:p w14:paraId="5C2BD0AA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font-family: Arial, sans-serif;</w:t>
      </w:r>
    </w:p>
    <w:p w14:paraId="17F0F6DB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font-weight: bold;</w:t>
      </w:r>
    </w:p>
    <w:p w14:paraId="123AF505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</w:t>
      </w:r>
      <w:proofErr w:type="spellStart"/>
      <w:r w:rsidRPr="002453E3">
        <w:rPr>
          <w:lang w:val="en-IN"/>
        </w:rPr>
        <w:t>color</w:t>
      </w:r>
      <w:proofErr w:type="spellEnd"/>
      <w:r w:rsidRPr="002453E3">
        <w:rPr>
          <w:lang w:val="en-IN"/>
        </w:rPr>
        <w:t>: white;</w:t>
      </w:r>
    </w:p>
    <w:p w14:paraId="7AD682E6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background: </w:t>
      </w:r>
      <w:proofErr w:type="spellStart"/>
      <w:r w:rsidRPr="002453E3">
        <w:rPr>
          <w:lang w:val="en-IN"/>
        </w:rPr>
        <w:t>url</w:t>
      </w:r>
      <w:proofErr w:type="spellEnd"/>
      <w:r w:rsidRPr="002453E3">
        <w:rPr>
          <w:lang w:val="en-IN"/>
        </w:rPr>
        <w:t xml:space="preserve">('images/rose.jpeg') no-repeat </w:t>
      </w:r>
      <w:proofErr w:type="spellStart"/>
      <w:r w:rsidRPr="002453E3">
        <w:rPr>
          <w:lang w:val="en-IN"/>
        </w:rPr>
        <w:t>center</w:t>
      </w:r>
      <w:proofErr w:type="spellEnd"/>
      <w:r w:rsidRPr="002453E3">
        <w:rPr>
          <w:lang w:val="en-IN"/>
        </w:rPr>
        <w:t xml:space="preserve"> </w:t>
      </w:r>
      <w:proofErr w:type="spellStart"/>
      <w:r w:rsidRPr="002453E3">
        <w:rPr>
          <w:lang w:val="en-IN"/>
        </w:rPr>
        <w:t>center</w:t>
      </w:r>
      <w:proofErr w:type="spellEnd"/>
      <w:r w:rsidRPr="002453E3">
        <w:rPr>
          <w:lang w:val="en-IN"/>
        </w:rPr>
        <w:t>;</w:t>
      </w:r>
    </w:p>
    <w:p w14:paraId="1268B9B4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background-size: cover;</w:t>
      </w:r>
    </w:p>
    <w:p w14:paraId="56A8E384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width: 400px; </w:t>
      </w:r>
    </w:p>
    <w:p w14:paraId="282D107A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height: 200px; </w:t>
      </w:r>
    </w:p>
    <w:p w14:paraId="63DDE3C5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display: flex;</w:t>
      </w:r>
    </w:p>
    <w:p w14:paraId="5277F965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justify-content: </w:t>
      </w:r>
      <w:proofErr w:type="spellStart"/>
      <w:r w:rsidRPr="002453E3">
        <w:rPr>
          <w:lang w:val="en-IN"/>
        </w:rPr>
        <w:t>center</w:t>
      </w:r>
      <w:proofErr w:type="spellEnd"/>
      <w:r w:rsidRPr="002453E3">
        <w:rPr>
          <w:lang w:val="en-IN"/>
        </w:rPr>
        <w:t>;</w:t>
      </w:r>
    </w:p>
    <w:p w14:paraId="5FA7890E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    align-items: </w:t>
      </w:r>
      <w:proofErr w:type="spellStart"/>
      <w:r w:rsidRPr="002453E3">
        <w:rPr>
          <w:lang w:val="en-IN"/>
        </w:rPr>
        <w:t>center</w:t>
      </w:r>
      <w:proofErr w:type="spellEnd"/>
      <w:r w:rsidRPr="002453E3">
        <w:rPr>
          <w:lang w:val="en-IN"/>
        </w:rPr>
        <w:t>;</w:t>
      </w:r>
    </w:p>
    <w:p w14:paraId="2DF3FA53" w14:textId="3F9D7B85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}</w:t>
      </w:r>
    </w:p>
    <w:p w14:paraId="03D712EE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&lt;/style&gt;</w:t>
      </w:r>
    </w:p>
    <w:p w14:paraId="6CFDE097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>&lt;/head&gt;</w:t>
      </w:r>
    </w:p>
    <w:p w14:paraId="629E0088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>&lt;body&gt;</w:t>
      </w:r>
    </w:p>
    <w:p w14:paraId="62874F06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&lt;div class="text-container"&gt;</w:t>
      </w:r>
    </w:p>
    <w:p w14:paraId="7BEF8F6A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    TEXT</w:t>
      </w:r>
    </w:p>
    <w:p w14:paraId="305DC77A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 xml:space="preserve">    &lt;/div&gt;</w:t>
      </w:r>
    </w:p>
    <w:p w14:paraId="18BA5170" w14:textId="77777777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>&lt;/body&gt;</w:t>
      </w:r>
    </w:p>
    <w:p w14:paraId="18EA94B3" w14:textId="3ED2FF6B" w:rsidR="002453E3" w:rsidRPr="002453E3" w:rsidRDefault="002453E3" w:rsidP="002453E3">
      <w:pPr>
        <w:pStyle w:val="AKBStyle"/>
        <w:rPr>
          <w:lang w:val="en-IN"/>
        </w:rPr>
      </w:pPr>
      <w:r w:rsidRPr="002453E3">
        <w:rPr>
          <w:lang w:val="en-IN"/>
        </w:rPr>
        <w:t>&lt;/html&gt;</w:t>
      </w:r>
    </w:p>
    <w:p w14:paraId="6686C6D2" w14:textId="77777777" w:rsid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4504D1BA" w14:textId="700B405B" w:rsidR="00E61A2B" w:rsidRDefault="002453E3" w:rsidP="00365954">
      <w:pPr>
        <w:pStyle w:val="AKBStyle"/>
        <w:jc w:val="center"/>
        <w:rPr>
          <w:b/>
          <w:bCs/>
          <w:lang w:val="en-IN"/>
        </w:rPr>
      </w:pPr>
      <w:r w:rsidRPr="002453E3">
        <w:rPr>
          <w:b/>
          <w:bCs/>
          <w:noProof/>
          <w:lang w:val="en-IN"/>
        </w:rPr>
        <w:lastRenderedPageBreak/>
        <w:drawing>
          <wp:inline distT="0" distB="0" distL="0" distR="0" wp14:anchorId="717DC08E" wp14:editId="719F19F3">
            <wp:extent cx="4389177" cy="2622516"/>
            <wp:effectExtent l="19050" t="19050" r="11430" b="26035"/>
            <wp:docPr id="141791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173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9141" cy="26284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289465" w14:textId="77777777" w:rsidR="00B2031D" w:rsidRPr="00E61A2B" w:rsidRDefault="00B2031D" w:rsidP="00E61A2B">
      <w:pPr>
        <w:pStyle w:val="AKBStyle"/>
        <w:rPr>
          <w:b/>
          <w:bCs/>
          <w:lang w:val="en-IN"/>
        </w:rPr>
      </w:pPr>
    </w:p>
    <w:p w14:paraId="7C92C400" w14:textId="0A52D10E" w:rsidR="00E61A2B" w:rsidRDefault="00E61A2B" w:rsidP="00E61A2B">
      <w:pPr>
        <w:pStyle w:val="AKBStyle"/>
        <w:rPr>
          <w:b/>
          <w:bCs/>
          <w:lang w:val="en-IN"/>
        </w:rPr>
      </w:pPr>
      <w:r w:rsidRPr="00E61A2B">
        <w:rPr>
          <w:b/>
          <w:bCs/>
          <w:lang w:val="en-IN"/>
        </w:rPr>
        <w:t xml:space="preserve">(c) Place an image in the background of a page such that the image tiles only in the horizontal direction and the starting position is the horizontal and vertical </w:t>
      </w:r>
      <w:proofErr w:type="spellStart"/>
      <w:r w:rsidRPr="00E61A2B">
        <w:rPr>
          <w:b/>
          <w:bCs/>
          <w:lang w:val="en-IN"/>
        </w:rPr>
        <w:t>center</w:t>
      </w:r>
      <w:proofErr w:type="spellEnd"/>
      <w:r w:rsidRPr="00E61A2B">
        <w:rPr>
          <w:b/>
          <w:bCs/>
          <w:lang w:val="en-IN"/>
        </w:rPr>
        <w:t xml:space="preserve"> of the page. </w:t>
      </w:r>
    </w:p>
    <w:p w14:paraId="7C95F739" w14:textId="77777777" w:rsid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0127F09C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&lt;!DOCTYPE html&gt;</w:t>
      </w:r>
    </w:p>
    <w:p w14:paraId="7446310A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&lt;html lang="</w:t>
      </w:r>
      <w:proofErr w:type="spellStart"/>
      <w:r w:rsidRPr="00B2031D">
        <w:rPr>
          <w:lang w:val="en-IN"/>
        </w:rPr>
        <w:t>en</w:t>
      </w:r>
      <w:proofErr w:type="spellEnd"/>
      <w:r w:rsidRPr="00B2031D">
        <w:rPr>
          <w:lang w:val="en-IN"/>
        </w:rPr>
        <w:t>"&gt;</w:t>
      </w:r>
    </w:p>
    <w:p w14:paraId="43D43875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&lt;head&gt;</w:t>
      </w:r>
    </w:p>
    <w:p w14:paraId="3F86AE34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&lt;meta charset="UTF-8"&gt;</w:t>
      </w:r>
    </w:p>
    <w:p w14:paraId="2CD5E898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&lt;meta name="viewport" content="width=device-width, initial-scale=1.0"&gt;</w:t>
      </w:r>
    </w:p>
    <w:p w14:paraId="2548D1AF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&lt;title&gt;Horizontal Tiling Background&lt;/title&gt;</w:t>
      </w:r>
    </w:p>
    <w:p w14:paraId="75A0DE78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&lt;style&gt;</w:t>
      </w:r>
    </w:p>
    <w:p w14:paraId="37838EC4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    body {</w:t>
      </w:r>
    </w:p>
    <w:p w14:paraId="4D08C1B4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        margin: 0;</w:t>
      </w:r>
    </w:p>
    <w:p w14:paraId="63FC01B0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        padding: 0;</w:t>
      </w:r>
    </w:p>
    <w:p w14:paraId="55D99AF9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        height: 100vh;</w:t>
      </w:r>
    </w:p>
    <w:p w14:paraId="181B1ABA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        background: </w:t>
      </w:r>
      <w:proofErr w:type="spellStart"/>
      <w:r w:rsidRPr="00B2031D">
        <w:rPr>
          <w:lang w:val="en-IN"/>
        </w:rPr>
        <w:t>url</w:t>
      </w:r>
      <w:proofErr w:type="spellEnd"/>
      <w:r w:rsidRPr="00B2031D">
        <w:rPr>
          <w:lang w:val="en-IN"/>
        </w:rPr>
        <w:t xml:space="preserve">('images/rose.jpeg') repeat-x </w:t>
      </w:r>
      <w:proofErr w:type="spellStart"/>
      <w:r w:rsidRPr="00B2031D">
        <w:rPr>
          <w:lang w:val="en-IN"/>
        </w:rPr>
        <w:t>center</w:t>
      </w:r>
      <w:proofErr w:type="spellEnd"/>
      <w:r w:rsidRPr="00B2031D">
        <w:rPr>
          <w:lang w:val="en-IN"/>
        </w:rPr>
        <w:t xml:space="preserve"> </w:t>
      </w:r>
      <w:proofErr w:type="spellStart"/>
      <w:r w:rsidRPr="00B2031D">
        <w:rPr>
          <w:lang w:val="en-IN"/>
        </w:rPr>
        <w:t>center</w:t>
      </w:r>
      <w:proofErr w:type="spellEnd"/>
      <w:r w:rsidRPr="00B2031D">
        <w:rPr>
          <w:lang w:val="en-IN"/>
        </w:rPr>
        <w:t>;</w:t>
      </w:r>
    </w:p>
    <w:p w14:paraId="62DD03FF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lastRenderedPageBreak/>
        <w:t xml:space="preserve">            background-size: auto;</w:t>
      </w:r>
    </w:p>
    <w:p w14:paraId="53EF30D7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    }</w:t>
      </w:r>
    </w:p>
    <w:p w14:paraId="1A3194D4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&lt;/style&gt;</w:t>
      </w:r>
    </w:p>
    <w:p w14:paraId="7B2751FE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&lt;/head&gt;</w:t>
      </w:r>
    </w:p>
    <w:p w14:paraId="2E817A55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&lt;body&gt;</w:t>
      </w:r>
    </w:p>
    <w:p w14:paraId="383EC880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&lt;/body&gt;</w:t>
      </w:r>
    </w:p>
    <w:p w14:paraId="06CE53B7" w14:textId="5B9EA420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&lt;/html&gt;</w:t>
      </w:r>
    </w:p>
    <w:p w14:paraId="7BFF1F0A" w14:textId="0556B966" w:rsidR="00240513" w:rsidRPr="00240513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343BFE42" w14:textId="46851EE5" w:rsidR="00E61A2B" w:rsidRPr="00E61A2B" w:rsidRDefault="00B2031D" w:rsidP="00365954">
      <w:pPr>
        <w:pStyle w:val="AKBStyle"/>
        <w:jc w:val="center"/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27D374F6" wp14:editId="6B0FB4AE">
            <wp:extent cx="4433653" cy="2402006"/>
            <wp:effectExtent l="0" t="0" r="5080" b="0"/>
            <wp:docPr id="73016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61314" name=""/>
                    <pic:cNvPicPr/>
                  </pic:nvPicPr>
                  <pic:blipFill rotWithShape="1">
                    <a:blip r:embed="rId41"/>
                    <a:srcRect t="3683"/>
                    <a:stretch/>
                  </pic:blipFill>
                  <pic:spPr bwMode="auto">
                    <a:xfrm>
                      <a:off x="0" y="0"/>
                      <a:ext cx="4445155" cy="240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2B52" w14:textId="77777777" w:rsidR="00E61A2B" w:rsidRDefault="00E61A2B" w:rsidP="00E61A2B">
      <w:pPr>
        <w:pStyle w:val="AKBStyle"/>
        <w:rPr>
          <w:b/>
          <w:bCs/>
          <w:lang w:val="en-IN"/>
        </w:rPr>
      </w:pPr>
      <w:r w:rsidRPr="00E61A2B">
        <w:rPr>
          <w:b/>
          <w:bCs/>
          <w:lang w:val="en-IN"/>
        </w:rPr>
        <w:t xml:space="preserve">3. Use CSS to write the text string “Cascading Style Sheet” dark red in </w:t>
      </w:r>
      <w:proofErr w:type="spellStart"/>
      <w:r w:rsidRPr="00E61A2B">
        <w:rPr>
          <w:b/>
          <w:bCs/>
          <w:lang w:val="en-IN"/>
        </w:rPr>
        <w:t>color</w:t>
      </w:r>
      <w:proofErr w:type="spellEnd"/>
      <w:r w:rsidRPr="00E61A2B">
        <w:rPr>
          <w:b/>
          <w:bCs/>
          <w:lang w:val="en-IN"/>
        </w:rPr>
        <w:t xml:space="preserve"> and in small caps an in a size that approximately covers 50% of the page width. The text should be a hyperlink pointing to a file Test.HTM, but without any underline. The stylesheet should remain in an external file. </w:t>
      </w:r>
    </w:p>
    <w:p w14:paraId="4DEE18D5" w14:textId="77777777" w:rsid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4EBCB93D" w14:textId="6F14039D" w:rsidR="00B2031D" w:rsidRDefault="00B2031D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Index.html:</w:t>
      </w:r>
    </w:p>
    <w:p w14:paraId="037D23E7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&lt;!DOCTYPE html&gt;</w:t>
      </w:r>
    </w:p>
    <w:p w14:paraId="72D6FB47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&lt;html lang="</w:t>
      </w:r>
      <w:proofErr w:type="spellStart"/>
      <w:r w:rsidRPr="00B2031D">
        <w:rPr>
          <w:lang w:val="en-IN"/>
        </w:rPr>
        <w:t>en</w:t>
      </w:r>
      <w:proofErr w:type="spellEnd"/>
      <w:r w:rsidRPr="00B2031D">
        <w:rPr>
          <w:lang w:val="en-IN"/>
        </w:rPr>
        <w:t>"&gt;</w:t>
      </w:r>
    </w:p>
    <w:p w14:paraId="3C72D2FF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&lt;head&gt;</w:t>
      </w:r>
    </w:p>
    <w:p w14:paraId="1C155263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&lt;meta charset="UTF-8"&gt;</w:t>
      </w:r>
    </w:p>
    <w:p w14:paraId="790659F5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lastRenderedPageBreak/>
        <w:t xml:space="preserve">    &lt;meta name="viewport" content="width=device-width, initial-scale=1.0"&gt;</w:t>
      </w:r>
    </w:p>
    <w:p w14:paraId="03B5FC7A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&lt;title&gt;Text Styling&lt;/title&gt;</w:t>
      </w:r>
    </w:p>
    <w:p w14:paraId="77A37A28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&lt;link </w:t>
      </w:r>
      <w:proofErr w:type="spellStart"/>
      <w:r w:rsidRPr="00B2031D">
        <w:rPr>
          <w:lang w:val="en-IN"/>
        </w:rPr>
        <w:t>rel</w:t>
      </w:r>
      <w:proofErr w:type="spellEnd"/>
      <w:r w:rsidRPr="00B2031D">
        <w:rPr>
          <w:lang w:val="en-IN"/>
        </w:rPr>
        <w:t xml:space="preserve">="stylesheet" </w:t>
      </w:r>
      <w:proofErr w:type="spellStart"/>
      <w:r w:rsidRPr="00B2031D">
        <w:rPr>
          <w:lang w:val="en-IN"/>
        </w:rPr>
        <w:t>href</w:t>
      </w:r>
      <w:proofErr w:type="spellEnd"/>
      <w:r w:rsidRPr="00B2031D">
        <w:rPr>
          <w:lang w:val="en-IN"/>
        </w:rPr>
        <w:t>="style.css"&gt;</w:t>
      </w:r>
    </w:p>
    <w:p w14:paraId="55924651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&lt;/head&gt;</w:t>
      </w:r>
    </w:p>
    <w:p w14:paraId="67A07FF1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&lt;body&gt;</w:t>
      </w:r>
    </w:p>
    <w:p w14:paraId="13593DAF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&lt;a </w:t>
      </w:r>
      <w:proofErr w:type="spellStart"/>
      <w:r w:rsidRPr="00B2031D">
        <w:rPr>
          <w:lang w:val="en-IN"/>
        </w:rPr>
        <w:t>href</w:t>
      </w:r>
      <w:proofErr w:type="spellEnd"/>
      <w:r w:rsidRPr="00B2031D">
        <w:rPr>
          <w:lang w:val="en-IN"/>
        </w:rPr>
        <w:t>="Test.HTM"&gt;Cascading Style Sheet&lt;/a&gt;</w:t>
      </w:r>
    </w:p>
    <w:p w14:paraId="61A02316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&lt;/body&gt;</w:t>
      </w:r>
    </w:p>
    <w:p w14:paraId="1D387D26" w14:textId="576EEBE4" w:rsid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&lt;/html&gt;</w:t>
      </w:r>
    </w:p>
    <w:p w14:paraId="561D5522" w14:textId="7E98E63A" w:rsidR="00B2031D" w:rsidRPr="00B2031D" w:rsidRDefault="00B2031D" w:rsidP="00B2031D">
      <w:pPr>
        <w:pStyle w:val="AKBStyle"/>
        <w:rPr>
          <w:b/>
          <w:bCs/>
          <w:lang w:val="en-IN"/>
        </w:rPr>
      </w:pPr>
      <w:r w:rsidRPr="00B2031D">
        <w:rPr>
          <w:b/>
          <w:bCs/>
          <w:lang w:val="en-IN"/>
        </w:rPr>
        <w:t>Style.css:</w:t>
      </w:r>
    </w:p>
    <w:p w14:paraId="2A437101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a {</w:t>
      </w:r>
    </w:p>
    <w:p w14:paraId="7852EFC1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</w:t>
      </w:r>
      <w:proofErr w:type="spellStart"/>
      <w:r w:rsidRPr="00B2031D">
        <w:rPr>
          <w:lang w:val="en-IN"/>
        </w:rPr>
        <w:t>color</w:t>
      </w:r>
      <w:proofErr w:type="spellEnd"/>
      <w:r w:rsidRPr="00B2031D">
        <w:rPr>
          <w:lang w:val="en-IN"/>
        </w:rPr>
        <w:t xml:space="preserve">: </w:t>
      </w:r>
      <w:proofErr w:type="spellStart"/>
      <w:r w:rsidRPr="00B2031D">
        <w:rPr>
          <w:lang w:val="en-IN"/>
        </w:rPr>
        <w:t>darkred</w:t>
      </w:r>
      <w:proofErr w:type="spellEnd"/>
      <w:r w:rsidRPr="00B2031D">
        <w:rPr>
          <w:lang w:val="en-IN"/>
        </w:rPr>
        <w:t>;</w:t>
      </w:r>
    </w:p>
    <w:p w14:paraId="20C4A864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font-variant: small-caps;</w:t>
      </w:r>
    </w:p>
    <w:p w14:paraId="337CBFBF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font-size: 5vw;</w:t>
      </w:r>
    </w:p>
    <w:p w14:paraId="53D4DDCC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text-decoration: none;</w:t>
      </w:r>
    </w:p>
    <w:p w14:paraId="284DCC07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display: inline-block;</w:t>
      </w:r>
    </w:p>
    <w:p w14:paraId="4B98F81E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width: 50%;</w:t>
      </w:r>
    </w:p>
    <w:p w14:paraId="46736CFE" w14:textId="77777777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 xml:space="preserve">    text-align: </w:t>
      </w:r>
      <w:proofErr w:type="spellStart"/>
      <w:r w:rsidRPr="00B2031D">
        <w:rPr>
          <w:lang w:val="en-IN"/>
        </w:rPr>
        <w:t>center</w:t>
      </w:r>
      <w:proofErr w:type="spellEnd"/>
      <w:r w:rsidRPr="00B2031D">
        <w:rPr>
          <w:lang w:val="en-IN"/>
        </w:rPr>
        <w:t>;</w:t>
      </w:r>
    </w:p>
    <w:p w14:paraId="09225452" w14:textId="55291ACC" w:rsidR="00B2031D" w:rsidRPr="00B2031D" w:rsidRDefault="00B2031D" w:rsidP="00B2031D">
      <w:pPr>
        <w:pStyle w:val="AKBStyle"/>
        <w:rPr>
          <w:lang w:val="en-IN"/>
        </w:rPr>
      </w:pPr>
      <w:r w:rsidRPr="00B2031D">
        <w:rPr>
          <w:lang w:val="en-IN"/>
        </w:rPr>
        <w:t>}</w:t>
      </w:r>
    </w:p>
    <w:p w14:paraId="6F60400E" w14:textId="549364D5" w:rsidR="00240513" w:rsidRPr="00365954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3FCD9C33" w14:textId="16752996" w:rsidR="00E61A2B" w:rsidRPr="00E61A2B" w:rsidRDefault="00B2031D" w:rsidP="00B778A5">
      <w:pPr>
        <w:pStyle w:val="AKBStyle"/>
        <w:jc w:val="center"/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7B277827" wp14:editId="0E8A1490">
            <wp:extent cx="4101509" cy="1809750"/>
            <wp:effectExtent l="19050" t="19050" r="13335" b="19050"/>
            <wp:docPr id="19369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915" name=""/>
                    <pic:cNvPicPr/>
                  </pic:nvPicPr>
                  <pic:blipFill rotWithShape="1">
                    <a:blip r:embed="rId42"/>
                    <a:srcRect t="3211" r="37238" b="47556"/>
                    <a:stretch/>
                  </pic:blipFill>
                  <pic:spPr bwMode="auto">
                    <a:xfrm>
                      <a:off x="0" y="0"/>
                      <a:ext cx="4112287" cy="18145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3BA07" w14:textId="0C469682" w:rsidR="00E61A2B" w:rsidRDefault="00E61A2B" w:rsidP="00E61A2B">
      <w:pPr>
        <w:pStyle w:val="AKBStyle"/>
        <w:rPr>
          <w:b/>
          <w:bCs/>
          <w:lang w:val="en-IN"/>
        </w:rPr>
      </w:pPr>
      <w:r w:rsidRPr="00E61A2B">
        <w:rPr>
          <w:b/>
          <w:bCs/>
          <w:lang w:val="en-IN"/>
        </w:rPr>
        <w:lastRenderedPageBreak/>
        <w:t xml:space="preserve">4. Use CSS code to create the following page: The page contains the following text – “Now paragraphs can have a border of their own”. The text should be positioned 100 pixels from the top and 40% from the right margin of the browser. The font is “Times New Roman” in italics, the letter size 30 pixels and lime </w:t>
      </w:r>
      <w:proofErr w:type="spellStart"/>
      <w:r w:rsidRPr="00E61A2B">
        <w:rPr>
          <w:b/>
          <w:bCs/>
          <w:lang w:val="en-IN"/>
        </w:rPr>
        <w:t>color</w:t>
      </w:r>
      <w:proofErr w:type="spellEnd"/>
      <w:r w:rsidRPr="00E61A2B">
        <w:rPr>
          <w:b/>
          <w:bCs/>
          <w:lang w:val="en-IN"/>
        </w:rPr>
        <w:t xml:space="preserve"> text. The text is enclosed on all sides by a grooved border with the </w:t>
      </w:r>
      <w:proofErr w:type="spellStart"/>
      <w:r w:rsidRPr="00E61A2B">
        <w:rPr>
          <w:b/>
          <w:bCs/>
          <w:lang w:val="en-IN"/>
        </w:rPr>
        <w:t>colors</w:t>
      </w:r>
      <w:proofErr w:type="spellEnd"/>
      <w:r w:rsidRPr="00E61A2B">
        <w:rPr>
          <w:b/>
          <w:bCs/>
          <w:lang w:val="en-IN"/>
        </w:rPr>
        <w:t xml:space="preserve"> CC99CC, 99CCCC, CCCC99, C9C9C9 starting from the right border anti-clockwise respectively. The corresponding border thickness is 5 pt, 10 </w:t>
      </w:r>
      <w:proofErr w:type="spellStart"/>
      <w:r w:rsidRPr="00E61A2B">
        <w:rPr>
          <w:b/>
          <w:bCs/>
          <w:lang w:val="en-IN"/>
        </w:rPr>
        <w:t>px</w:t>
      </w:r>
      <w:proofErr w:type="spellEnd"/>
      <w:r w:rsidRPr="00E61A2B">
        <w:rPr>
          <w:b/>
          <w:bCs/>
          <w:lang w:val="en-IN"/>
        </w:rPr>
        <w:t xml:space="preserve">, 2 cm, 1 cm.. The letter spacing should be 2 pixels and there should be a horizontal line through it. </w:t>
      </w:r>
    </w:p>
    <w:p w14:paraId="15376F46" w14:textId="77777777" w:rsid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58388367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>&lt;!DOCTYPE html&gt;</w:t>
      </w:r>
    </w:p>
    <w:p w14:paraId="0B15DA0B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>&lt;html lang="</w:t>
      </w:r>
      <w:proofErr w:type="spellStart"/>
      <w:r w:rsidRPr="00131D18">
        <w:rPr>
          <w:lang w:val="en-IN"/>
        </w:rPr>
        <w:t>en</w:t>
      </w:r>
      <w:proofErr w:type="spellEnd"/>
      <w:r w:rsidRPr="00131D18">
        <w:rPr>
          <w:lang w:val="en-IN"/>
        </w:rPr>
        <w:t>"&gt;</w:t>
      </w:r>
    </w:p>
    <w:p w14:paraId="605A8061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>&lt;head&gt;</w:t>
      </w:r>
    </w:p>
    <w:p w14:paraId="0AFC05C6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&lt;meta charset="UTF-8"&gt;</w:t>
      </w:r>
    </w:p>
    <w:p w14:paraId="01762C10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&lt;meta name="viewport" content="width=device-width, initial-scale=1.0"&gt;</w:t>
      </w:r>
    </w:p>
    <w:p w14:paraId="2D851EF5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&lt;title&gt;Document&lt;/title&gt;</w:t>
      </w:r>
    </w:p>
    <w:p w14:paraId="670158DF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&lt;style&gt;</w:t>
      </w:r>
    </w:p>
    <w:p w14:paraId="39BB4D60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body{</w:t>
      </w:r>
    </w:p>
    <w:p w14:paraId="61941C50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background-</w:t>
      </w:r>
      <w:proofErr w:type="spellStart"/>
      <w:r w:rsidRPr="00131D18">
        <w:rPr>
          <w:lang w:val="en-IN"/>
        </w:rPr>
        <w:t>color</w:t>
      </w:r>
      <w:proofErr w:type="spellEnd"/>
      <w:r w:rsidRPr="00131D18">
        <w:rPr>
          <w:lang w:val="en-IN"/>
        </w:rPr>
        <w:t>: coral;</w:t>
      </w:r>
    </w:p>
    <w:p w14:paraId="0A0F0AFF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}</w:t>
      </w:r>
    </w:p>
    <w:p w14:paraId="7E259B9F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p{</w:t>
      </w:r>
    </w:p>
    <w:p w14:paraId="03D00B71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margin-top: 100px;</w:t>
      </w:r>
    </w:p>
    <w:p w14:paraId="5F539815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margin-right: 40%;</w:t>
      </w:r>
    </w:p>
    <w:p w14:paraId="24FE5A03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font-family: 'Times New Roman', Times, serif;</w:t>
      </w:r>
    </w:p>
    <w:p w14:paraId="4CCFECA5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font-style: italic;</w:t>
      </w:r>
    </w:p>
    <w:p w14:paraId="5FB661B0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font-size: 30px;</w:t>
      </w:r>
    </w:p>
    <w:p w14:paraId="72CE7E6B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</w:t>
      </w:r>
      <w:proofErr w:type="spellStart"/>
      <w:r w:rsidRPr="00131D18">
        <w:rPr>
          <w:lang w:val="en-IN"/>
        </w:rPr>
        <w:t>color</w:t>
      </w:r>
      <w:proofErr w:type="spellEnd"/>
      <w:r w:rsidRPr="00131D18">
        <w:rPr>
          <w:lang w:val="en-IN"/>
        </w:rPr>
        <w:t>: lime;</w:t>
      </w:r>
    </w:p>
    <w:p w14:paraId="76D4B4C5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border-right: 5pt #CC99CC groove;</w:t>
      </w:r>
    </w:p>
    <w:p w14:paraId="5927EAF7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lastRenderedPageBreak/>
        <w:t xml:space="preserve">            border-top: 10px #99CCCC groove;</w:t>
      </w:r>
    </w:p>
    <w:p w14:paraId="6B6DFA3E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border-left: 2cm #CCCC99 groove;</w:t>
      </w:r>
    </w:p>
    <w:p w14:paraId="752607AB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border-bottom: 1cm #C9C9C9 groove;</w:t>
      </w:r>
    </w:p>
    <w:p w14:paraId="4F0121BB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letter-spacing: 2px;</w:t>
      </w:r>
    </w:p>
    <w:p w14:paraId="7977F173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    text-decoration: line-through;</w:t>
      </w:r>
    </w:p>
    <w:p w14:paraId="2C933C4F" w14:textId="41A8527C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    }</w:t>
      </w:r>
    </w:p>
    <w:p w14:paraId="277D732D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&lt;/style&gt;</w:t>
      </w:r>
    </w:p>
    <w:p w14:paraId="40E182E5" w14:textId="71713CA1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>&lt;/head&gt;</w:t>
      </w:r>
    </w:p>
    <w:p w14:paraId="266750F4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>&lt;body&gt;</w:t>
      </w:r>
    </w:p>
    <w:p w14:paraId="69DAED75" w14:textId="7A37647A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 xml:space="preserve">    &lt;p&gt;"Now paragraphs can have a border of their own"&lt;/p&gt;</w:t>
      </w:r>
    </w:p>
    <w:p w14:paraId="0ED47E6B" w14:textId="77777777" w:rsidR="00131D18" w:rsidRPr="00131D18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>&lt;/body&gt;</w:t>
      </w:r>
    </w:p>
    <w:p w14:paraId="2D836648" w14:textId="09028B58" w:rsidR="00240513" w:rsidRPr="00240513" w:rsidRDefault="00131D18" w:rsidP="00131D18">
      <w:pPr>
        <w:pStyle w:val="AKBStyle"/>
        <w:rPr>
          <w:lang w:val="en-IN"/>
        </w:rPr>
      </w:pPr>
      <w:r w:rsidRPr="00131D18">
        <w:rPr>
          <w:lang w:val="en-IN"/>
        </w:rPr>
        <w:t>&lt;/html&gt;</w:t>
      </w:r>
    </w:p>
    <w:p w14:paraId="39FF60F5" w14:textId="66507871" w:rsidR="00E61A2B" w:rsidRPr="00E61A2B" w:rsidRDefault="00131D18" w:rsidP="00131D18">
      <w:pPr>
        <w:pStyle w:val="AKBStyle"/>
        <w:rPr>
          <w:b/>
          <w:bCs/>
          <w:lang w:val="en-IN"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25FAA8FF" wp14:editId="655617AC">
            <wp:simplePos x="0" y="0"/>
            <wp:positionH relativeFrom="column">
              <wp:posOffset>0</wp:posOffset>
            </wp:positionH>
            <wp:positionV relativeFrom="paragraph">
              <wp:posOffset>367030</wp:posOffset>
            </wp:positionV>
            <wp:extent cx="5850890" cy="1235710"/>
            <wp:effectExtent l="0" t="0" r="0" b="2540"/>
            <wp:wrapSquare wrapText="bothSides"/>
            <wp:docPr id="377175004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23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A2B">
        <w:rPr>
          <w:b/>
          <w:bCs/>
          <w:lang w:val="en-IN"/>
        </w:rPr>
        <w:t>OUTPUT:</w:t>
      </w:r>
    </w:p>
    <w:p w14:paraId="1B31DB26" w14:textId="77777777" w:rsidR="00131D18" w:rsidRDefault="00131D18" w:rsidP="00E61A2B">
      <w:pPr>
        <w:pStyle w:val="AKBStyle"/>
        <w:rPr>
          <w:b/>
          <w:bCs/>
          <w:lang w:val="en-IN"/>
        </w:rPr>
      </w:pPr>
    </w:p>
    <w:p w14:paraId="0E248952" w14:textId="6BC90E2E" w:rsidR="00E61A2B" w:rsidRPr="00E61A2B" w:rsidRDefault="00E61A2B" w:rsidP="00E61A2B">
      <w:pPr>
        <w:pStyle w:val="AKBStyle"/>
        <w:rPr>
          <w:b/>
          <w:bCs/>
          <w:lang w:val="en-IN"/>
        </w:rPr>
      </w:pPr>
      <w:r w:rsidRPr="00E61A2B">
        <w:rPr>
          <w:b/>
          <w:bCs/>
          <w:lang w:val="en-IN"/>
        </w:rPr>
        <w:t xml:space="preserve">5. Write CSS code to implement the following: </w:t>
      </w:r>
    </w:p>
    <w:p w14:paraId="5D7AA600" w14:textId="7A5F9250" w:rsidR="00E61A2B" w:rsidRDefault="00E61A2B" w:rsidP="00E61A2B">
      <w:pPr>
        <w:pStyle w:val="AKBStyle"/>
        <w:rPr>
          <w:b/>
          <w:bCs/>
          <w:lang w:val="en-IN"/>
        </w:rPr>
      </w:pPr>
      <w:r w:rsidRPr="00E61A2B">
        <w:rPr>
          <w:b/>
          <w:bCs/>
          <w:lang w:val="en-IN"/>
        </w:rPr>
        <w:t xml:space="preserve">A border around an image element such that the top and bottom borders are 3 pixels wide and of type “dashed” while the left and right borders are 5 pixels wide and of type “solid”. All borders are green in </w:t>
      </w:r>
      <w:proofErr w:type="spellStart"/>
      <w:r w:rsidRPr="00E61A2B">
        <w:rPr>
          <w:b/>
          <w:bCs/>
          <w:lang w:val="en-IN"/>
        </w:rPr>
        <w:t>color</w:t>
      </w:r>
      <w:proofErr w:type="spellEnd"/>
      <w:r w:rsidRPr="00E61A2B">
        <w:rPr>
          <w:b/>
          <w:bCs/>
          <w:lang w:val="en-IN"/>
        </w:rPr>
        <w:t>.</w:t>
      </w:r>
    </w:p>
    <w:p w14:paraId="5664AA4A" w14:textId="77777777" w:rsid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CODE:</w:t>
      </w:r>
    </w:p>
    <w:p w14:paraId="484D8BC6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>&lt;!DOCTYPE html&gt;</w:t>
      </w:r>
    </w:p>
    <w:p w14:paraId="61F80EBC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>&lt;html lang="</w:t>
      </w:r>
      <w:proofErr w:type="spellStart"/>
      <w:r w:rsidRPr="00B778A5">
        <w:rPr>
          <w:lang w:val="en-IN"/>
        </w:rPr>
        <w:t>en</w:t>
      </w:r>
      <w:proofErr w:type="spellEnd"/>
      <w:r w:rsidRPr="00B778A5">
        <w:rPr>
          <w:lang w:val="en-IN"/>
        </w:rPr>
        <w:t>"&gt;</w:t>
      </w:r>
    </w:p>
    <w:p w14:paraId="045A1A0B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>&lt;head&gt;</w:t>
      </w:r>
    </w:p>
    <w:p w14:paraId="0FA5C003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lastRenderedPageBreak/>
        <w:t xml:space="preserve">    &lt;meta charset="UTF-8"&gt;</w:t>
      </w:r>
    </w:p>
    <w:p w14:paraId="64C3E66A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&lt;meta name="viewport" content="width=device-width, initial-scale=1.0"&gt;</w:t>
      </w:r>
    </w:p>
    <w:p w14:paraId="4A6B5A9B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&lt;title&gt;Image Border&lt;/title&gt;</w:t>
      </w:r>
    </w:p>
    <w:p w14:paraId="137FCDF1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&lt;style&gt;</w:t>
      </w:r>
    </w:p>
    <w:p w14:paraId="290C6407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    </w:t>
      </w:r>
      <w:proofErr w:type="spellStart"/>
      <w:r w:rsidRPr="00B778A5">
        <w:rPr>
          <w:lang w:val="en-IN"/>
        </w:rPr>
        <w:t>img</w:t>
      </w:r>
      <w:proofErr w:type="spellEnd"/>
      <w:r w:rsidRPr="00B778A5">
        <w:rPr>
          <w:lang w:val="en-IN"/>
        </w:rPr>
        <w:t xml:space="preserve"> {</w:t>
      </w:r>
    </w:p>
    <w:p w14:paraId="5B663356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        border-top: 3px dashed green;</w:t>
      </w:r>
    </w:p>
    <w:p w14:paraId="7ACC5F6D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        border-bottom: 3px dashed green;</w:t>
      </w:r>
    </w:p>
    <w:p w14:paraId="0D75DC1A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        border-left: 5px solid green;</w:t>
      </w:r>
    </w:p>
    <w:p w14:paraId="7D897C87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        border-right: 5px solid green;</w:t>
      </w:r>
    </w:p>
    <w:p w14:paraId="7735D290" w14:textId="1DCE829B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    }</w:t>
      </w:r>
    </w:p>
    <w:p w14:paraId="66DBDD3D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&lt;/style&gt;</w:t>
      </w:r>
    </w:p>
    <w:p w14:paraId="1BC361FA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>&lt;/head&gt;</w:t>
      </w:r>
    </w:p>
    <w:p w14:paraId="31926E1E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>&lt;body&gt;</w:t>
      </w:r>
    </w:p>
    <w:p w14:paraId="59973483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 xml:space="preserve">    &lt;</w:t>
      </w:r>
      <w:proofErr w:type="spellStart"/>
      <w:r w:rsidRPr="00B778A5">
        <w:rPr>
          <w:lang w:val="en-IN"/>
        </w:rPr>
        <w:t>img</w:t>
      </w:r>
      <w:proofErr w:type="spellEnd"/>
      <w:r w:rsidRPr="00B778A5">
        <w:rPr>
          <w:lang w:val="en-IN"/>
        </w:rPr>
        <w:t xml:space="preserve"> </w:t>
      </w:r>
      <w:proofErr w:type="spellStart"/>
      <w:r w:rsidRPr="00B778A5">
        <w:rPr>
          <w:lang w:val="en-IN"/>
        </w:rPr>
        <w:t>src</w:t>
      </w:r>
      <w:proofErr w:type="spellEnd"/>
      <w:r w:rsidRPr="00B778A5">
        <w:rPr>
          <w:lang w:val="en-IN"/>
        </w:rPr>
        <w:t>="images/img1.jpg" alt="Sample Image" width="800px"&gt;</w:t>
      </w:r>
    </w:p>
    <w:p w14:paraId="18C66799" w14:textId="77777777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>&lt;/body&gt;</w:t>
      </w:r>
    </w:p>
    <w:p w14:paraId="19295307" w14:textId="0E81228A" w:rsidR="00B778A5" w:rsidRPr="00B778A5" w:rsidRDefault="00B778A5" w:rsidP="00B778A5">
      <w:pPr>
        <w:pStyle w:val="AKBStyle"/>
        <w:rPr>
          <w:lang w:val="en-IN"/>
        </w:rPr>
      </w:pPr>
      <w:r w:rsidRPr="00B778A5">
        <w:rPr>
          <w:lang w:val="en-IN"/>
        </w:rPr>
        <w:t>&lt;/html&gt;</w:t>
      </w:r>
    </w:p>
    <w:p w14:paraId="6EE5AFCC" w14:textId="77777777" w:rsidR="00E61A2B" w:rsidRPr="00E61A2B" w:rsidRDefault="00E61A2B" w:rsidP="00E61A2B">
      <w:pPr>
        <w:pStyle w:val="AKBStyle"/>
        <w:rPr>
          <w:b/>
          <w:bCs/>
          <w:lang w:val="en-IN"/>
        </w:rPr>
      </w:pPr>
      <w:r>
        <w:rPr>
          <w:b/>
          <w:bCs/>
          <w:lang w:val="en-IN"/>
        </w:rPr>
        <w:t>OUTPUT:</w:t>
      </w:r>
    </w:p>
    <w:p w14:paraId="3EC65250" w14:textId="50D7CB5C" w:rsidR="00287DA5" w:rsidRPr="00287DA5" w:rsidRDefault="00B778A5" w:rsidP="008F1F2E">
      <w:pPr>
        <w:pStyle w:val="AKBStyle"/>
        <w:jc w:val="center"/>
        <w:rPr>
          <w:lang w:val="en-IN"/>
        </w:rPr>
      </w:pPr>
      <w:r w:rsidRPr="00B778A5">
        <w:rPr>
          <w:noProof/>
          <w:lang w:val="en-IN"/>
        </w:rPr>
        <w:drawing>
          <wp:inline distT="0" distB="0" distL="0" distR="0" wp14:anchorId="556395FE" wp14:editId="2F735903">
            <wp:extent cx="5084064" cy="2678906"/>
            <wp:effectExtent l="0" t="0" r="2540" b="7620"/>
            <wp:docPr id="88246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624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9049" cy="268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7DA5" w:rsidRPr="00287DA5" w:rsidSect="00EE2DB8">
      <w:footerReference w:type="default" r:id="rId45"/>
      <w:footerReference w:type="first" r:id="rId46"/>
      <w:pgSz w:w="11906" w:h="16838" w:code="9"/>
      <w:pgMar w:top="1440" w:right="1440" w:bottom="1276" w:left="1440" w:header="851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397C7D" w14:textId="77777777" w:rsidR="00D14560" w:rsidRDefault="00D14560" w:rsidP="00656070">
      <w:pPr>
        <w:spacing w:after="0" w:line="240" w:lineRule="auto"/>
      </w:pPr>
      <w:r>
        <w:separator/>
      </w:r>
    </w:p>
  </w:endnote>
  <w:endnote w:type="continuationSeparator" w:id="0">
    <w:p w14:paraId="6E898CE8" w14:textId="77777777" w:rsidR="00D14560" w:rsidRDefault="00D14560" w:rsidP="006560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03980833"/>
      <w:docPartObj>
        <w:docPartGallery w:val="Page Numbers (Bottom of Page)"/>
        <w:docPartUnique/>
      </w:docPartObj>
    </w:sdtPr>
    <w:sdtContent>
      <w:p w14:paraId="707F51D0" w14:textId="77777777" w:rsidR="001D0D51" w:rsidRDefault="001D0D51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F727A7E" w14:textId="77777777" w:rsidR="001D0D51" w:rsidRDefault="001D0D5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19803000"/>
      <w:docPartObj>
        <w:docPartGallery w:val="Page Numbers (Bottom of Page)"/>
        <w:docPartUnique/>
      </w:docPartObj>
    </w:sdtPr>
    <w:sdtContent>
      <w:p w14:paraId="28B6F6CF" w14:textId="77777777" w:rsidR="001D0D51" w:rsidRDefault="001D0D51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0E272F68" w14:textId="77777777" w:rsidR="001D0D51" w:rsidRDefault="001D0D5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1936365"/>
      <w:docPartObj>
        <w:docPartGallery w:val="Page Numbers (Bottom of Page)"/>
        <w:docPartUnique/>
      </w:docPartObj>
    </w:sdtPr>
    <w:sdtContent>
      <w:p w14:paraId="411A93A0" w14:textId="77777777" w:rsidR="001D0D51" w:rsidRDefault="001D0D51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39E37E5" w14:textId="77777777" w:rsidR="001D0D51" w:rsidRDefault="001D0D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9514CE" w14:textId="77777777" w:rsidR="00D14560" w:rsidRDefault="00D14560" w:rsidP="00656070">
      <w:pPr>
        <w:spacing w:after="0" w:line="240" w:lineRule="auto"/>
      </w:pPr>
      <w:r>
        <w:separator/>
      </w:r>
    </w:p>
  </w:footnote>
  <w:footnote w:type="continuationSeparator" w:id="0">
    <w:p w14:paraId="4C43D765" w14:textId="77777777" w:rsidR="00D14560" w:rsidRDefault="00D14560" w:rsidP="006560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560F1E" w14:textId="04B921D1" w:rsidR="00EE2DB8" w:rsidRPr="00877AD3" w:rsidRDefault="00EE2DB8">
    <w:pPr>
      <w:pStyle w:val="Header"/>
      <w:rPr>
        <w:rFonts w:ascii="Verdana" w:hAnsi="Verdana"/>
      </w:rPr>
    </w:pPr>
    <w:r w:rsidRPr="00877AD3">
      <w:rPr>
        <w:rFonts w:ascii="Verdana" w:hAnsi="Verdana"/>
      </w:rPr>
      <w:t xml:space="preserve">AKASH KUMAR BANIK </w:t>
    </w:r>
    <w:r w:rsidRPr="00877AD3">
      <w:rPr>
        <w:rFonts w:ascii="Verdana" w:hAnsi="Verdana"/>
      </w:rPr>
      <w:tab/>
    </w:r>
    <w:r w:rsidRPr="00877AD3">
      <w:rPr>
        <w:rFonts w:ascii="Verdana" w:hAnsi="Verdana"/>
      </w:rPr>
      <w:tab/>
      <w:t>24MCA0242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383697"/>
    <w:multiLevelType w:val="hybridMultilevel"/>
    <w:tmpl w:val="09AEA7E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B13D60"/>
    <w:multiLevelType w:val="hybridMultilevel"/>
    <w:tmpl w:val="B9187BCC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7FC33D79"/>
    <w:multiLevelType w:val="hybridMultilevel"/>
    <w:tmpl w:val="04B842F2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748188649">
    <w:abstractNumId w:val="0"/>
  </w:num>
  <w:num w:numId="2" w16cid:durableId="48766800">
    <w:abstractNumId w:val="2"/>
  </w:num>
  <w:num w:numId="3" w16cid:durableId="2033730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185"/>
    <w:rsid w:val="000007FE"/>
    <w:rsid w:val="00002D27"/>
    <w:rsid w:val="000156FF"/>
    <w:rsid w:val="0002698A"/>
    <w:rsid w:val="000301AC"/>
    <w:rsid w:val="0003490C"/>
    <w:rsid w:val="0003541D"/>
    <w:rsid w:val="00041E74"/>
    <w:rsid w:val="00051890"/>
    <w:rsid w:val="00056CAB"/>
    <w:rsid w:val="0006365C"/>
    <w:rsid w:val="00085AD8"/>
    <w:rsid w:val="00092E1B"/>
    <w:rsid w:val="000A68FB"/>
    <w:rsid w:val="000D23B3"/>
    <w:rsid w:val="000D7F36"/>
    <w:rsid w:val="000E4972"/>
    <w:rsid w:val="000E7511"/>
    <w:rsid w:val="001317F6"/>
    <w:rsid w:val="00131D18"/>
    <w:rsid w:val="00154E37"/>
    <w:rsid w:val="00171CF3"/>
    <w:rsid w:val="00172ED6"/>
    <w:rsid w:val="001739AC"/>
    <w:rsid w:val="00174090"/>
    <w:rsid w:val="0018358B"/>
    <w:rsid w:val="001A4FC9"/>
    <w:rsid w:val="001C2A55"/>
    <w:rsid w:val="001D0D51"/>
    <w:rsid w:val="001D1164"/>
    <w:rsid w:val="001D2CDF"/>
    <w:rsid w:val="001D55DD"/>
    <w:rsid w:val="001D60D0"/>
    <w:rsid w:val="001E7B33"/>
    <w:rsid w:val="001F5A59"/>
    <w:rsid w:val="001F6BAC"/>
    <w:rsid w:val="00201BBF"/>
    <w:rsid w:val="00225883"/>
    <w:rsid w:val="00240513"/>
    <w:rsid w:val="002453E3"/>
    <w:rsid w:val="002577A7"/>
    <w:rsid w:val="002635A0"/>
    <w:rsid w:val="00287DA5"/>
    <w:rsid w:val="002A22E3"/>
    <w:rsid w:val="002B45ED"/>
    <w:rsid w:val="002B7A6E"/>
    <w:rsid w:val="002C6EC2"/>
    <w:rsid w:val="002E6792"/>
    <w:rsid w:val="003359B3"/>
    <w:rsid w:val="00353DC4"/>
    <w:rsid w:val="00356CC3"/>
    <w:rsid w:val="003574C4"/>
    <w:rsid w:val="00363097"/>
    <w:rsid w:val="00365954"/>
    <w:rsid w:val="00373BE5"/>
    <w:rsid w:val="003743EF"/>
    <w:rsid w:val="003901DB"/>
    <w:rsid w:val="003A4B58"/>
    <w:rsid w:val="003D1A7C"/>
    <w:rsid w:val="00445C63"/>
    <w:rsid w:val="004468A7"/>
    <w:rsid w:val="004525DB"/>
    <w:rsid w:val="004A1ADC"/>
    <w:rsid w:val="004C0BD0"/>
    <w:rsid w:val="004D3F26"/>
    <w:rsid w:val="004F19E6"/>
    <w:rsid w:val="00504715"/>
    <w:rsid w:val="005215B8"/>
    <w:rsid w:val="00530034"/>
    <w:rsid w:val="00533817"/>
    <w:rsid w:val="005733B3"/>
    <w:rsid w:val="005C00F6"/>
    <w:rsid w:val="005C1CB5"/>
    <w:rsid w:val="00602855"/>
    <w:rsid w:val="00613492"/>
    <w:rsid w:val="00634848"/>
    <w:rsid w:val="00650687"/>
    <w:rsid w:val="00656070"/>
    <w:rsid w:val="00656339"/>
    <w:rsid w:val="0067228E"/>
    <w:rsid w:val="00690227"/>
    <w:rsid w:val="006A77B3"/>
    <w:rsid w:val="006B1BE2"/>
    <w:rsid w:val="006B70BE"/>
    <w:rsid w:val="006D658D"/>
    <w:rsid w:val="007007AB"/>
    <w:rsid w:val="00731C4B"/>
    <w:rsid w:val="00750A04"/>
    <w:rsid w:val="007554B6"/>
    <w:rsid w:val="0077337E"/>
    <w:rsid w:val="007A1F24"/>
    <w:rsid w:val="007A60F1"/>
    <w:rsid w:val="007D5D40"/>
    <w:rsid w:val="007E0134"/>
    <w:rsid w:val="007E16AE"/>
    <w:rsid w:val="007E5918"/>
    <w:rsid w:val="0080657A"/>
    <w:rsid w:val="00813BF7"/>
    <w:rsid w:val="008402C2"/>
    <w:rsid w:val="0084189A"/>
    <w:rsid w:val="008450FF"/>
    <w:rsid w:val="00877AD3"/>
    <w:rsid w:val="00884C4D"/>
    <w:rsid w:val="00895A4B"/>
    <w:rsid w:val="008C1FC9"/>
    <w:rsid w:val="008C6583"/>
    <w:rsid w:val="008F0D86"/>
    <w:rsid w:val="008F1F2E"/>
    <w:rsid w:val="008F6807"/>
    <w:rsid w:val="009317EC"/>
    <w:rsid w:val="00954A7F"/>
    <w:rsid w:val="009604A4"/>
    <w:rsid w:val="00962788"/>
    <w:rsid w:val="009713AE"/>
    <w:rsid w:val="00987530"/>
    <w:rsid w:val="009A2C4D"/>
    <w:rsid w:val="009E442B"/>
    <w:rsid w:val="00A10963"/>
    <w:rsid w:val="00A32377"/>
    <w:rsid w:val="00A41FF4"/>
    <w:rsid w:val="00A43642"/>
    <w:rsid w:val="00A62A15"/>
    <w:rsid w:val="00A6701E"/>
    <w:rsid w:val="00A72185"/>
    <w:rsid w:val="00A7627B"/>
    <w:rsid w:val="00A960DF"/>
    <w:rsid w:val="00AA23C9"/>
    <w:rsid w:val="00AB1FC4"/>
    <w:rsid w:val="00AC2A0A"/>
    <w:rsid w:val="00AE18A8"/>
    <w:rsid w:val="00B0708B"/>
    <w:rsid w:val="00B11D67"/>
    <w:rsid w:val="00B2031D"/>
    <w:rsid w:val="00B364EF"/>
    <w:rsid w:val="00B36DC5"/>
    <w:rsid w:val="00B36EF1"/>
    <w:rsid w:val="00B51B4F"/>
    <w:rsid w:val="00B52046"/>
    <w:rsid w:val="00B778A5"/>
    <w:rsid w:val="00B83941"/>
    <w:rsid w:val="00BF4A8E"/>
    <w:rsid w:val="00C254E8"/>
    <w:rsid w:val="00C33112"/>
    <w:rsid w:val="00C33E74"/>
    <w:rsid w:val="00C44A12"/>
    <w:rsid w:val="00C549A3"/>
    <w:rsid w:val="00C568E6"/>
    <w:rsid w:val="00C75B0C"/>
    <w:rsid w:val="00C76573"/>
    <w:rsid w:val="00C77335"/>
    <w:rsid w:val="00C80A3C"/>
    <w:rsid w:val="00CB65B5"/>
    <w:rsid w:val="00D14560"/>
    <w:rsid w:val="00D273EC"/>
    <w:rsid w:val="00D37783"/>
    <w:rsid w:val="00D539AC"/>
    <w:rsid w:val="00D63F67"/>
    <w:rsid w:val="00D82BA7"/>
    <w:rsid w:val="00D9312D"/>
    <w:rsid w:val="00D9624E"/>
    <w:rsid w:val="00DB13F3"/>
    <w:rsid w:val="00DB64A0"/>
    <w:rsid w:val="00DF4844"/>
    <w:rsid w:val="00E46F42"/>
    <w:rsid w:val="00E509C7"/>
    <w:rsid w:val="00E55B1F"/>
    <w:rsid w:val="00E565F0"/>
    <w:rsid w:val="00E61A2B"/>
    <w:rsid w:val="00E63340"/>
    <w:rsid w:val="00E72105"/>
    <w:rsid w:val="00EA65CD"/>
    <w:rsid w:val="00EE2DB8"/>
    <w:rsid w:val="00EE376A"/>
    <w:rsid w:val="00EF1EB0"/>
    <w:rsid w:val="00F21A22"/>
    <w:rsid w:val="00F37B11"/>
    <w:rsid w:val="00F53DD3"/>
    <w:rsid w:val="00F824B5"/>
    <w:rsid w:val="00F97EEC"/>
    <w:rsid w:val="00FA03C2"/>
    <w:rsid w:val="00FA73C1"/>
    <w:rsid w:val="00FB565E"/>
    <w:rsid w:val="00FD21A9"/>
    <w:rsid w:val="00FE05DD"/>
    <w:rsid w:val="00FE6E3D"/>
    <w:rsid w:val="00FF226B"/>
    <w:rsid w:val="00FF2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0D95538"/>
  <w15:chartTrackingRefBased/>
  <w15:docId w15:val="{15930E24-AE69-49E9-80B0-D7E545DFA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KBStyle">
    <w:name w:val="AKB_Style"/>
    <w:basedOn w:val="Normal"/>
    <w:link w:val="AKBStyleChar"/>
    <w:qFormat/>
    <w:rsid w:val="008450FF"/>
    <w:pPr>
      <w:spacing w:line="360" w:lineRule="auto"/>
      <w:jc w:val="both"/>
    </w:pPr>
    <w:rPr>
      <w:rFonts w:ascii="Times New Roman" w:hAnsi="Times New Roman"/>
      <w:sz w:val="24"/>
    </w:rPr>
  </w:style>
  <w:style w:type="character" w:customStyle="1" w:styleId="AKBStyleChar">
    <w:name w:val="AKB_Style Char"/>
    <w:basedOn w:val="DefaultParagraphFont"/>
    <w:link w:val="AKBStyle"/>
    <w:rsid w:val="008450FF"/>
    <w:rPr>
      <w:rFonts w:ascii="Times New Roman" w:hAnsi="Times New Roman"/>
      <w:sz w:val="24"/>
    </w:rPr>
  </w:style>
  <w:style w:type="paragraph" w:customStyle="1" w:styleId="AKBINDEX">
    <w:name w:val="AKB_INDEX"/>
    <w:basedOn w:val="Normal"/>
    <w:link w:val="AKBINDEXChar"/>
    <w:qFormat/>
    <w:rsid w:val="00656339"/>
    <w:pPr>
      <w:spacing w:line="240" w:lineRule="auto"/>
      <w:jc w:val="both"/>
    </w:pPr>
    <w:rPr>
      <w:rFonts w:ascii="Times New Roman" w:hAnsi="Times New Roman"/>
      <w:sz w:val="24"/>
    </w:rPr>
  </w:style>
  <w:style w:type="character" w:customStyle="1" w:styleId="AKBINDEXChar">
    <w:name w:val="AKB_INDEX Char"/>
    <w:basedOn w:val="AKBStyleChar"/>
    <w:link w:val="AKBINDEX"/>
    <w:rsid w:val="00656339"/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6560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070"/>
  </w:style>
  <w:style w:type="paragraph" w:styleId="Footer">
    <w:name w:val="footer"/>
    <w:basedOn w:val="Normal"/>
    <w:link w:val="FooterChar"/>
    <w:uiPriority w:val="99"/>
    <w:unhideWhenUsed/>
    <w:rsid w:val="006560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070"/>
  </w:style>
  <w:style w:type="paragraph" w:styleId="ListParagraph">
    <w:name w:val="List Paragraph"/>
    <w:basedOn w:val="Normal"/>
    <w:uiPriority w:val="34"/>
    <w:qFormat/>
    <w:rsid w:val="00813B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0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5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9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5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6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7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3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1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5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3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0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1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2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1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6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9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8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92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4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5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7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2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4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9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7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4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9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2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46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8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50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0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4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5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5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6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0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3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2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0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78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4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5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7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9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6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4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5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1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6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0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5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11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0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8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25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5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64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7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4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2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9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1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8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3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3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0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21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4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3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1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7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8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8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0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2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0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8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8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7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4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86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86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1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6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89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7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2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8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1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36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7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0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7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6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8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0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48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3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3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25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7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0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6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1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5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73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7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8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5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1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1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46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3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3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kash\OneDrive\Documents\Custom%20Office%20Templates\AKB_CYCLESHEE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FAC19-0F23-43EF-A219-0F5A7ADA6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AKB_CYCLESHEET</Template>
  <TotalTime>810</TotalTime>
  <Pages>63</Pages>
  <Words>5611</Words>
  <Characters>31984</Characters>
  <Application>Microsoft Office Word</Application>
  <DocSecurity>0</DocSecurity>
  <Lines>266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Kumar Banik</dc:creator>
  <cp:keywords/>
  <dc:description/>
  <cp:lastModifiedBy>Akash Kumar Banik</cp:lastModifiedBy>
  <cp:revision>34</cp:revision>
  <dcterms:created xsi:type="dcterms:W3CDTF">2024-08-15T10:22:00Z</dcterms:created>
  <dcterms:modified xsi:type="dcterms:W3CDTF">2025-01-06T08:22:00Z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f5ac87ea-8d9a-405a-8757-01a71a3a67b8</vt:lpwstr>
  </property>
</Properties>
</file>